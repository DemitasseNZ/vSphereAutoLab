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2BE2C3" w14:textId="560D3F95" w:rsidR="000E056D" w:rsidRDefault="00984BFF" w:rsidP="001C6DDB">
      <w:pPr>
        <w:pStyle w:val="Heading1"/>
        <w:rPr>
          <w:rStyle w:val="Emphasis"/>
        </w:rPr>
      </w:pPr>
      <w:bookmarkStart w:id="0" w:name="_Toc519854516"/>
      <w:r>
        <w:rPr>
          <w:rStyle w:val="Emphasis"/>
        </w:rPr>
        <w:t>AutoLab 3.0</w:t>
      </w:r>
      <w:r w:rsidR="00861083">
        <w:rPr>
          <w:rStyle w:val="Emphasis"/>
        </w:rPr>
        <w:t xml:space="preserve"> vSphere Deployment Guide</w:t>
      </w:r>
      <w:bookmarkEnd w:id="0"/>
    </w:p>
    <w:p w14:paraId="49A73658" w14:textId="77777777" w:rsidR="00981588" w:rsidRDefault="00981588" w:rsidP="00BF5E2E">
      <w:pPr>
        <w:pStyle w:val="Copyright"/>
      </w:pPr>
    </w:p>
    <w:p w14:paraId="2EDCB033" w14:textId="77777777" w:rsidR="00981588" w:rsidRDefault="00981588" w:rsidP="00BF5E2E">
      <w:pPr>
        <w:pStyle w:val="Copyright"/>
      </w:pPr>
    </w:p>
    <w:p w14:paraId="63607362" w14:textId="77777777" w:rsidR="0049765D" w:rsidRDefault="0049765D" w:rsidP="005531F4">
      <w:pPr>
        <w:pStyle w:val="Copyright"/>
        <w:rPr>
          <w:sz w:val="17"/>
          <w:szCs w:val="17"/>
        </w:rPr>
      </w:pPr>
    </w:p>
    <w:p w14:paraId="06377529" w14:textId="77777777" w:rsidR="00981588" w:rsidRDefault="00F43454" w:rsidP="005531F4">
      <w:pPr>
        <w:pStyle w:val="Copyright"/>
        <w:rPr>
          <w:sz w:val="17"/>
          <w:szCs w:val="17"/>
        </w:rPr>
      </w:pPr>
      <w:r>
        <w:rPr>
          <w:noProof/>
          <w:sz w:val="17"/>
          <w:szCs w:val="17"/>
        </w:rPr>
        <w:drawing>
          <wp:inline distT="0" distB="0" distL="0" distR="0" wp14:anchorId="27A9E31C" wp14:editId="5DF6BD8E">
            <wp:extent cx="5123180" cy="4020820"/>
            <wp:effectExtent l="0" t="0" r="0" b="0"/>
            <wp:docPr id="255" name="Picture 250" descr="AutoLab color on top 300 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AutoLab color on top 300 dpi"/>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3180" cy="4020820"/>
                    </a:xfrm>
                    <a:prstGeom prst="rect">
                      <a:avLst/>
                    </a:prstGeom>
                    <a:noFill/>
                    <a:ln>
                      <a:noFill/>
                    </a:ln>
                  </pic:spPr>
                </pic:pic>
              </a:graphicData>
            </a:graphic>
          </wp:inline>
        </w:drawing>
      </w:r>
    </w:p>
    <w:p w14:paraId="1896515B" w14:textId="77777777" w:rsidR="00981588" w:rsidRDefault="00981588" w:rsidP="005531F4">
      <w:pPr>
        <w:pStyle w:val="Copyright"/>
        <w:rPr>
          <w:sz w:val="17"/>
          <w:szCs w:val="17"/>
        </w:rPr>
      </w:pPr>
    </w:p>
    <w:p w14:paraId="2F2E79C6" w14:textId="77777777" w:rsidR="00530643" w:rsidRDefault="00530643" w:rsidP="00530643">
      <w:pPr>
        <w:pStyle w:val="Heading1"/>
      </w:pPr>
      <w:bookmarkStart w:id="1" w:name="_Toc351891128"/>
      <w:bookmarkStart w:id="2" w:name="_Toc519854517"/>
      <w:r>
        <w:lastRenderedPageBreak/>
        <w:t>vSphere AutoLab</w:t>
      </w:r>
      <w:bookmarkEnd w:id="1"/>
      <w:bookmarkEnd w:id="2"/>
    </w:p>
    <w:p w14:paraId="25027EF7" w14:textId="47A5B744" w:rsidR="00530643" w:rsidRDefault="00530643" w:rsidP="00530643">
      <w:r>
        <w:t>This AutoLab kit is designed t</w:t>
      </w:r>
      <w:r w:rsidR="00AE1E28">
        <w:t xml:space="preserve">o </w:t>
      </w:r>
      <w:r>
        <w:t>produce a nested vSphere</w:t>
      </w:r>
      <w:r w:rsidR="000164DB">
        <w:t xml:space="preserve"> </w:t>
      </w:r>
      <w:r w:rsidR="00984BFF">
        <w:t>6.7</w:t>
      </w:r>
      <w:r w:rsidR="0044118E">
        <w:t xml:space="preserve"> or earlier (back to 4.1)</w:t>
      </w:r>
      <w:r>
        <w:t xml:space="preserve"> lab </w:t>
      </w:r>
      <w:r w:rsidR="004F2C75">
        <w:t>environments</w:t>
      </w:r>
      <w:r>
        <w:t xml:space="preserve"> with minimum effort. Prebuilt shell VMs are provided along with automation for the installation of operating systems and applications int</w:t>
      </w:r>
      <w:r w:rsidR="00054B16">
        <w:t>o</w:t>
      </w:r>
      <w:r w:rsidR="00AE1E28">
        <w:t xml:space="preserve"> </w:t>
      </w:r>
      <w:r>
        <w:t>these VMs. The AutoLab download contains only freely redistributable software and empty VMs; you must bring your own licensed software installers t</w:t>
      </w:r>
      <w:r w:rsidR="00AE1E28">
        <w:t xml:space="preserve">o </w:t>
      </w:r>
      <w:r>
        <w:t>complete the build. The lab build was originally created t</w:t>
      </w:r>
      <w:r w:rsidR="00AE1E28">
        <w:t xml:space="preserve">o </w:t>
      </w:r>
      <w:r>
        <w:t>aid study towards VCP5 certification however it has many other possible uses. The AutoLab has grown tallow evaluation and te</w:t>
      </w:r>
      <w:r w:rsidR="00420D04">
        <w:t>sting of additional software like</w:t>
      </w:r>
      <w:r w:rsidR="005A54B2">
        <w:t xml:space="preserve"> </w:t>
      </w:r>
      <w:r>
        <w:t>VMware View.</w:t>
      </w:r>
    </w:p>
    <w:p w14:paraId="6BCDA1FE" w14:textId="77777777" w:rsidR="00530643" w:rsidRDefault="00530643" w:rsidP="00530643">
      <w:r>
        <w:t xml:space="preserve">The project lives at </w:t>
      </w:r>
      <w:hyperlink r:id="rId9" w:history="1">
        <w:r w:rsidR="00054B16">
          <w:rPr>
            <w:rStyle w:val="Hyperlink"/>
          </w:rPr>
          <w:t>http://www.labguides.com</w:t>
        </w:r>
      </w:hyperlink>
      <w:r>
        <w:t xml:space="preserve"> and updates will occur there. Details of the insides of the AutoLab will be published at </w:t>
      </w:r>
      <w:hyperlink r:id="rId10" w:history="1">
        <w:r w:rsidR="00054B16">
          <w:rPr>
            <w:rStyle w:val="Hyperlink"/>
          </w:rPr>
          <w:t>http://www.ProfessionalVMware.com</w:t>
        </w:r>
      </w:hyperlink>
      <w:r>
        <w:t xml:space="preserve"> as time allows.</w:t>
      </w:r>
    </w:p>
    <w:p w14:paraId="4ACC8C6D" w14:textId="77777777" w:rsidR="00530643" w:rsidRDefault="00530643" w:rsidP="00530643">
      <w:r>
        <w:t>These instructions are not intended for the absolute beginner. They will allow someone with moderate server infrastructure knowledge t</w:t>
      </w:r>
      <w:r w:rsidR="00AE1E28">
        <w:t xml:space="preserve">o </w:t>
      </w:r>
      <w:r>
        <w:t>rapidly build a vSphere lab.</w:t>
      </w:r>
    </w:p>
    <w:p w14:paraId="628B4C74" w14:textId="20B98150" w:rsidR="00984BFF" w:rsidRDefault="00984BFF" w:rsidP="00530643">
      <w:r>
        <w:t>This is version 3.0</w:t>
      </w:r>
      <w:r w:rsidR="00530643">
        <w:t>. A fair amount of testing has been done, but there will be things that don’t work in your environment as they d</w:t>
      </w:r>
      <w:r w:rsidR="00054B16">
        <w:t xml:space="preserve">o </w:t>
      </w:r>
      <w:r w:rsidR="00530643">
        <w:t xml:space="preserve">in mine. </w:t>
      </w:r>
      <w:r w:rsidR="00054B16">
        <w:t xml:space="preserve">One place to look for help are the forums on </w:t>
      </w:r>
      <w:r>
        <w:t xml:space="preserve">Reddit, </w:t>
      </w:r>
      <w:hyperlink r:id="rId11" w:history="1">
        <w:r w:rsidRPr="00B115F6">
          <w:rPr>
            <w:rStyle w:val="Hyperlink"/>
          </w:rPr>
          <w:t>https://www.reddit.com/r/AutoLab/</w:t>
        </w:r>
      </w:hyperlink>
    </w:p>
    <w:p w14:paraId="7D11C910" w14:textId="07583C8B" w:rsidR="00BF5E2E" w:rsidRDefault="00054B16" w:rsidP="00530643">
      <w:r>
        <w:t xml:space="preserve"> </w:t>
      </w:r>
      <w:r w:rsidR="00530643">
        <w:t xml:space="preserve">Please let me know how you find the AutoLab and what needs improving or adding. You can email Nick </w:t>
      </w:r>
      <w:r>
        <w:t xml:space="preserve">and me </w:t>
      </w:r>
      <w:r w:rsidR="00530643">
        <w:t xml:space="preserve">through </w:t>
      </w:r>
      <w:hyperlink r:id="rId12" w:history="1">
        <w:r w:rsidR="001C6DDB">
          <w:rPr>
            <w:rStyle w:val="Hyperlink"/>
          </w:rPr>
          <w:t>feedback@labguides.com</w:t>
        </w:r>
      </w:hyperlink>
      <w:r w:rsidR="00530643">
        <w:t>.</w:t>
      </w:r>
    </w:p>
    <w:p w14:paraId="2E5B5609" w14:textId="77777777" w:rsidR="00D40FA8" w:rsidRDefault="00D40FA8" w:rsidP="00D40FA8">
      <w:pPr>
        <w:pStyle w:val="Heading1"/>
      </w:pPr>
      <w:bookmarkStart w:id="3" w:name="_Toc519854518"/>
      <w:r>
        <w:lastRenderedPageBreak/>
        <w:t>How to use this guide</w:t>
      </w:r>
      <w:bookmarkEnd w:id="3"/>
    </w:p>
    <w:p w14:paraId="01006E6A" w14:textId="77777777" w:rsidR="00DC05D0" w:rsidRDefault="00DC05D0" w:rsidP="00530643">
      <w:r>
        <w:t>The AutoLab has many parts and many options, the flexibility come at the cost of being hard to explain. There are a few essential steps:</w:t>
      </w:r>
    </w:p>
    <w:p w14:paraId="08989581" w14:textId="77777777" w:rsidR="00DC05D0" w:rsidRDefault="00DC05D0" w:rsidP="00DC05D0">
      <w:pPr>
        <w:numPr>
          <w:ilvl w:val="0"/>
          <w:numId w:val="3"/>
        </w:numPr>
      </w:pPr>
      <w:r>
        <w:t>Get and read this guide, congratulations you’re in the right place</w:t>
      </w:r>
    </w:p>
    <w:p w14:paraId="60AC23CB" w14:textId="77777777" w:rsidR="00DC05D0" w:rsidRDefault="00DC05D0" w:rsidP="00DC05D0">
      <w:pPr>
        <w:numPr>
          <w:ilvl w:val="0"/>
          <w:numId w:val="3"/>
        </w:numPr>
      </w:pPr>
      <w:r>
        <w:t>Choose your</w:t>
      </w:r>
      <w:r w:rsidR="002E0955">
        <w:t xml:space="preserve"> lab </w:t>
      </w:r>
      <w:r>
        <w:t>outer platform</w:t>
      </w:r>
    </w:p>
    <w:p w14:paraId="46E61559" w14:textId="77777777" w:rsidR="00DC05D0" w:rsidRDefault="00DC05D0" w:rsidP="00DC05D0">
      <w:pPr>
        <w:numPr>
          <w:ilvl w:val="0"/>
          <w:numId w:val="3"/>
        </w:numPr>
      </w:pPr>
      <w:r>
        <w:t>Build and configure your outer platform</w:t>
      </w:r>
    </w:p>
    <w:p w14:paraId="03CDDD63" w14:textId="77777777" w:rsidR="00DC05D0" w:rsidRDefault="00DC05D0" w:rsidP="00DC05D0">
      <w:pPr>
        <w:numPr>
          <w:ilvl w:val="0"/>
          <w:numId w:val="3"/>
        </w:numPr>
      </w:pPr>
      <w:r>
        <w:t>Download the right AutoLab package</w:t>
      </w:r>
    </w:p>
    <w:p w14:paraId="0BB2E194" w14:textId="77777777" w:rsidR="00DC05D0" w:rsidRDefault="00301075" w:rsidP="00DC05D0">
      <w:pPr>
        <w:numPr>
          <w:ilvl w:val="0"/>
          <w:numId w:val="3"/>
        </w:numPr>
      </w:pPr>
      <w:r>
        <w:t>Download the licensed software</w:t>
      </w:r>
    </w:p>
    <w:p w14:paraId="6884B099" w14:textId="77777777" w:rsidR="00301075" w:rsidRDefault="002E0955" w:rsidP="00DC05D0">
      <w:pPr>
        <w:numPr>
          <w:ilvl w:val="0"/>
          <w:numId w:val="3"/>
        </w:numPr>
      </w:pPr>
      <w:r>
        <w:t>Build the Lab</w:t>
      </w:r>
    </w:p>
    <w:p w14:paraId="4577C283" w14:textId="77777777" w:rsidR="002E0955" w:rsidRDefault="002E0955" w:rsidP="00DC05D0">
      <w:pPr>
        <w:numPr>
          <w:ilvl w:val="0"/>
          <w:numId w:val="3"/>
        </w:numPr>
      </w:pPr>
      <w:r>
        <w:t>Play</w:t>
      </w:r>
    </w:p>
    <w:p w14:paraId="1E6DE8C5" w14:textId="77777777" w:rsidR="002E0955" w:rsidRDefault="002E0955" w:rsidP="002E0955">
      <w:r>
        <w:t>These phases are outlined in the following sections, make sure to read carefully as some instructions are really important.</w:t>
      </w:r>
    </w:p>
    <w:p w14:paraId="7987847C" w14:textId="77777777" w:rsidR="00530643" w:rsidRDefault="00530643" w:rsidP="00530643">
      <w:pPr>
        <w:pStyle w:val="Heading1"/>
      </w:pPr>
      <w:bookmarkStart w:id="4" w:name="_Toc351891129"/>
      <w:bookmarkStart w:id="5" w:name="_Toc519854519"/>
      <w:r>
        <w:lastRenderedPageBreak/>
        <w:t>Acknowledgements</w:t>
      </w:r>
      <w:bookmarkEnd w:id="4"/>
      <w:bookmarkEnd w:id="5"/>
    </w:p>
    <w:p w14:paraId="5EF28EB8" w14:textId="77777777" w:rsidR="00530643" w:rsidRDefault="00530643" w:rsidP="00530643">
      <w:r>
        <w:t>This project would not have come to the world without the contributions of numerous others.</w:t>
      </w:r>
    </w:p>
    <w:p w14:paraId="1A5A047C" w14:textId="77777777" w:rsidR="00530643" w:rsidRDefault="00530643" w:rsidP="00530643">
      <w:r>
        <w:t>First of all my Wife, without whom I wouldn’t be where I am and w</w:t>
      </w:r>
      <w:r w:rsidR="00AE1E28">
        <w:t xml:space="preserve">ho </w:t>
      </w:r>
      <w:r>
        <w:t>is very understanding of my need t</w:t>
      </w:r>
      <w:r w:rsidR="00AE1E28">
        <w:t xml:space="preserve">o </w:t>
      </w:r>
      <w:r>
        <w:t>d</w:t>
      </w:r>
      <w:r w:rsidR="00AE1E28">
        <w:t xml:space="preserve">o </w:t>
      </w:r>
      <w:r>
        <w:t>this work despite giving it away for free. Thanks Tracey.</w:t>
      </w:r>
    </w:p>
    <w:p w14:paraId="0A6AC225" w14:textId="77777777" w:rsidR="00530643" w:rsidRDefault="00530643" w:rsidP="00530643">
      <w:r w:rsidRPr="00530643">
        <w:rPr>
          <w:b/>
        </w:rPr>
        <w:t>Nick Marshall</w:t>
      </w:r>
      <w:r>
        <w:t xml:space="preserve"> A previous project with Nick led </w:t>
      </w:r>
      <w:r w:rsidR="00AE1E28">
        <w:t>t</w:t>
      </w:r>
      <w:r w:rsidR="00AE1E28" w:rsidRPr="00AE1E28">
        <w:t>o</w:t>
      </w:r>
      <w:r w:rsidR="00AE1E28">
        <w:t xml:space="preserve"> </w:t>
      </w:r>
      <w:r>
        <w:t>this project. His testing and QA on the lab build through its various stages were invaluable.</w:t>
      </w:r>
      <w:r w:rsidR="00981588">
        <w:t xml:space="preserve"> Also for setting up the </w:t>
      </w:r>
      <w:proofErr w:type="spellStart"/>
      <w:r w:rsidR="00981588">
        <w:t>labguides</w:t>
      </w:r>
      <w:proofErr w:type="spellEnd"/>
      <w:r w:rsidR="00981588">
        <w:t xml:space="preserve"> site.</w:t>
      </w:r>
    </w:p>
    <w:p w14:paraId="656C85E2" w14:textId="77777777" w:rsidR="00530643" w:rsidRDefault="00530643" w:rsidP="00530643">
      <w:r w:rsidRPr="00530643">
        <w:rPr>
          <w:b/>
        </w:rPr>
        <w:t>Grant Orchard</w:t>
      </w:r>
      <w:r>
        <w:t xml:space="preserve"> for the vSphere 5.1 build.</w:t>
      </w:r>
    </w:p>
    <w:p w14:paraId="0F59196E" w14:textId="77777777" w:rsidR="00530643" w:rsidRDefault="00530643" w:rsidP="00530643">
      <w:r w:rsidRPr="00530643">
        <w:rPr>
          <w:b/>
        </w:rPr>
        <w:t>Damian Karlson</w:t>
      </w:r>
      <w:r>
        <w:t xml:space="preserve"> for adding vCloud Director t</w:t>
      </w:r>
      <w:r w:rsidR="00AE1E28">
        <w:t xml:space="preserve">o </w:t>
      </w:r>
      <w:r>
        <w:t>the AutoLab, documenting Fusion 5 setup,  bug fixes, and adding features.</w:t>
      </w:r>
    </w:p>
    <w:p w14:paraId="68313AC5" w14:textId="77777777" w:rsidR="00530643" w:rsidRDefault="00530643" w:rsidP="00530643">
      <w:r w:rsidRPr="00530643">
        <w:rPr>
          <w:b/>
        </w:rPr>
        <w:t>James Bowling</w:t>
      </w:r>
      <w:r>
        <w:t xml:space="preserve"> for documenting the full Fusion 4 setup for the AutoLab.</w:t>
      </w:r>
    </w:p>
    <w:p w14:paraId="43A87F0B" w14:textId="77777777" w:rsidR="00530643" w:rsidRDefault="00530643" w:rsidP="00530643">
      <w:r w:rsidRPr="00530643">
        <w:rPr>
          <w:b/>
        </w:rPr>
        <w:t>Ariel Antigua</w:t>
      </w:r>
      <w:r>
        <w:t xml:space="preserve"> for hanging out on the AutoLab support forum and helping out when people have troubles.</w:t>
      </w:r>
    </w:p>
    <w:p w14:paraId="63D76A7B" w14:textId="5A1CDDEE" w:rsidR="000D6127" w:rsidRDefault="000D6127" w:rsidP="00530643">
      <w:r w:rsidRPr="000D6127">
        <w:rPr>
          <w:b/>
        </w:rPr>
        <w:t>Alex Lopez</w:t>
      </w:r>
      <w:r>
        <w:t xml:space="preserve"> for making the Windows Server 2012 build better.</w:t>
      </w:r>
    </w:p>
    <w:p w14:paraId="321E9CEB" w14:textId="3B747775" w:rsidR="00530643" w:rsidRDefault="00530643" w:rsidP="00530643">
      <w:proofErr w:type="spellStart"/>
      <w:r w:rsidRPr="00530643">
        <w:rPr>
          <w:b/>
        </w:rPr>
        <w:t>FreeNAS</w:t>
      </w:r>
      <w:proofErr w:type="spellEnd"/>
      <w:r>
        <w:t xml:space="preserve"> The storage platform for the lab. Having an open source storage option makes the lab possible. </w:t>
      </w:r>
    </w:p>
    <w:p w14:paraId="5B76A7A1" w14:textId="7BA6AEFA" w:rsidR="00530643" w:rsidRDefault="0044118E" w:rsidP="00530643">
      <w:proofErr w:type="spellStart"/>
      <w:r>
        <w:rPr>
          <w:b/>
        </w:rPr>
        <w:t>pfSene</w:t>
      </w:r>
      <w:proofErr w:type="spellEnd"/>
      <w:r>
        <w:t xml:space="preserve"> is the router that links the private AutoLab network to your normal network.</w:t>
      </w:r>
      <w:r w:rsidR="00530643">
        <w:t xml:space="preserve"> Another open source project that does great things and asks little in return.</w:t>
      </w:r>
    </w:p>
    <w:p w14:paraId="7209B788" w14:textId="77777777" w:rsidR="00530643" w:rsidRDefault="00530643" w:rsidP="00530643">
      <w:proofErr w:type="spellStart"/>
      <w:r w:rsidRPr="00530643">
        <w:rPr>
          <w:b/>
        </w:rPr>
        <w:t>JouninTFTPd</w:t>
      </w:r>
      <w:proofErr w:type="spellEnd"/>
      <w:r>
        <w:t xml:space="preserve"> More free software; this time the file transfer tool of the PXE environment used t</w:t>
      </w:r>
      <w:r w:rsidR="00C93BDA">
        <w:t xml:space="preserve">o </w:t>
      </w:r>
      <w:r>
        <w:t>build the ESXi servers.</w:t>
      </w:r>
    </w:p>
    <w:p w14:paraId="79D2D9C2" w14:textId="77777777" w:rsidR="00530643" w:rsidRDefault="00530643" w:rsidP="00530643">
      <w:r w:rsidRPr="00530643">
        <w:rPr>
          <w:b/>
        </w:rPr>
        <w:t>VMware</w:t>
      </w:r>
      <w:r>
        <w:t xml:space="preserve"> for having such a great virtualization platform. I was amazed how much less resource the lab takes t</w:t>
      </w:r>
      <w:r w:rsidR="00AE1E28">
        <w:t xml:space="preserve">o </w:t>
      </w:r>
      <w:r>
        <w:t>run on ESXi than VMware Workstation.</w:t>
      </w:r>
    </w:p>
    <w:p w14:paraId="28F8E356" w14:textId="77777777" w:rsidR="00530643" w:rsidRDefault="00530643" w:rsidP="00530643">
      <w:r w:rsidRPr="00530643">
        <w:rPr>
          <w:b/>
        </w:rPr>
        <w:t>Microsoft</w:t>
      </w:r>
      <w:r>
        <w:t xml:space="preserve"> for providing the operating system we most often need t</w:t>
      </w:r>
      <w:r w:rsidR="00AE1E28">
        <w:t xml:space="preserve">o </w:t>
      </w:r>
      <w:r>
        <w:t>virtualize.</w:t>
      </w:r>
    </w:p>
    <w:p w14:paraId="6F361775" w14:textId="77777777" w:rsidR="00530643" w:rsidRDefault="00054B16" w:rsidP="00530643">
      <w:r>
        <w:t>T</w:t>
      </w:r>
      <w:r w:rsidR="00530643">
        <w:t>he beta test crew, the #vBrownBag team as well as some Kiwi and Australian helpers.</w:t>
      </w:r>
    </w:p>
    <w:p w14:paraId="092ECCB5" w14:textId="5F175146" w:rsidR="00530643" w:rsidRDefault="00530643" w:rsidP="00530643">
      <w:r>
        <w:t xml:space="preserve">Cody Bunch, David </w:t>
      </w:r>
      <w:proofErr w:type="spellStart"/>
      <w:r>
        <w:t>Manconi</w:t>
      </w:r>
      <w:proofErr w:type="spellEnd"/>
      <w:r>
        <w:t xml:space="preserve">, Damian Karlson, Grant Orchard, Josh Atwell, Tim </w:t>
      </w:r>
      <w:proofErr w:type="spellStart"/>
      <w:r>
        <w:t>Gleed</w:t>
      </w:r>
      <w:proofErr w:type="spellEnd"/>
      <w:r>
        <w:t>, Michael Webster</w:t>
      </w:r>
      <w:r w:rsidR="00054B16">
        <w:t>, Mark Dunnett, Shane Williford</w:t>
      </w:r>
      <w:r w:rsidR="00981588">
        <w:t xml:space="preserve">, Chas </w:t>
      </w:r>
      <w:proofErr w:type="spellStart"/>
      <w:r w:rsidR="00981588">
        <w:t>Setchell</w:t>
      </w:r>
      <w:proofErr w:type="spellEnd"/>
      <w:r w:rsidR="00981588">
        <w:t xml:space="preserve"> and some more who I’ve unintentionally forgotten to</w:t>
      </w:r>
      <w:r w:rsidR="00984BFF">
        <w:t xml:space="preserve"> </w:t>
      </w:r>
      <w:r w:rsidR="00981588">
        <w:t>list.</w:t>
      </w:r>
    </w:p>
    <w:p w14:paraId="636FF020" w14:textId="77777777" w:rsidR="00D40FA8" w:rsidRDefault="00D40FA8" w:rsidP="00530643">
      <w:pPr>
        <w:pStyle w:val="Heading1"/>
      </w:pPr>
      <w:bookmarkStart w:id="6" w:name="_Toc351891130"/>
      <w:bookmarkStart w:id="7" w:name="_Toc519854520"/>
      <w:r>
        <w:lastRenderedPageBreak/>
        <w:t>Table of Contents</w:t>
      </w:r>
      <w:bookmarkEnd w:id="7"/>
    </w:p>
    <w:p w14:paraId="585BFA8D" w14:textId="77777777" w:rsidR="00D40FA8" w:rsidRDefault="00D40FA8">
      <w:pPr>
        <w:pStyle w:val="TOCHeading"/>
      </w:pPr>
      <w:r>
        <w:t>Contents</w:t>
      </w:r>
    </w:p>
    <w:p w14:paraId="6C04D2CD" w14:textId="4BC6422C" w:rsidR="005C43E1" w:rsidRDefault="001305FB">
      <w:pPr>
        <w:pStyle w:val="TOC1"/>
        <w:tabs>
          <w:tab w:val="right" w:leader="dot" w:pos="9016"/>
        </w:tabs>
        <w:rPr>
          <w:rFonts w:asciiTheme="minorHAnsi" w:eastAsiaTheme="minorEastAsia" w:hAnsiTheme="minorHAnsi" w:cstheme="minorBidi"/>
          <w:noProof/>
          <w:szCs w:val="24"/>
        </w:rPr>
      </w:pPr>
      <w:r>
        <w:fldChar w:fldCharType="begin"/>
      </w:r>
      <w:r>
        <w:instrText xml:space="preserve"> TOC \o "1-1" \h \z \u </w:instrText>
      </w:r>
      <w:r>
        <w:fldChar w:fldCharType="separate"/>
      </w:r>
      <w:hyperlink w:anchor="_Toc519854516" w:history="1">
        <w:r w:rsidR="005C43E1" w:rsidRPr="00C133E1">
          <w:rPr>
            <w:rStyle w:val="Hyperlink"/>
            <w:i/>
            <w:iCs/>
            <w:noProof/>
          </w:rPr>
          <w:t>AutoLab 3.0 vSphere Deployment Guide</w:t>
        </w:r>
        <w:r w:rsidR="005C43E1">
          <w:rPr>
            <w:noProof/>
            <w:webHidden/>
          </w:rPr>
          <w:tab/>
        </w:r>
        <w:r w:rsidR="005C43E1">
          <w:rPr>
            <w:noProof/>
            <w:webHidden/>
          </w:rPr>
          <w:fldChar w:fldCharType="begin"/>
        </w:r>
        <w:r w:rsidR="005C43E1">
          <w:rPr>
            <w:noProof/>
            <w:webHidden/>
          </w:rPr>
          <w:instrText xml:space="preserve"> PAGEREF _Toc519854516 \h </w:instrText>
        </w:r>
        <w:r w:rsidR="005C43E1">
          <w:rPr>
            <w:noProof/>
            <w:webHidden/>
          </w:rPr>
        </w:r>
        <w:r w:rsidR="005C43E1">
          <w:rPr>
            <w:noProof/>
            <w:webHidden/>
          </w:rPr>
          <w:fldChar w:fldCharType="separate"/>
        </w:r>
        <w:r w:rsidR="005C43E1">
          <w:rPr>
            <w:noProof/>
            <w:webHidden/>
          </w:rPr>
          <w:t>1</w:t>
        </w:r>
        <w:r w:rsidR="005C43E1">
          <w:rPr>
            <w:noProof/>
            <w:webHidden/>
          </w:rPr>
          <w:fldChar w:fldCharType="end"/>
        </w:r>
      </w:hyperlink>
    </w:p>
    <w:p w14:paraId="1018017B" w14:textId="23EAF72D" w:rsidR="005C43E1" w:rsidRDefault="005C43E1">
      <w:pPr>
        <w:pStyle w:val="TOC1"/>
        <w:tabs>
          <w:tab w:val="right" w:leader="dot" w:pos="9016"/>
        </w:tabs>
        <w:rPr>
          <w:rFonts w:asciiTheme="minorHAnsi" w:eastAsiaTheme="minorEastAsia" w:hAnsiTheme="minorHAnsi" w:cstheme="minorBidi"/>
          <w:noProof/>
          <w:szCs w:val="24"/>
        </w:rPr>
      </w:pPr>
      <w:hyperlink w:anchor="_Toc519854517" w:history="1">
        <w:r w:rsidRPr="00C133E1">
          <w:rPr>
            <w:rStyle w:val="Hyperlink"/>
            <w:noProof/>
          </w:rPr>
          <w:t>vSphere AutoLab</w:t>
        </w:r>
        <w:r>
          <w:rPr>
            <w:noProof/>
            <w:webHidden/>
          </w:rPr>
          <w:tab/>
        </w:r>
        <w:r>
          <w:rPr>
            <w:noProof/>
            <w:webHidden/>
          </w:rPr>
          <w:fldChar w:fldCharType="begin"/>
        </w:r>
        <w:r>
          <w:rPr>
            <w:noProof/>
            <w:webHidden/>
          </w:rPr>
          <w:instrText xml:space="preserve"> PAGEREF _Toc519854517 \h </w:instrText>
        </w:r>
        <w:r>
          <w:rPr>
            <w:noProof/>
            <w:webHidden/>
          </w:rPr>
        </w:r>
        <w:r>
          <w:rPr>
            <w:noProof/>
            <w:webHidden/>
          </w:rPr>
          <w:fldChar w:fldCharType="separate"/>
        </w:r>
        <w:r>
          <w:rPr>
            <w:noProof/>
            <w:webHidden/>
          </w:rPr>
          <w:t>2</w:t>
        </w:r>
        <w:r>
          <w:rPr>
            <w:noProof/>
            <w:webHidden/>
          </w:rPr>
          <w:fldChar w:fldCharType="end"/>
        </w:r>
      </w:hyperlink>
    </w:p>
    <w:p w14:paraId="03FD7AAB" w14:textId="6677EA1A" w:rsidR="005C43E1" w:rsidRDefault="005C43E1">
      <w:pPr>
        <w:pStyle w:val="TOC1"/>
        <w:tabs>
          <w:tab w:val="right" w:leader="dot" w:pos="9016"/>
        </w:tabs>
        <w:rPr>
          <w:rFonts w:asciiTheme="minorHAnsi" w:eastAsiaTheme="minorEastAsia" w:hAnsiTheme="minorHAnsi" w:cstheme="minorBidi"/>
          <w:noProof/>
          <w:szCs w:val="24"/>
        </w:rPr>
      </w:pPr>
      <w:hyperlink w:anchor="_Toc519854518" w:history="1">
        <w:r w:rsidRPr="00C133E1">
          <w:rPr>
            <w:rStyle w:val="Hyperlink"/>
            <w:noProof/>
          </w:rPr>
          <w:t>How to use this guide</w:t>
        </w:r>
        <w:r>
          <w:rPr>
            <w:noProof/>
            <w:webHidden/>
          </w:rPr>
          <w:tab/>
        </w:r>
        <w:r>
          <w:rPr>
            <w:noProof/>
            <w:webHidden/>
          </w:rPr>
          <w:fldChar w:fldCharType="begin"/>
        </w:r>
        <w:r>
          <w:rPr>
            <w:noProof/>
            <w:webHidden/>
          </w:rPr>
          <w:instrText xml:space="preserve"> PAGEREF _Toc519854518 \h </w:instrText>
        </w:r>
        <w:r>
          <w:rPr>
            <w:noProof/>
            <w:webHidden/>
          </w:rPr>
        </w:r>
        <w:r>
          <w:rPr>
            <w:noProof/>
            <w:webHidden/>
          </w:rPr>
          <w:fldChar w:fldCharType="separate"/>
        </w:r>
        <w:r>
          <w:rPr>
            <w:noProof/>
            <w:webHidden/>
          </w:rPr>
          <w:t>3</w:t>
        </w:r>
        <w:r>
          <w:rPr>
            <w:noProof/>
            <w:webHidden/>
          </w:rPr>
          <w:fldChar w:fldCharType="end"/>
        </w:r>
      </w:hyperlink>
    </w:p>
    <w:p w14:paraId="2E57A154" w14:textId="65F8317E" w:rsidR="005C43E1" w:rsidRDefault="005C43E1">
      <w:pPr>
        <w:pStyle w:val="TOC1"/>
        <w:tabs>
          <w:tab w:val="right" w:leader="dot" w:pos="9016"/>
        </w:tabs>
        <w:rPr>
          <w:rFonts w:asciiTheme="minorHAnsi" w:eastAsiaTheme="minorEastAsia" w:hAnsiTheme="minorHAnsi" w:cstheme="minorBidi"/>
          <w:noProof/>
          <w:szCs w:val="24"/>
        </w:rPr>
      </w:pPr>
      <w:hyperlink w:anchor="_Toc519854519" w:history="1">
        <w:r w:rsidRPr="00C133E1">
          <w:rPr>
            <w:rStyle w:val="Hyperlink"/>
            <w:noProof/>
          </w:rPr>
          <w:t>Acknowledgements</w:t>
        </w:r>
        <w:r>
          <w:rPr>
            <w:noProof/>
            <w:webHidden/>
          </w:rPr>
          <w:tab/>
        </w:r>
        <w:r>
          <w:rPr>
            <w:noProof/>
            <w:webHidden/>
          </w:rPr>
          <w:fldChar w:fldCharType="begin"/>
        </w:r>
        <w:r>
          <w:rPr>
            <w:noProof/>
            <w:webHidden/>
          </w:rPr>
          <w:instrText xml:space="preserve"> PAGEREF _Toc519854519 \h </w:instrText>
        </w:r>
        <w:r>
          <w:rPr>
            <w:noProof/>
            <w:webHidden/>
          </w:rPr>
        </w:r>
        <w:r>
          <w:rPr>
            <w:noProof/>
            <w:webHidden/>
          </w:rPr>
          <w:fldChar w:fldCharType="separate"/>
        </w:r>
        <w:r>
          <w:rPr>
            <w:noProof/>
            <w:webHidden/>
          </w:rPr>
          <w:t>4</w:t>
        </w:r>
        <w:r>
          <w:rPr>
            <w:noProof/>
            <w:webHidden/>
          </w:rPr>
          <w:fldChar w:fldCharType="end"/>
        </w:r>
      </w:hyperlink>
    </w:p>
    <w:p w14:paraId="72D4D79F" w14:textId="01D881B0" w:rsidR="005C43E1" w:rsidRDefault="005C43E1">
      <w:pPr>
        <w:pStyle w:val="TOC1"/>
        <w:tabs>
          <w:tab w:val="right" w:leader="dot" w:pos="9016"/>
        </w:tabs>
        <w:rPr>
          <w:rFonts w:asciiTheme="minorHAnsi" w:eastAsiaTheme="minorEastAsia" w:hAnsiTheme="minorHAnsi" w:cstheme="minorBidi"/>
          <w:noProof/>
          <w:szCs w:val="24"/>
        </w:rPr>
      </w:pPr>
      <w:hyperlink w:anchor="_Toc519854520" w:history="1">
        <w:r w:rsidRPr="00C133E1">
          <w:rPr>
            <w:rStyle w:val="Hyperlink"/>
            <w:noProof/>
          </w:rPr>
          <w:t>Table of Contents</w:t>
        </w:r>
        <w:r>
          <w:rPr>
            <w:noProof/>
            <w:webHidden/>
          </w:rPr>
          <w:tab/>
        </w:r>
        <w:r>
          <w:rPr>
            <w:noProof/>
            <w:webHidden/>
          </w:rPr>
          <w:fldChar w:fldCharType="begin"/>
        </w:r>
        <w:r>
          <w:rPr>
            <w:noProof/>
            <w:webHidden/>
          </w:rPr>
          <w:instrText xml:space="preserve"> PAGEREF _Toc519854520 \h </w:instrText>
        </w:r>
        <w:r>
          <w:rPr>
            <w:noProof/>
            <w:webHidden/>
          </w:rPr>
        </w:r>
        <w:r>
          <w:rPr>
            <w:noProof/>
            <w:webHidden/>
          </w:rPr>
          <w:fldChar w:fldCharType="separate"/>
        </w:r>
        <w:r>
          <w:rPr>
            <w:noProof/>
            <w:webHidden/>
          </w:rPr>
          <w:t>5</w:t>
        </w:r>
        <w:r>
          <w:rPr>
            <w:noProof/>
            <w:webHidden/>
          </w:rPr>
          <w:fldChar w:fldCharType="end"/>
        </w:r>
      </w:hyperlink>
    </w:p>
    <w:p w14:paraId="6A60F33C" w14:textId="537A9922" w:rsidR="005C43E1" w:rsidRDefault="005C43E1">
      <w:pPr>
        <w:pStyle w:val="TOC1"/>
        <w:tabs>
          <w:tab w:val="right" w:leader="dot" w:pos="9016"/>
        </w:tabs>
        <w:rPr>
          <w:rFonts w:asciiTheme="minorHAnsi" w:eastAsiaTheme="minorEastAsia" w:hAnsiTheme="minorHAnsi" w:cstheme="minorBidi"/>
          <w:noProof/>
          <w:szCs w:val="24"/>
        </w:rPr>
      </w:pPr>
      <w:hyperlink w:anchor="_Toc519854521" w:history="1">
        <w:r w:rsidRPr="00C133E1">
          <w:rPr>
            <w:rStyle w:val="Hyperlink"/>
            <w:noProof/>
          </w:rPr>
          <w:t>2. Choose Your Lab Outer Platform</w:t>
        </w:r>
        <w:r>
          <w:rPr>
            <w:noProof/>
            <w:webHidden/>
          </w:rPr>
          <w:tab/>
        </w:r>
        <w:r>
          <w:rPr>
            <w:noProof/>
            <w:webHidden/>
          </w:rPr>
          <w:fldChar w:fldCharType="begin"/>
        </w:r>
        <w:r>
          <w:rPr>
            <w:noProof/>
            <w:webHidden/>
          </w:rPr>
          <w:instrText xml:space="preserve"> PAGEREF _Toc519854521 \h </w:instrText>
        </w:r>
        <w:r>
          <w:rPr>
            <w:noProof/>
            <w:webHidden/>
          </w:rPr>
        </w:r>
        <w:r>
          <w:rPr>
            <w:noProof/>
            <w:webHidden/>
          </w:rPr>
          <w:fldChar w:fldCharType="separate"/>
        </w:r>
        <w:r>
          <w:rPr>
            <w:noProof/>
            <w:webHidden/>
          </w:rPr>
          <w:t>6</w:t>
        </w:r>
        <w:r>
          <w:rPr>
            <w:noProof/>
            <w:webHidden/>
          </w:rPr>
          <w:fldChar w:fldCharType="end"/>
        </w:r>
      </w:hyperlink>
    </w:p>
    <w:p w14:paraId="24602408" w14:textId="6F93E410" w:rsidR="005C43E1" w:rsidRDefault="005C43E1">
      <w:pPr>
        <w:pStyle w:val="TOC1"/>
        <w:tabs>
          <w:tab w:val="right" w:leader="dot" w:pos="9016"/>
        </w:tabs>
        <w:rPr>
          <w:rFonts w:asciiTheme="minorHAnsi" w:eastAsiaTheme="minorEastAsia" w:hAnsiTheme="minorHAnsi" w:cstheme="minorBidi"/>
          <w:noProof/>
          <w:szCs w:val="24"/>
        </w:rPr>
      </w:pPr>
      <w:hyperlink w:anchor="_Toc519854522" w:history="1">
        <w:r w:rsidRPr="00C133E1">
          <w:rPr>
            <w:rStyle w:val="Hyperlink"/>
            <w:noProof/>
          </w:rPr>
          <w:t>3. Build and configure your outer platform</w:t>
        </w:r>
        <w:r>
          <w:rPr>
            <w:noProof/>
            <w:webHidden/>
          </w:rPr>
          <w:tab/>
        </w:r>
        <w:r>
          <w:rPr>
            <w:noProof/>
            <w:webHidden/>
          </w:rPr>
          <w:fldChar w:fldCharType="begin"/>
        </w:r>
        <w:r>
          <w:rPr>
            <w:noProof/>
            <w:webHidden/>
          </w:rPr>
          <w:instrText xml:space="preserve"> PAGEREF _Toc519854522 \h </w:instrText>
        </w:r>
        <w:r>
          <w:rPr>
            <w:noProof/>
            <w:webHidden/>
          </w:rPr>
        </w:r>
        <w:r>
          <w:rPr>
            <w:noProof/>
            <w:webHidden/>
          </w:rPr>
          <w:fldChar w:fldCharType="separate"/>
        </w:r>
        <w:r>
          <w:rPr>
            <w:noProof/>
            <w:webHidden/>
          </w:rPr>
          <w:t>7</w:t>
        </w:r>
        <w:r>
          <w:rPr>
            <w:noProof/>
            <w:webHidden/>
          </w:rPr>
          <w:fldChar w:fldCharType="end"/>
        </w:r>
      </w:hyperlink>
    </w:p>
    <w:p w14:paraId="17531B94" w14:textId="5FA2F07E" w:rsidR="005C43E1" w:rsidRDefault="005C43E1">
      <w:pPr>
        <w:pStyle w:val="TOC1"/>
        <w:tabs>
          <w:tab w:val="right" w:leader="dot" w:pos="9016"/>
        </w:tabs>
        <w:rPr>
          <w:rFonts w:asciiTheme="minorHAnsi" w:eastAsiaTheme="minorEastAsia" w:hAnsiTheme="minorHAnsi" w:cstheme="minorBidi"/>
          <w:noProof/>
          <w:szCs w:val="24"/>
        </w:rPr>
      </w:pPr>
      <w:hyperlink w:anchor="_Toc519854523" w:history="1">
        <w:r w:rsidRPr="00C133E1">
          <w:rPr>
            <w:rStyle w:val="Hyperlink"/>
            <w:noProof/>
          </w:rPr>
          <w:t>4. Download the right AutoLab package</w:t>
        </w:r>
        <w:r>
          <w:rPr>
            <w:noProof/>
            <w:webHidden/>
          </w:rPr>
          <w:tab/>
        </w:r>
        <w:r>
          <w:rPr>
            <w:noProof/>
            <w:webHidden/>
          </w:rPr>
          <w:fldChar w:fldCharType="begin"/>
        </w:r>
        <w:r>
          <w:rPr>
            <w:noProof/>
            <w:webHidden/>
          </w:rPr>
          <w:instrText xml:space="preserve"> PAGEREF _Toc519854523 \h </w:instrText>
        </w:r>
        <w:r>
          <w:rPr>
            <w:noProof/>
            <w:webHidden/>
          </w:rPr>
        </w:r>
        <w:r>
          <w:rPr>
            <w:noProof/>
            <w:webHidden/>
          </w:rPr>
          <w:fldChar w:fldCharType="separate"/>
        </w:r>
        <w:r>
          <w:rPr>
            <w:noProof/>
            <w:webHidden/>
          </w:rPr>
          <w:t>17</w:t>
        </w:r>
        <w:r>
          <w:rPr>
            <w:noProof/>
            <w:webHidden/>
          </w:rPr>
          <w:fldChar w:fldCharType="end"/>
        </w:r>
      </w:hyperlink>
    </w:p>
    <w:p w14:paraId="6A55B9FB" w14:textId="5824CE08" w:rsidR="005C43E1" w:rsidRDefault="005C43E1">
      <w:pPr>
        <w:pStyle w:val="TOC1"/>
        <w:tabs>
          <w:tab w:val="right" w:leader="dot" w:pos="9016"/>
        </w:tabs>
        <w:rPr>
          <w:rFonts w:asciiTheme="minorHAnsi" w:eastAsiaTheme="minorEastAsia" w:hAnsiTheme="minorHAnsi" w:cstheme="minorBidi"/>
          <w:noProof/>
          <w:szCs w:val="24"/>
        </w:rPr>
      </w:pPr>
      <w:hyperlink w:anchor="_Toc519854524" w:history="1">
        <w:r w:rsidRPr="00C133E1">
          <w:rPr>
            <w:rStyle w:val="Hyperlink"/>
            <w:noProof/>
          </w:rPr>
          <w:t>5. Download the licensed software</w:t>
        </w:r>
        <w:r>
          <w:rPr>
            <w:noProof/>
            <w:webHidden/>
          </w:rPr>
          <w:tab/>
        </w:r>
        <w:r>
          <w:rPr>
            <w:noProof/>
            <w:webHidden/>
          </w:rPr>
          <w:fldChar w:fldCharType="begin"/>
        </w:r>
        <w:r>
          <w:rPr>
            <w:noProof/>
            <w:webHidden/>
          </w:rPr>
          <w:instrText xml:space="preserve"> PAGEREF _Toc519854524 \h </w:instrText>
        </w:r>
        <w:r>
          <w:rPr>
            <w:noProof/>
            <w:webHidden/>
          </w:rPr>
        </w:r>
        <w:r>
          <w:rPr>
            <w:noProof/>
            <w:webHidden/>
          </w:rPr>
          <w:fldChar w:fldCharType="separate"/>
        </w:r>
        <w:r>
          <w:rPr>
            <w:noProof/>
            <w:webHidden/>
          </w:rPr>
          <w:t>27</w:t>
        </w:r>
        <w:r>
          <w:rPr>
            <w:noProof/>
            <w:webHidden/>
          </w:rPr>
          <w:fldChar w:fldCharType="end"/>
        </w:r>
      </w:hyperlink>
    </w:p>
    <w:p w14:paraId="75CCBB61" w14:textId="11EFC019" w:rsidR="005C43E1" w:rsidRDefault="005C43E1">
      <w:pPr>
        <w:pStyle w:val="TOC1"/>
        <w:tabs>
          <w:tab w:val="right" w:leader="dot" w:pos="9016"/>
        </w:tabs>
        <w:rPr>
          <w:rFonts w:asciiTheme="minorHAnsi" w:eastAsiaTheme="minorEastAsia" w:hAnsiTheme="minorHAnsi" w:cstheme="minorBidi"/>
          <w:noProof/>
          <w:szCs w:val="24"/>
        </w:rPr>
      </w:pPr>
      <w:hyperlink w:anchor="_Toc519854525" w:history="1">
        <w:r w:rsidRPr="00C133E1">
          <w:rPr>
            <w:rStyle w:val="Hyperlink"/>
            <w:noProof/>
          </w:rPr>
          <w:t>6. Build the Lab</w:t>
        </w:r>
        <w:r>
          <w:rPr>
            <w:noProof/>
            <w:webHidden/>
          </w:rPr>
          <w:tab/>
        </w:r>
        <w:r>
          <w:rPr>
            <w:noProof/>
            <w:webHidden/>
          </w:rPr>
          <w:fldChar w:fldCharType="begin"/>
        </w:r>
        <w:r>
          <w:rPr>
            <w:noProof/>
            <w:webHidden/>
          </w:rPr>
          <w:instrText xml:space="preserve"> PAGEREF _Toc519854525 \h </w:instrText>
        </w:r>
        <w:r>
          <w:rPr>
            <w:noProof/>
            <w:webHidden/>
          </w:rPr>
        </w:r>
        <w:r>
          <w:rPr>
            <w:noProof/>
            <w:webHidden/>
          </w:rPr>
          <w:fldChar w:fldCharType="separate"/>
        </w:r>
        <w:r>
          <w:rPr>
            <w:noProof/>
            <w:webHidden/>
          </w:rPr>
          <w:t>28</w:t>
        </w:r>
        <w:r>
          <w:rPr>
            <w:noProof/>
            <w:webHidden/>
          </w:rPr>
          <w:fldChar w:fldCharType="end"/>
        </w:r>
      </w:hyperlink>
    </w:p>
    <w:p w14:paraId="4A3D7957" w14:textId="47A4F552" w:rsidR="005C43E1" w:rsidRDefault="005C43E1">
      <w:pPr>
        <w:pStyle w:val="TOC1"/>
        <w:tabs>
          <w:tab w:val="right" w:leader="dot" w:pos="9016"/>
        </w:tabs>
        <w:rPr>
          <w:rFonts w:asciiTheme="minorHAnsi" w:eastAsiaTheme="minorEastAsia" w:hAnsiTheme="minorHAnsi" w:cstheme="minorBidi"/>
          <w:noProof/>
          <w:szCs w:val="24"/>
        </w:rPr>
      </w:pPr>
      <w:hyperlink w:anchor="_Toc519854526" w:history="1">
        <w:r w:rsidRPr="00C133E1">
          <w:rPr>
            <w:rStyle w:val="Hyperlink"/>
            <w:noProof/>
          </w:rPr>
          <w:t>Lab Build Time</w:t>
        </w:r>
        <w:r>
          <w:rPr>
            <w:noProof/>
            <w:webHidden/>
          </w:rPr>
          <w:tab/>
        </w:r>
        <w:r>
          <w:rPr>
            <w:noProof/>
            <w:webHidden/>
          </w:rPr>
          <w:fldChar w:fldCharType="begin"/>
        </w:r>
        <w:r>
          <w:rPr>
            <w:noProof/>
            <w:webHidden/>
          </w:rPr>
          <w:instrText xml:space="preserve"> PAGEREF _Toc519854526 \h </w:instrText>
        </w:r>
        <w:r>
          <w:rPr>
            <w:noProof/>
            <w:webHidden/>
          </w:rPr>
        </w:r>
        <w:r>
          <w:rPr>
            <w:noProof/>
            <w:webHidden/>
          </w:rPr>
          <w:fldChar w:fldCharType="separate"/>
        </w:r>
        <w:r>
          <w:rPr>
            <w:noProof/>
            <w:webHidden/>
          </w:rPr>
          <w:t>40</w:t>
        </w:r>
        <w:r>
          <w:rPr>
            <w:noProof/>
            <w:webHidden/>
          </w:rPr>
          <w:fldChar w:fldCharType="end"/>
        </w:r>
      </w:hyperlink>
    </w:p>
    <w:p w14:paraId="3364D73F" w14:textId="43D3209D" w:rsidR="005C43E1" w:rsidRDefault="005C43E1">
      <w:pPr>
        <w:pStyle w:val="TOC1"/>
        <w:tabs>
          <w:tab w:val="right" w:leader="dot" w:pos="9016"/>
        </w:tabs>
        <w:rPr>
          <w:rFonts w:asciiTheme="minorHAnsi" w:eastAsiaTheme="minorEastAsia" w:hAnsiTheme="minorHAnsi" w:cstheme="minorBidi"/>
          <w:noProof/>
          <w:szCs w:val="24"/>
        </w:rPr>
      </w:pPr>
      <w:hyperlink w:anchor="_Toc519854527" w:history="1">
        <w:r w:rsidRPr="00C133E1">
          <w:rPr>
            <w:rStyle w:val="Hyperlink"/>
            <w:noProof/>
          </w:rPr>
          <w:t>Shutting the lab down</w:t>
        </w:r>
        <w:r>
          <w:rPr>
            <w:noProof/>
            <w:webHidden/>
          </w:rPr>
          <w:tab/>
        </w:r>
        <w:r>
          <w:rPr>
            <w:noProof/>
            <w:webHidden/>
          </w:rPr>
          <w:fldChar w:fldCharType="begin"/>
        </w:r>
        <w:r>
          <w:rPr>
            <w:noProof/>
            <w:webHidden/>
          </w:rPr>
          <w:instrText xml:space="preserve"> PAGEREF _Toc519854527 \h </w:instrText>
        </w:r>
        <w:r>
          <w:rPr>
            <w:noProof/>
            <w:webHidden/>
          </w:rPr>
        </w:r>
        <w:r>
          <w:rPr>
            <w:noProof/>
            <w:webHidden/>
          </w:rPr>
          <w:fldChar w:fldCharType="separate"/>
        </w:r>
        <w:r>
          <w:rPr>
            <w:noProof/>
            <w:webHidden/>
          </w:rPr>
          <w:t>41</w:t>
        </w:r>
        <w:r>
          <w:rPr>
            <w:noProof/>
            <w:webHidden/>
          </w:rPr>
          <w:fldChar w:fldCharType="end"/>
        </w:r>
      </w:hyperlink>
    </w:p>
    <w:p w14:paraId="3EA26128" w14:textId="7BB2D80D" w:rsidR="005C43E1" w:rsidRDefault="005C43E1">
      <w:pPr>
        <w:pStyle w:val="TOC1"/>
        <w:tabs>
          <w:tab w:val="right" w:leader="dot" w:pos="9016"/>
        </w:tabs>
        <w:rPr>
          <w:rFonts w:asciiTheme="minorHAnsi" w:eastAsiaTheme="minorEastAsia" w:hAnsiTheme="minorHAnsi" w:cstheme="minorBidi"/>
          <w:noProof/>
          <w:szCs w:val="24"/>
        </w:rPr>
      </w:pPr>
      <w:hyperlink w:anchor="_Toc519854528" w:history="1">
        <w:r w:rsidRPr="00C133E1">
          <w:rPr>
            <w:rStyle w:val="Hyperlink"/>
            <w:noProof/>
          </w:rPr>
          <w:t>Accessing the built lab</w:t>
        </w:r>
        <w:r>
          <w:rPr>
            <w:noProof/>
            <w:webHidden/>
          </w:rPr>
          <w:tab/>
        </w:r>
        <w:r>
          <w:rPr>
            <w:noProof/>
            <w:webHidden/>
          </w:rPr>
          <w:fldChar w:fldCharType="begin"/>
        </w:r>
        <w:r>
          <w:rPr>
            <w:noProof/>
            <w:webHidden/>
          </w:rPr>
          <w:instrText xml:space="preserve"> PAGEREF _Toc519854528 \h </w:instrText>
        </w:r>
        <w:r>
          <w:rPr>
            <w:noProof/>
            <w:webHidden/>
          </w:rPr>
        </w:r>
        <w:r>
          <w:rPr>
            <w:noProof/>
            <w:webHidden/>
          </w:rPr>
          <w:fldChar w:fldCharType="separate"/>
        </w:r>
        <w:r>
          <w:rPr>
            <w:noProof/>
            <w:webHidden/>
          </w:rPr>
          <w:t>42</w:t>
        </w:r>
        <w:r>
          <w:rPr>
            <w:noProof/>
            <w:webHidden/>
          </w:rPr>
          <w:fldChar w:fldCharType="end"/>
        </w:r>
      </w:hyperlink>
    </w:p>
    <w:p w14:paraId="76760A21" w14:textId="4841C355" w:rsidR="005C43E1" w:rsidRDefault="005C43E1">
      <w:pPr>
        <w:pStyle w:val="TOC1"/>
        <w:tabs>
          <w:tab w:val="right" w:leader="dot" w:pos="9016"/>
        </w:tabs>
        <w:rPr>
          <w:rFonts w:asciiTheme="minorHAnsi" w:eastAsiaTheme="minorEastAsia" w:hAnsiTheme="minorHAnsi" w:cstheme="minorBidi"/>
          <w:noProof/>
          <w:szCs w:val="24"/>
        </w:rPr>
      </w:pPr>
      <w:hyperlink w:anchor="_Toc519854529" w:history="1">
        <w:r w:rsidRPr="00C133E1">
          <w:rPr>
            <w:rStyle w:val="Hyperlink"/>
            <w:noProof/>
          </w:rPr>
          <w:t>As Built Documentation</w:t>
        </w:r>
        <w:r>
          <w:rPr>
            <w:noProof/>
            <w:webHidden/>
          </w:rPr>
          <w:tab/>
        </w:r>
        <w:r>
          <w:rPr>
            <w:noProof/>
            <w:webHidden/>
          </w:rPr>
          <w:fldChar w:fldCharType="begin"/>
        </w:r>
        <w:r>
          <w:rPr>
            <w:noProof/>
            <w:webHidden/>
          </w:rPr>
          <w:instrText xml:space="preserve"> PAGEREF _Toc519854529 \h </w:instrText>
        </w:r>
        <w:r>
          <w:rPr>
            <w:noProof/>
            <w:webHidden/>
          </w:rPr>
        </w:r>
        <w:r>
          <w:rPr>
            <w:noProof/>
            <w:webHidden/>
          </w:rPr>
          <w:fldChar w:fldCharType="separate"/>
        </w:r>
        <w:r>
          <w:rPr>
            <w:noProof/>
            <w:webHidden/>
          </w:rPr>
          <w:t>44</w:t>
        </w:r>
        <w:r>
          <w:rPr>
            <w:noProof/>
            <w:webHidden/>
          </w:rPr>
          <w:fldChar w:fldCharType="end"/>
        </w:r>
      </w:hyperlink>
    </w:p>
    <w:p w14:paraId="296F8296" w14:textId="68AA2FB4" w:rsidR="005C43E1" w:rsidRDefault="005C43E1">
      <w:pPr>
        <w:pStyle w:val="TOC1"/>
        <w:tabs>
          <w:tab w:val="right" w:leader="dot" w:pos="9016"/>
        </w:tabs>
        <w:rPr>
          <w:rFonts w:asciiTheme="minorHAnsi" w:eastAsiaTheme="minorEastAsia" w:hAnsiTheme="minorHAnsi" w:cstheme="minorBidi"/>
          <w:noProof/>
          <w:szCs w:val="24"/>
        </w:rPr>
      </w:pPr>
      <w:hyperlink w:anchor="_Toc519854530" w:history="1">
        <w:r w:rsidRPr="00C133E1">
          <w:rPr>
            <w:rStyle w:val="Hyperlink"/>
            <w:noProof/>
          </w:rPr>
          <w:t>Rebuild Process</w:t>
        </w:r>
        <w:r>
          <w:rPr>
            <w:noProof/>
            <w:webHidden/>
          </w:rPr>
          <w:tab/>
        </w:r>
        <w:r>
          <w:rPr>
            <w:noProof/>
            <w:webHidden/>
          </w:rPr>
          <w:fldChar w:fldCharType="begin"/>
        </w:r>
        <w:r>
          <w:rPr>
            <w:noProof/>
            <w:webHidden/>
          </w:rPr>
          <w:instrText xml:space="preserve"> PAGEREF _Toc519854530 \h </w:instrText>
        </w:r>
        <w:r>
          <w:rPr>
            <w:noProof/>
            <w:webHidden/>
          </w:rPr>
        </w:r>
        <w:r>
          <w:rPr>
            <w:noProof/>
            <w:webHidden/>
          </w:rPr>
          <w:fldChar w:fldCharType="separate"/>
        </w:r>
        <w:r>
          <w:rPr>
            <w:noProof/>
            <w:webHidden/>
          </w:rPr>
          <w:t>47</w:t>
        </w:r>
        <w:r>
          <w:rPr>
            <w:noProof/>
            <w:webHidden/>
          </w:rPr>
          <w:fldChar w:fldCharType="end"/>
        </w:r>
      </w:hyperlink>
    </w:p>
    <w:p w14:paraId="35F16BDD" w14:textId="487BB992" w:rsidR="005C43E1" w:rsidRDefault="005C43E1">
      <w:pPr>
        <w:pStyle w:val="TOC1"/>
        <w:tabs>
          <w:tab w:val="right" w:leader="dot" w:pos="9016"/>
        </w:tabs>
        <w:rPr>
          <w:rFonts w:asciiTheme="minorHAnsi" w:eastAsiaTheme="minorEastAsia" w:hAnsiTheme="minorHAnsi" w:cstheme="minorBidi"/>
          <w:noProof/>
          <w:szCs w:val="24"/>
        </w:rPr>
      </w:pPr>
      <w:hyperlink w:anchor="_Toc519854531" w:history="1">
        <w:r w:rsidRPr="00C133E1">
          <w:rPr>
            <w:rStyle w:val="Hyperlink"/>
            <w:noProof/>
          </w:rPr>
          <w:t>Tuning A</w:t>
        </w:r>
        <w:r w:rsidRPr="00C133E1">
          <w:rPr>
            <w:rStyle w:val="Hyperlink"/>
            <w:noProof/>
          </w:rPr>
          <w:t>u</w:t>
        </w:r>
        <w:r w:rsidRPr="00C133E1">
          <w:rPr>
            <w:rStyle w:val="Hyperlink"/>
            <w:noProof/>
          </w:rPr>
          <w:t>toLab for RAM</w:t>
        </w:r>
        <w:r>
          <w:rPr>
            <w:noProof/>
            <w:webHidden/>
          </w:rPr>
          <w:tab/>
        </w:r>
        <w:r>
          <w:rPr>
            <w:noProof/>
            <w:webHidden/>
          </w:rPr>
          <w:fldChar w:fldCharType="begin"/>
        </w:r>
        <w:r>
          <w:rPr>
            <w:noProof/>
            <w:webHidden/>
          </w:rPr>
          <w:instrText xml:space="preserve"> PAGEREF _Toc519854531 \h </w:instrText>
        </w:r>
        <w:r>
          <w:rPr>
            <w:noProof/>
            <w:webHidden/>
          </w:rPr>
        </w:r>
        <w:r>
          <w:rPr>
            <w:noProof/>
            <w:webHidden/>
          </w:rPr>
          <w:fldChar w:fldCharType="separate"/>
        </w:r>
        <w:r>
          <w:rPr>
            <w:noProof/>
            <w:webHidden/>
          </w:rPr>
          <w:t>48</w:t>
        </w:r>
        <w:r>
          <w:rPr>
            <w:noProof/>
            <w:webHidden/>
          </w:rPr>
          <w:fldChar w:fldCharType="end"/>
        </w:r>
      </w:hyperlink>
    </w:p>
    <w:p w14:paraId="09C3E00B" w14:textId="6144258A" w:rsidR="005C43E1" w:rsidRDefault="005C43E1">
      <w:pPr>
        <w:pStyle w:val="TOC1"/>
        <w:tabs>
          <w:tab w:val="right" w:leader="dot" w:pos="9016"/>
        </w:tabs>
        <w:rPr>
          <w:rFonts w:asciiTheme="minorHAnsi" w:eastAsiaTheme="minorEastAsia" w:hAnsiTheme="minorHAnsi" w:cstheme="minorBidi"/>
          <w:noProof/>
          <w:szCs w:val="24"/>
        </w:rPr>
      </w:pPr>
      <w:hyperlink w:anchor="_Toc519854532" w:history="1">
        <w:r w:rsidRPr="00C133E1">
          <w:rPr>
            <w:rStyle w:val="Hyperlink"/>
            <w:noProof/>
          </w:rPr>
          <w:t>VMware View Installation</w:t>
        </w:r>
        <w:r>
          <w:rPr>
            <w:noProof/>
            <w:webHidden/>
          </w:rPr>
          <w:tab/>
        </w:r>
        <w:r>
          <w:rPr>
            <w:noProof/>
            <w:webHidden/>
          </w:rPr>
          <w:fldChar w:fldCharType="begin"/>
        </w:r>
        <w:r>
          <w:rPr>
            <w:noProof/>
            <w:webHidden/>
          </w:rPr>
          <w:instrText xml:space="preserve"> PAGEREF _Toc519854532 \h </w:instrText>
        </w:r>
        <w:r>
          <w:rPr>
            <w:noProof/>
            <w:webHidden/>
          </w:rPr>
        </w:r>
        <w:r>
          <w:rPr>
            <w:noProof/>
            <w:webHidden/>
          </w:rPr>
          <w:fldChar w:fldCharType="separate"/>
        </w:r>
        <w:r>
          <w:rPr>
            <w:noProof/>
            <w:webHidden/>
          </w:rPr>
          <w:t>49</w:t>
        </w:r>
        <w:r>
          <w:rPr>
            <w:noProof/>
            <w:webHidden/>
          </w:rPr>
          <w:fldChar w:fldCharType="end"/>
        </w:r>
      </w:hyperlink>
    </w:p>
    <w:p w14:paraId="3A76C8E8" w14:textId="74F4B242" w:rsidR="005C43E1" w:rsidRDefault="005C43E1">
      <w:pPr>
        <w:pStyle w:val="TOC1"/>
        <w:tabs>
          <w:tab w:val="right" w:leader="dot" w:pos="9016"/>
        </w:tabs>
        <w:rPr>
          <w:rFonts w:asciiTheme="minorHAnsi" w:eastAsiaTheme="minorEastAsia" w:hAnsiTheme="minorHAnsi" w:cstheme="minorBidi"/>
          <w:noProof/>
          <w:szCs w:val="24"/>
        </w:rPr>
      </w:pPr>
      <w:hyperlink w:anchor="_Toc519854533" w:history="1">
        <w:r w:rsidRPr="00C133E1">
          <w:rPr>
            <w:rStyle w:val="Hyperlink"/>
            <w:noProof/>
          </w:rPr>
          <w:t>Running Multiple AutoLabs</w:t>
        </w:r>
        <w:r>
          <w:rPr>
            <w:noProof/>
            <w:webHidden/>
          </w:rPr>
          <w:tab/>
        </w:r>
        <w:r>
          <w:rPr>
            <w:noProof/>
            <w:webHidden/>
          </w:rPr>
          <w:fldChar w:fldCharType="begin"/>
        </w:r>
        <w:r>
          <w:rPr>
            <w:noProof/>
            <w:webHidden/>
          </w:rPr>
          <w:instrText xml:space="preserve"> PAGEREF _Toc519854533 \h </w:instrText>
        </w:r>
        <w:r>
          <w:rPr>
            <w:noProof/>
            <w:webHidden/>
          </w:rPr>
        </w:r>
        <w:r>
          <w:rPr>
            <w:noProof/>
            <w:webHidden/>
          </w:rPr>
          <w:fldChar w:fldCharType="separate"/>
        </w:r>
        <w:r>
          <w:rPr>
            <w:noProof/>
            <w:webHidden/>
          </w:rPr>
          <w:t>51</w:t>
        </w:r>
        <w:r>
          <w:rPr>
            <w:noProof/>
            <w:webHidden/>
          </w:rPr>
          <w:fldChar w:fldCharType="end"/>
        </w:r>
      </w:hyperlink>
    </w:p>
    <w:p w14:paraId="7A064DFC" w14:textId="6DC05C6B" w:rsidR="005C43E1" w:rsidRDefault="005C43E1">
      <w:pPr>
        <w:pStyle w:val="TOC1"/>
        <w:tabs>
          <w:tab w:val="right" w:leader="dot" w:pos="9016"/>
        </w:tabs>
        <w:rPr>
          <w:rFonts w:asciiTheme="minorHAnsi" w:eastAsiaTheme="minorEastAsia" w:hAnsiTheme="minorHAnsi" w:cstheme="minorBidi"/>
          <w:noProof/>
          <w:szCs w:val="24"/>
        </w:rPr>
      </w:pPr>
      <w:hyperlink w:anchor="_Toc519854534" w:history="1">
        <w:r w:rsidRPr="00C133E1">
          <w:rPr>
            <w:rStyle w:val="Hyperlink"/>
            <w:noProof/>
          </w:rPr>
          <w:t>Troubleshooting</w:t>
        </w:r>
        <w:r>
          <w:rPr>
            <w:noProof/>
            <w:webHidden/>
          </w:rPr>
          <w:tab/>
        </w:r>
        <w:r>
          <w:rPr>
            <w:noProof/>
            <w:webHidden/>
          </w:rPr>
          <w:fldChar w:fldCharType="begin"/>
        </w:r>
        <w:r>
          <w:rPr>
            <w:noProof/>
            <w:webHidden/>
          </w:rPr>
          <w:instrText xml:space="preserve"> PAGEREF _Toc519854534 \h </w:instrText>
        </w:r>
        <w:r>
          <w:rPr>
            <w:noProof/>
            <w:webHidden/>
          </w:rPr>
        </w:r>
        <w:r>
          <w:rPr>
            <w:noProof/>
            <w:webHidden/>
          </w:rPr>
          <w:fldChar w:fldCharType="separate"/>
        </w:r>
        <w:r>
          <w:rPr>
            <w:noProof/>
            <w:webHidden/>
          </w:rPr>
          <w:t>52</w:t>
        </w:r>
        <w:r>
          <w:rPr>
            <w:noProof/>
            <w:webHidden/>
          </w:rPr>
          <w:fldChar w:fldCharType="end"/>
        </w:r>
      </w:hyperlink>
    </w:p>
    <w:p w14:paraId="5EEAB75A" w14:textId="65CE17EB" w:rsidR="005C43E1" w:rsidRDefault="005C43E1">
      <w:pPr>
        <w:pStyle w:val="TOC1"/>
        <w:tabs>
          <w:tab w:val="right" w:leader="dot" w:pos="9016"/>
        </w:tabs>
        <w:rPr>
          <w:rFonts w:asciiTheme="minorHAnsi" w:eastAsiaTheme="minorEastAsia" w:hAnsiTheme="minorHAnsi" w:cstheme="minorBidi"/>
          <w:noProof/>
          <w:szCs w:val="24"/>
        </w:rPr>
      </w:pPr>
      <w:hyperlink w:anchor="_Toc519854535" w:history="1">
        <w:r w:rsidRPr="00C133E1">
          <w:rPr>
            <w:rStyle w:val="Hyperlink"/>
            <w:noProof/>
          </w:rPr>
          <w:t>AutoLab Version Changes</w:t>
        </w:r>
        <w:r>
          <w:rPr>
            <w:noProof/>
            <w:webHidden/>
          </w:rPr>
          <w:tab/>
        </w:r>
        <w:r>
          <w:rPr>
            <w:noProof/>
            <w:webHidden/>
          </w:rPr>
          <w:fldChar w:fldCharType="begin"/>
        </w:r>
        <w:r>
          <w:rPr>
            <w:noProof/>
            <w:webHidden/>
          </w:rPr>
          <w:instrText xml:space="preserve"> PAGEREF _Toc519854535 \h </w:instrText>
        </w:r>
        <w:r>
          <w:rPr>
            <w:noProof/>
            <w:webHidden/>
          </w:rPr>
        </w:r>
        <w:r>
          <w:rPr>
            <w:noProof/>
            <w:webHidden/>
          </w:rPr>
          <w:fldChar w:fldCharType="separate"/>
        </w:r>
        <w:r>
          <w:rPr>
            <w:noProof/>
            <w:webHidden/>
          </w:rPr>
          <w:t>55</w:t>
        </w:r>
        <w:r>
          <w:rPr>
            <w:noProof/>
            <w:webHidden/>
          </w:rPr>
          <w:fldChar w:fldCharType="end"/>
        </w:r>
      </w:hyperlink>
    </w:p>
    <w:p w14:paraId="6D88ECCE" w14:textId="2DAE50D4" w:rsidR="005C43E1" w:rsidRDefault="005C43E1">
      <w:pPr>
        <w:pStyle w:val="TOC1"/>
        <w:tabs>
          <w:tab w:val="right" w:leader="dot" w:pos="9016"/>
        </w:tabs>
        <w:rPr>
          <w:rFonts w:asciiTheme="minorHAnsi" w:eastAsiaTheme="minorEastAsia" w:hAnsiTheme="minorHAnsi" w:cstheme="minorBidi"/>
          <w:noProof/>
          <w:szCs w:val="24"/>
        </w:rPr>
      </w:pPr>
      <w:hyperlink w:anchor="_Toc519854536" w:history="1">
        <w:r w:rsidRPr="00C133E1">
          <w:rPr>
            <w:rStyle w:val="Hyperlink"/>
            <w:noProof/>
          </w:rPr>
          <w:t>AutoLab Futures</w:t>
        </w:r>
        <w:r>
          <w:rPr>
            <w:noProof/>
            <w:webHidden/>
          </w:rPr>
          <w:tab/>
        </w:r>
        <w:r>
          <w:rPr>
            <w:noProof/>
            <w:webHidden/>
          </w:rPr>
          <w:fldChar w:fldCharType="begin"/>
        </w:r>
        <w:r>
          <w:rPr>
            <w:noProof/>
            <w:webHidden/>
          </w:rPr>
          <w:instrText xml:space="preserve"> PAGEREF _Toc519854536 \h </w:instrText>
        </w:r>
        <w:r>
          <w:rPr>
            <w:noProof/>
            <w:webHidden/>
          </w:rPr>
        </w:r>
        <w:r>
          <w:rPr>
            <w:noProof/>
            <w:webHidden/>
          </w:rPr>
          <w:fldChar w:fldCharType="separate"/>
        </w:r>
        <w:r>
          <w:rPr>
            <w:noProof/>
            <w:webHidden/>
          </w:rPr>
          <w:t>57</w:t>
        </w:r>
        <w:r>
          <w:rPr>
            <w:noProof/>
            <w:webHidden/>
          </w:rPr>
          <w:fldChar w:fldCharType="end"/>
        </w:r>
      </w:hyperlink>
    </w:p>
    <w:p w14:paraId="38F1975E" w14:textId="593DEF2C" w:rsidR="005C43E1" w:rsidRDefault="005C43E1">
      <w:pPr>
        <w:pStyle w:val="TOC1"/>
        <w:tabs>
          <w:tab w:val="right" w:leader="dot" w:pos="9016"/>
        </w:tabs>
        <w:rPr>
          <w:rFonts w:asciiTheme="minorHAnsi" w:eastAsiaTheme="minorEastAsia" w:hAnsiTheme="minorHAnsi" w:cstheme="minorBidi"/>
          <w:noProof/>
          <w:szCs w:val="24"/>
        </w:rPr>
      </w:pPr>
      <w:hyperlink w:anchor="_Toc519854537" w:history="1">
        <w:r w:rsidRPr="00C133E1">
          <w:rPr>
            <w:rStyle w:val="Hyperlink"/>
            <w:noProof/>
          </w:rPr>
          <w:t>VMware vCloud Director Installation</w:t>
        </w:r>
        <w:r>
          <w:rPr>
            <w:noProof/>
            <w:webHidden/>
          </w:rPr>
          <w:tab/>
        </w:r>
        <w:r>
          <w:rPr>
            <w:noProof/>
            <w:webHidden/>
          </w:rPr>
          <w:fldChar w:fldCharType="begin"/>
        </w:r>
        <w:r>
          <w:rPr>
            <w:noProof/>
            <w:webHidden/>
          </w:rPr>
          <w:instrText xml:space="preserve"> PAGEREF _Toc519854537 \h </w:instrText>
        </w:r>
        <w:r>
          <w:rPr>
            <w:noProof/>
            <w:webHidden/>
          </w:rPr>
        </w:r>
        <w:r>
          <w:rPr>
            <w:noProof/>
            <w:webHidden/>
          </w:rPr>
          <w:fldChar w:fldCharType="separate"/>
        </w:r>
        <w:r>
          <w:rPr>
            <w:noProof/>
            <w:webHidden/>
          </w:rPr>
          <w:t>58</w:t>
        </w:r>
        <w:r>
          <w:rPr>
            <w:noProof/>
            <w:webHidden/>
          </w:rPr>
          <w:fldChar w:fldCharType="end"/>
        </w:r>
      </w:hyperlink>
    </w:p>
    <w:p w14:paraId="2748C6CB" w14:textId="577B5544" w:rsidR="005C43E1" w:rsidRDefault="005C43E1">
      <w:pPr>
        <w:pStyle w:val="TOC1"/>
        <w:tabs>
          <w:tab w:val="right" w:leader="dot" w:pos="9016"/>
        </w:tabs>
        <w:rPr>
          <w:rFonts w:asciiTheme="minorHAnsi" w:eastAsiaTheme="minorEastAsia" w:hAnsiTheme="minorHAnsi" w:cstheme="minorBidi"/>
          <w:noProof/>
          <w:szCs w:val="24"/>
        </w:rPr>
      </w:pPr>
      <w:hyperlink w:anchor="_Toc519854538" w:history="1">
        <w:r w:rsidRPr="00C133E1">
          <w:rPr>
            <w:rStyle w:val="Hyperlink"/>
            <w:noProof/>
          </w:rPr>
          <w:t>Veeam ONE Installation</w:t>
        </w:r>
        <w:r>
          <w:rPr>
            <w:noProof/>
            <w:webHidden/>
          </w:rPr>
          <w:tab/>
        </w:r>
        <w:r>
          <w:rPr>
            <w:noProof/>
            <w:webHidden/>
          </w:rPr>
          <w:fldChar w:fldCharType="begin"/>
        </w:r>
        <w:r>
          <w:rPr>
            <w:noProof/>
            <w:webHidden/>
          </w:rPr>
          <w:instrText xml:space="preserve"> PAGEREF _Toc519854538 \h </w:instrText>
        </w:r>
        <w:r>
          <w:rPr>
            <w:noProof/>
            <w:webHidden/>
          </w:rPr>
        </w:r>
        <w:r>
          <w:rPr>
            <w:noProof/>
            <w:webHidden/>
          </w:rPr>
          <w:fldChar w:fldCharType="separate"/>
        </w:r>
        <w:r>
          <w:rPr>
            <w:noProof/>
            <w:webHidden/>
          </w:rPr>
          <w:t>64</w:t>
        </w:r>
        <w:r>
          <w:rPr>
            <w:noProof/>
            <w:webHidden/>
          </w:rPr>
          <w:fldChar w:fldCharType="end"/>
        </w:r>
      </w:hyperlink>
    </w:p>
    <w:p w14:paraId="2DFF24D3" w14:textId="44272F6E" w:rsidR="005C43E1" w:rsidRDefault="005C43E1">
      <w:pPr>
        <w:pStyle w:val="TOC1"/>
        <w:tabs>
          <w:tab w:val="right" w:leader="dot" w:pos="9016"/>
        </w:tabs>
        <w:rPr>
          <w:rFonts w:asciiTheme="minorHAnsi" w:eastAsiaTheme="minorEastAsia" w:hAnsiTheme="minorHAnsi" w:cstheme="minorBidi"/>
          <w:noProof/>
          <w:szCs w:val="24"/>
        </w:rPr>
      </w:pPr>
      <w:hyperlink w:anchor="_Toc519854539" w:history="1">
        <w:r w:rsidRPr="00C133E1">
          <w:rPr>
            <w:rStyle w:val="Hyperlink"/>
            <w:noProof/>
          </w:rPr>
          <w:t>Veeam Backup &amp; Replication installation</w:t>
        </w:r>
        <w:r>
          <w:rPr>
            <w:noProof/>
            <w:webHidden/>
          </w:rPr>
          <w:tab/>
        </w:r>
        <w:r>
          <w:rPr>
            <w:noProof/>
            <w:webHidden/>
          </w:rPr>
          <w:fldChar w:fldCharType="begin"/>
        </w:r>
        <w:r>
          <w:rPr>
            <w:noProof/>
            <w:webHidden/>
          </w:rPr>
          <w:instrText xml:space="preserve"> PAGEREF _Toc519854539 \h </w:instrText>
        </w:r>
        <w:r>
          <w:rPr>
            <w:noProof/>
            <w:webHidden/>
          </w:rPr>
        </w:r>
        <w:r>
          <w:rPr>
            <w:noProof/>
            <w:webHidden/>
          </w:rPr>
          <w:fldChar w:fldCharType="separate"/>
        </w:r>
        <w:r>
          <w:rPr>
            <w:noProof/>
            <w:webHidden/>
          </w:rPr>
          <w:t>75</w:t>
        </w:r>
        <w:r>
          <w:rPr>
            <w:noProof/>
            <w:webHidden/>
          </w:rPr>
          <w:fldChar w:fldCharType="end"/>
        </w:r>
      </w:hyperlink>
    </w:p>
    <w:p w14:paraId="109BB542" w14:textId="753E2455" w:rsidR="00D40FA8" w:rsidRDefault="001305FB">
      <w:r>
        <w:fldChar w:fldCharType="end"/>
      </w:r>
    </w:p>
    <w:p w14:paraId="40856437" w14:textId="77777777" w:rsidR="00D40FA8" w:rsidRPr="00D40FA8" w:rsidRDefault="00D40FA8" w:rsidP="00D40FA8"/>
    <w:p w14:paraId="58627782" w14:textId="77777777" w:rsidR="00530643" w:rsidRDefault="00D63DE5" w:rsidP="00530643">
      <w:pPr>
        <w:pStyle w:val="Heading1"/>
      </w:pPr>
      <w:bookmarkStart w:id="8" w:name="_Toc519854521"/>
      <w:r>
        <w:lastRenderedPageBreak/>
        <w:t>2</w:t>
      </w:r>
      <w:r w:rsidR="002E0955">
        <w:t xml:space="preserve">. </w:t>
      </w:r>
      <w:r w:rsidR="001F2B20">
        <w:t>Choose Your L</w:t>
      </w:r>
      <w:r w:rsidR="00530643">
        <w:t>ab Outer Platform</w:t>
      </w:r>
      <w:bookmarkEnd w:id="6"/>
      <w:bookmarkEnd w:id="8"/>
    </w:p>
    <w:p w14:paraId="548F94C9" w14:textId="77777777" w:rsidR="00530643" w:rsidRPr="00A44AD5" w:rsidRDefault="00530643" w:rsidP="008E2B99">
      <w:pPr>
        <w:pStyle w:val="Heading2"/>
      </w:pPr>
      <w:r w:rsidRPr="00A44AD5">
        <w:t>Required Hardware</w:t>
      </w:r>
    </w:p>
    <w:p w14:paraId="234BC5B4" w14:textId="75F8C68C" w:rsidR="00BA2AAC" w:rsidRDefault="001F2B20" w:rsidP="001F2B20">
      <w:pPr>
        <w:pStyle w:val="eBookHeading2"/>
        <w:rPr>
          <w:b w:val="0"/>
          <w:color w:val="auto"/>
          <w:sz w:val="24"/>
          <w:szCs w:val="22"/>
        </w:rPr>
      </w:pPr>
      <w:r w:rsidRPr="001F2B20">
        <w:rPr>
          <w:b w:val="0"/>
          <w:color w:val="auto"/>
          <w:sz w:val="24"/>
          <w:szCs w:val="22"/>
        </w:rPr>
        <w:t>The core lab can run on a single PC, a dual c</w:t>
      </w:r>
      <w:r w:rsidR="00D63DE5">
        <w:rPr>
          <w:b w:val="0"/>
          <w:color w:val="auto"/>
          <w:sz w:val="24"/>
          <w:szCs w:val="22"/>
        </w:rPr>
        <w:t xml:space="preserve">ore 64bit CPU and a minimum of </w:t>
      </w:r>
      <w:r w:rsidR="00984BFF">
        <w:rPr>
          <w:b w:val="0"/>
          <w:color w:val="auto"/>
          <w:sz w:val="24"/>
          <w:szCs w:val="22"/>
        </w:rPr>
        <w:t>24</w:t>
      </w:r>
      <w:r w:rsidRPr="001F2B20">
        <w:rPr>
          <w:b w:val="0"/>
          <w:color w:val="auto"/>
          <w:sz w:val="24"/>
          <w:szCs w:val="22"/>
        </w:rPr>
        <w:t>GB RAM i</w:t>
      </w:r>
      <w:r w:rsidR="00984BFF">
        <w:rPr>
          <w:b w:val="0"/>
          <w:color w:val="auto"/>
          <w:sz w:val="24"/>
          <w:szCs w:val="22"/>
        </w:rPr>
        <w:t>s required, along with around 20</w:t>
      </w:r>
      <w:r w:rsidRPr="001F2B20">
        <w:rPr>
          <w:b w:val="0"/>
          <w:color w:val="auto"/>
          <w:sz w:val="24"/>
          <w:szCs w:val="22"/>
        </w:rPr>
        <w:t>0GB of free disk space</w:t>
      </w:r>
      <w:r w:rsidR="00BA2AAC">
        <w:rPr>
          <w:b w:val="0"/>
          <w:color w:val="auto"/>
          <w:sz w:val="24"/>
          <w:szCs w:val="22"/>
        </w:rPr>
        <w:t>. The core lab does not include vCloud, View or Veeam VMs; these will need more RAM and disk.</w:t>
      </w:r>
    </w:p>
    <w:p w14:paraId="2CEC4656" w14:textId="77777777" w:rsidR="00BA2AAC" w:rsidRDefault="00BA2AAC" w:rsidP="001F2B20">
      <w:pPr>
        <w:pStyle w:val="eBookHeading2"/>
        <w:rPr>
          <w:b w:val="0"/>
          <w:color w:val="auto"/>
          <w:sz w:val="24"/>
          <w:szCs w:val="22"/>
        </w:rPr>
      </w:pPr>
      <w:r>
        <w:rPr>
          <w:b w:val="0"/>
          <w:color w:val="auto"/>
          <w:sz w:val="24"/>
          <w:szCs w:val="22"/>
        </w:rPr>
        <w:t xml:space="preserve">The main things you will want to upgrade are RAM and moving to a large SSD. Both these will make the lab build faster and more responsive to use. </w:t>
      </w:r>
      <w:r w:rsidR="008E2B99">
        <w:rPr>
          <w:b w:val="0"/>
          <w:color w:val="auto"/>
          <w:sz w:val="24"/>
          <w:szCs w:val="22"/>
        </w:rPr>
        <w:t>More cores</w:t>
      </w:r>
      <w:r w:rsidR="0042280E">
        <w:rPr>
          <w:b w:val="0"/>
          <w:color w:val="auto"/>
          <w:sz w:val="24"/>
          <w:szCs w:val="22"/>
        </w:rPr>
        <w:t xml:space="preserve"> and higher CPU clock speed will no</w:t>
      </w:r>
      <w:r w:rsidR="008E2B99">
        <w:rPr>
          <w:b w:val="0"/>
          <w:color w:val="auto"/>
          <w:sz w:val="24"/>
          <w:szCs w:val="22"/>
        </w:rPr>
        <w:t>t hurt but they aren’t the main factor.</w:t>
      </w:r>
    </w:p>
    <w:p w14:paraId="7F5310B4" w14:textId="77777777" w:rsidR="00D63DE5" w:rsidRDefault="00D63DE5" w:rsidP="001F2B20">
      <w:pPr>
        <w:pStyle w:val="eBookHeading2"/>
        <w:rPr>
          <w:b w:val="0"/>
          <w:color w:val="auto"/>
          <w:sz w:val="24"/>
          <w:szCs w:val="22"/>
        </w:rPr>
      </w:pPr>
      <w:r>
        <w:rPr>
          <w:b w:val="0"/>
          <w:color w:val="auto"/>
          <w:sz w:val="24"/>
          <w:szCs w:val="22"/>
        </w:rPr>
        <w:t xml:space="preserve">Each successive release of vSphere requires more RAM, the first version of AutoLab only required 8GB of RAM to run a two node cluster. A three node vSphere 6.0 cluster with VSAN enabled will need a host with 32 GB of RAM. Take a look at the RAM tuning section to see what can be done to fit your required vSphere build into less RAM. </w:t>
      </w:r>
    </w:p>
    <w:p w14:paraId="30B4C3D3" w14:textId="77777777" w:rsidR="00530643" w:rsidRDefault="00530643" w:rsidP="008E2B99">
      <w:pPr>
        <w:pStyle w:val="Heading2"/>
      </w:pPr>
      <w:r w:rsidRPr="00530643">
        <w:t>Lab Virtualization Platform</w:t>
      </w:r>
    </w:p>
    <w:p w14:paraId="21C94800" w14:textId="77777777" w:rsidR="00BA2AAC" w:rsidRDefault="00BA2AAC" w:rsidP="006C0289">
      <w:pPr>
        <w:pStyle w:val="Heading3"/>
      </w:pPr>
      <w:r>
        <w:t>VMware Workstation</w:t>
      </w:r>
    </w:p>
    <w:p w14:paraId="41DBF361" w14:textId="0BFA20F7" w:rsidR="00BA2AAC" w:rsidRDefault="00BA2AAC" w:rsidP="002E0955">
      <w:r>
        <w:t xml:space="preserve">I use VMware Workstation to develop AutoLab, so it the platform that gets the most testing. My </w:t>
      </w:r>
      <w:r w:rsidR="008E2B99">
        <w:t xml:space="preserve">current </w:t>
      </w:r>
      <w:r>
        <w:t xml:space="preserve">build machine has 32GB of RAM and a </w:t>
      </w:r>
      <w:r w:rsidR="00984BFF">
        <w:t>480</w:t>
      </w:r>
      <w:r>
        <w:t xml:space="preserve"> G</w:t>
      </w:r>
      <w:r w:rsidR="004C3F82">
        <w:t xml:space="preserve">B </w:t>
      </w:r>
      <w:r w:rsidR="006C0289">
        <w:t>SSD. I</w:t>
      </w:r>
      <w:r w:rsidR="004C3F82">
        <w:t>t takes unde</w:t>
      </w:r>
      <w:r w:rsidR="008E2B99">
        <w:t>r two hours to build a core lab</w:t>
      </w:r>
      <w:r w:rsidR="006C0289">
        <w:t xml:space="preserve"> on this machine, which </w:t>
      </w:r>
      <w:r w:rsidR="008E2B99">
        <w:t xml:space="preserve">isn’t used for anything </w:t>
      </w:r>
      <w:r w:rsidR="00960ED6">
        <w:t>other than developing AutoLab</w:t>
      </w:r>
      <w:r w:rsidR="008E2B99">
        <w:t>.</w:t>
      </w:r>
    </w:p>
    <w:p w14:paraId="6D7BF24A" w14:textId="10753D9A" w:rsidR="0044118E" w:rsidRDefault="00BA2AAC" w:rsidP="0044118E">
      <w:pPr>
        <w:pStyle w:val="Heading3"/>
      </w:pPr>
      <w:r>
        <w:t>VMware Fusion</w:t>
      </w:r>
    </w:p>
    <w:p w14:paraId="7CC8F510" w14:textId="44A64695" w:rsidR="0044118E" w:rsidRPr="0044118E" w:rsidRDefault="0044118E" w:rsidP="0044118E">
      <w:r>
        <w:t>My MacBook Pro has 16GB of RAM, which is barely sufficient to run a core lab provided that I shut down absolutely everything else and am very patient while it builds.</w:t>
      </w:r>
    </w:p>
    <w:p w14:paraId="1C95C5AB" w14:textId="77777777" w:rsidR="00BA2AAC" w:rsidRDefault="00BA2AAC" w:rsidP="00BA2AAC">
      <w:pPr>
        <w:pStyle w:val="Heading3"/>
      </w:pPr>
      <w:r>
        <w:t>VMware Player</w:t>
      </w:r>
    </w:p>
    <w:p w14:paraId="38CCF202" w14:textId="77777777" w:rsidR="00BA2AAC" w:rsidRDefault="00BA2AAC" w:rsidP="002E0955">
      <w:r>
        <w:t>This is the free optio</w:t>
      </w:r>
      <w:r w:rsidR="008E2B99">
        <w:t>n, no licensing cost for Player.</w:t>
      </w:r>
      <w:r>
        <w:t xml:space="preserve"> I sometimes use </w:t>
      </w:r>
      <w:r w:rsidR="008E2B99">
        <w:t>Player</w:t>
      </w:r>
      <w:r>
        <w:t xml:space="preserve"> to demonstrate AutoLab in classrooms when I’m teaching vSphere courses. </w:t>
      </w:r>
    </w:p>
    <w:p w14:paraId="296D1C1B" w14:textId="77777777" w:rsidR="00BA2AAC" w:rsidRDefault="00BA2AAC" w:rsidP="00BA2AAC">
      <w:pPr>
        <w:pStyle w:val="Heading3"/>
      </w:pPr>
      <w:r>
        <w:t>VMware ESXi</w:t>
      </w:r>
    </w:p>
    <w:p w14:paraId="59DC086E" w14:textId="77777777" w:rsidR="00BA2AAC" w:rsidRDefault="00BA2AAC" w:rsidP="00BA2AAC">
      <w:r>
        <w:t xml:space="preserve">The better memory management of ESXi is </w:t>
      </w:r>
      <w:r w:rsidR="004C3F82">
        <w:t>awesome;</w:t>
      </w:r>
      <w:r>
        <w:t xml:space="preserve"> you need a third less RAM on ESXi than Workstation. I tried to make it easy to have multiple AutoLab instances on a single ESXi server. This way a single ESXi server can provide labs for a whole team. </w:t>
      </w:r>
    </w:p>
    <w:p w14:paraId="693C4EE2" w14:textId="77777777" w:rsidR="00D63DE5" w:rsidRDefault="00D63DE5" w:rsidP="006C0289">
      <w:pPr>
        <w:pStyle w:val="Heading3"/>
      </w:pPr>
      <w:r>
        <w:t xml:space="preserve">Ravello </w:t>
      </w:r>
    </w:p>
    <w:p w14:paraId="49AB15A8" w14:textId="051AADEC" w:rsidR="00D63DE5" w:rsidRPr="00BA2AAC" w:rsidRDefault="00D63DE5" w:rsidP="00BA2AAC">
      <w:r>
        <w:t>Ravello Systems have a hypervisor that runs on top of a public cloud instance. If you don’t have access to physical hardware and don’t need a permanent lab their platform can run AutoLab</w:t>
      </w:r>
      <w:r w:rsidR="0064236A">
        <w:t xml:space="preserve"> on a pay per hour basis</w:t>
      </w:r>
      <w:r>
        <w:t>.</w:t>
      </w:r>
      <w:r w:rsidR="006C0289">
        <w:t xml:space="preserve"> The core lab with three ESXi hosts costs under $3 per hour to run. </w:t>
      </w:r>
    </w:p>
    <w:p w14:paraId="436ABAE7" w14:textId="77777777" w:rsidR="00530643" w:rsidRDefault="00D63DE5" w:rsidP="002E0955">
      <w:pPr>
        <w:pStyle w:val="Heading1"/>
      </w:pPr>
      <w:bookmarkStart w:id="9" w:name="_Toc351891131"/>
      <w:bookmarkStart w:id="10" w:name="_Toc519854522"/>
      <w:r>
        <w:lastRenderedPageBreak/>
        <w:t>3</w:t>
      </w:r>
      <w:r w:rsidR="002E0955">
        <w:t>.</w:t>
      </w:r>
      <w:bookmarkEnd w:id="9"/>
      <w:r w:rsidR="002E0955">
        <w:t xml:space="preserve"> </w:t>
      </w:r>
      <w:r w:rsidR="002E0955" w:rsidRPr="002E0955">
        <w:t>Build and configure your outer platform</w:t>
      </w:r>
      <w:bookmarkEnd w:id="10"/>
    </w:p>
    <w:p w14:paraId="709106D5" w14:textId="77777777" w:rsidR="00CF1F56" w:rsidRDefault="00530643" w:rsidP="00530643">
      <w:r>
        <w:t>In the next few pages we will look at setting up the virtualization platform that will host the AutoLab</w:t>
      </w:r>
      <w:r w:rsidR="00275856">
        <w:t>:</w:t>
      </w:r>
      <w:r w:rsidR="00CF1F56">
        <w:t xml:space="preserve"> VMware Workstation, ESXi, </w:t>
      </w:r>
      <w:r>
        <w:t>Fusion</w:t>
      </w:r>
      <w:r w:rsidR="00CF1F56">
        <w:t xml:space="preserve"> and player</w:t>
      </w:r>
    </w:p>
    <w:p w14:paraId="06C00E32" w14:textId="77777777" w:rsidR="00530643" w:rsidRDefault="00530643" w:rsidP="00530643">
      <w:r>
        <w:t>You only need to follow the instructions for your chosen platform, but make sure you follow all the instructions for that platform.</w:t>
      </w:r>
      <w:r w:rsidR="00275856">
        <w:t xml:space="preserve"> The options for outer platform covered are:</w:t>
      </w:r>
    </w:p>
    <w:p w14:paraId="10ED4E89" w14:textId="77777777" w:rsidR="00275856" w:rsidRDefault="00275856" w:rsidP="00981588">
      <w:pPr>
        <w:pStyle w:val="eBookList"/>
        <w:numPr>
          <w:ilvl w:val="0"/>
          <w:numId w:val="2"/>
        </w:numPr>
      </w:pPr>
      <w:r>
        <w:t>VMware Workstation</w:t>
      </w:r>
    </w:p>
    <w:p w14:paraId="7AEAA459" w14:textId="77777777" w:rsidR="00275856" w:rsidRDefault="00275856" w:rsidP="00981588">
      <w:pPr>
        <w:pStyle w:val="eBookList"/>
        <w:numPr>
          <w:ilvl w:val="0"/>
          <w:numId w:val="2"/>
        </w:numPr>
      </w:pPr>
      <w:r>
        <w:t xml:space="preserve">VMware Fusion </w:t>
      </w:r>
    </w:p>
    <w:p w14:paraId="16AFEE95" w14:textId="77777777" w:rsidR="00275856" w:rsidRDefault="00275856" w:rsidP="00981588">
      <w:pPr>
        <w:pStyle w:val="eBookList"/>
        <w:numPr>
          <w:ilvl w:val="0"/>
          <w:numId w:val="2"/>
        </w:numPr>
      </w:pPr>
      <w:r>
        <w:t xml:space="preserve">VMware ESXi </w:t>
      </w:r>
    </w:p>
    <w:p w14:paraId="76609488" w14:textId="77777777" w:rsidR="00275856" w:rsidRDefault="00275856" w:rsidP="00981588">
      <w:pPr>
        <w:pStyle w:val="eBookList"/>
        <w:numPr>
          <w:ilvl w:val="0"/>
          <w:numId w:val="2"/>
        </w:numPr>
      </w:pPr>
      <w:r>
        <w:t>VMware Player</w:t>
      </w:r>
    </w:p>
    <w:p w14:paraId="722F0D67" w14:textId="77777777" w:rsidR="00D63DE5" w:rsidRDefault="00D63DE5" w:rsidP="00981588">
      <w:pPr>
        <w:pStyle w:val="eBookList"/>
        <w:numPr>
          <w:ilvl w:val="0"/>
          <w:numId w:val="2"/>
        </w:numPr>
      </w:pPr>
      <w:r>
        <w:t>Ravello</w:t>
      </w:r>
    </w:p>
    <w:p w14:paraId="12222D1E" w14:textId="77777777" w:rsidR="00A231C7" w:rsidRDefault="00A231C7" w:rsidP="00A231C7">
      <w:r>
        <w:t xml:space="preserve">If you plan to deploy multiple copies of the AutoLab on the same outer </w:t>
      </w:r>
      <w:r w:rsidR="002C65A6">
        <w:t xml:space="preserve">ESXi </w:t>
      </w:r>
      <w:r>
        <w:t>host there are some special considerations which will be covered later in this guide.</w:t>
      </w:r>
    </w:p>
    <w:p w14:paraId="4429A5C0" w14:textId="77777777" w:rsidR="00530643" w:rsidRDefault="002E0955" w:rsidP="008E2B99">
      <w:pPr>
        <w:pStyle w:val="Heading2"/>
      </w:pPr>
      <w:bookmarkStart w:id="11" w:name="_Toc351891132"/>
      <w:r>
        <w:br w:type="page"/>
      </w:r>
      <w:r w:rsidR="00530643">
        <w:lastRenderedPageBreak/>
        <w:t>VMware Workstation Setup</w:t>
      </w:r>
      <w:bookmarkEnd w:id="11"/>
    </w:p>
    <w:p w14:paraId="0CC88607" w14:textId="7169359E" w:rsidR="00530643" w:rsidRDefault="00530643" w:rsidP="00530643">
      <w:r>
        <w:t>The VMware Workstation build is designed t</w:t>
      </w:r>
      <w:r w:rsidR="00AE1E28">
        <w:t xml:space="preserve">o </w:t>
      </w:r>
      <w:r>
        <w:t xml:space="preserve">work with a host with </w:t>
      </w:r>
      <w:r w:rsidR="007A6C84">
        <w:t xml:space="preserve">at least </w:t>
      </w:r>
      <w:r w:rsidR="0044118E">
        <w:t>24</w:t>
      </w:r>
      <w:r>
        <w:t xml:space="preserve">GB of RAM </w:t>
      </w:r>
      <w:r w:rsidR="00984BFF">
        <w:t>and VMware Workstation version 10</w:t>
      </w:r>
      <w:r>
        <w:t>.0</w:t>
      </w:r>
      <w:r w:rsidR="00275856">
        <w:t xml:space="preserve"> or later</w:t>
      </w:r>
      <w:r>
        <w:t>. The host operating system must be 64bit and all the CPU virtualization features must be enabled in the BIOS in order t</w:t>
      </w:r>
      <w:r w:rsidR="00AE1E28">
        <w:t xml:space="preserve">o </w:t>
      </w:r>
      <w:r>
        <w:t>be able t</w:t>
      </w:r>
      <w:r w:rsidR="00AE1E28">
        <w:t xml:space="preserve">o </w:t>
      </w:r>
      <w:r>
        <w:t xml:space="preserve">run the 64bit VMs. Placing the lab files on a fast disk </w:t>
      </w:r>
      <w:r w:rsidR="007A6C84">
        <w:t xml:space="preserve">(an SSD is highly recommended) </w:t>
      </w:r>
      <w:r>
        <w:t>and having a host with more RAM will make the lab run faster.</w:t>
      </w:r>
    </w:p>
    <w:p w14:paraId="03CA74C4" w14:textId="5BE73E77" w:rsidR="00530643" w:rsidRDefault="00530643" w:rsidP="00530643">
      <w:r>
        <w:t>The main setup required is t</w:t>
      </w:r>
      <w:r w:rsidR="00AE1E28">
        <w:t xml:space="preserve">o </w:t>
      </w:r>
      <w:r>
        <w:t>reserve</w:t>
      </w:r>
      <w:r w:rsidR="006C0289">
        <w:t xml:space="preserve"> almost all</w:t>
      </w:r>
      <w:r>
        <w:t xml:space="preserve"> of</w:t>
      </w:r>
      <w:r w:rsidR="006C0289">
        <w:t xml:space="preserve"> the</w:t>
      </w:r>
      <w:r>
        <w:t xml:space="preserve"> RAM for VMs and choose t</w:t>
      </w:r>
      <w:r w:rsidR="00AE1E28">
        <w:t xml:space="preserve">o </w:t>
      </w:r>
      <w:r w:rsidRPr="00530643">
        <w:rPr>
          <w:b/>
        </w:rPr>
        <w:t>Fit all virtual machine memory int</w:t>
      </w:r>
      <w:r w:rsidR="00AE1E28">
        <w:rPr>
          <w:b/>
        </w:rPr>
        <w:t xml:space="preserve">o </w:t>
      </w:r>
      <w:r w:rsidRPr="00530643">
        <w:rPr>
          <w:b/>
        </w:rPr>
        <w:t>reserved host RAM</w:t>
      </w:r>
      <w:r>
        <w:t>. T</w:t>
      </w:r>
      <w:r w:rsidR="00AE1E28">
        <w:t xml:space="preserve">o </w:t>
      </w:r>
      <w:r>
        <w:t>configure both of these settings, g</w:t>
      </w:r>
      <w:r w:rsidR="00AE1E28">
        <w:t xml:space="preserve">o </w:t>
      </w:r>
      <w:r>
        <w:t>t</w:t>
      </w:r>
      <w:r w:rsidR="00AE1E28">
        <w:t xml:space="preserve">o </w:t>
      </w:r>
      <w:r>
        <w:t xml:space="preserve">the </w:t>
      </w:r>
      <w:r w:rsidRPr="00530643">
        <w:rPr>
          <w:b/>
        </w:rPr>
        <w:t>Edit</w:t>
      </w:r>
      <w:r>
        <w:t xml:space="preserve"> menu </w:t>
      </w:r>
      <w:r w:rsidRPr="00530643">
        <w:rPr>
          <w:b/>
        </w:rPr>
        <w:t>Preferences…</w:t>
      </w:r>
      <w:r>
        <w:t xml:space="preserve"> item.</w:t>
      </w:r>
    </w:p>
    <w:p w14:paraId="08EE3BDA" w14:textId="77777777" w:rsidR="00530643" w:rsidRDefault="00F43454" w:rsidP="00530643">
      <w:pPr>
        <w:jc w:val="center"/>
      </w:pPr>
      <w:r>
        <w:rPr>
          <w:noProof/>
          <w:lang w:eastAsia="en-NZ"/>
        </w:rPr>
        <w:drawing>
          <wp:inline distT="0" distB="0" distL="0" distR="0" wp14:anchorId="03D1AAB2" wp14:editId="00CE36B3">
            <wp:extent cx="1804035" cy="1553210"/>
            <wp:effectExtent l="0" t="0" r="0" b="0"/>
            <wp:docPr id="25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4035" cy="1553210"/>
                    </a:xfrm>
                    <a:prstGeom prst="rect">
                      <a:avLst/>
                    </a:prstGeom>
                    <a:noFill/>
                    <a:ln>
                      <a:noFill/>
                    </a:ln>
                  </pic:spPr>
                </pic:pic>
              </a:graphicData>
            </a:graphic>
          </wp:inline>
        </w:drawing>
      </w:r>
    </w:p>
    <w:p w14:paraId="367AD9F6" w14:textId="6C3AD9D8" w:rsidR="00530643" w:rsidRDefault="006C0289" w:rsidP="00530643">
      <w:r>
        <w:t>If possible, a</w:t>
      </w:r>
      <w:r w:rsidR="00530643">
        <w:t xml:space="preserve">llocate </w:t>
      </w:r>
      <w:r>
        <w:t>all but 1GB of</w:t>
      </w:r>
      <w:r w:rsidR="0044118E">
        <w:t xml:space="preserve"> </w:t>
      </w:r>
      <w:r w:rsidR="00530643">
        <w:t>RAM t</w:t>
      </w:r>
      <w:r w:rsidR="00AE1E28">
        <w:t xml:space="preserve">o </w:t>
      </w:r>
      <w:r w:rsidR="00530643">
        <w:t>the VMs.</w:t>
      </w:r>
    </w:p>
    <w:p w14:paraId="22087BF3" w14:textId="77777777" w:rsidR="00530643" w:rsidRDefault="00530643" w:rsidP="00530643">
      <w:r>
        <w:t>The other requirement is t</w:t>
      </w:r>
      <w:r w:rsidR="00AE1E28">
        <w:t xml:space="preserve">o </w:t>
      </w:r>
      <w:r>
        <w:t xml:space="preserve">configure the lab network. Under the </w:t>
      </w:r>
      <w:r w:rsidRPr="00530643">
        <w:rPr>
          <w:b/>
        </w:rPr>
        <w:t>Edit</w:t>
      </w:r>
      <w:r>
        <w:t xml:space="preserve"> menu is the Virtual Network Editor. Select the </w:t>
      </w:r>
      <w:r w:rsidRPr="00530643">
        <w:rPr>
          <w:b/>
        </w:rPr>
        <w:t>VMnet3</w:t>
      </w:r>
      <w:r>
        <w:t xml:space="preserve"> object. If that network isn't present, click </w:t>
      </w:r>
      <w:r w:rsidRPr="00530643">
        <w:rPr>
          <w:b/>
        </w:rPr>
        <w:t>Add Network</w:t>
      </w:r>
      <w:r>
        <w:t xml:space="preserve"> button t</w:t>
      </w:r>
      <w:r w:rsidR="00AE1E28">
        <w:t xml:space="preserve">o </w:t>
      </w:r>
      <w:r>
        <w:t xml:space="preserve">add it. Make sure </w:t>
      </w:r>
      <w:r w:rsidRPr="00530643">
        <w:rPr>
          <w:b/>
        </w:rPr>
        <w:t>Host Only</w:t>
      </w:r>
      <w:r>
        <w:t xml:space="preserve"> is selected in </w:t>
      </w:r>
      <w:proofErr w:type="spellStart"/>
      <w:r w:rsidRPr="00530643">
        <w:rPr>
          <w:b/>
        </w:rPr>
        <w:t>VMnet</w:t>
      </w:r>
      <w:proofErr w:type="spellEnd"/>
      <w:r w:rsidRPr="00530643">
        <w:rPr>
          <w:b/>
        </w:rPr>
        <w:t xml:space="preserve"> Information</w:t>
      </w:r>
      <w:r>
        <w:t xml:space="preserve"> and that </w:t>
      </w:r>
      <w:r w:rsidRPr="00530643">
        <w:rPr>
          <w:b/>
        </w:rPr>
        <w:t>Use Local DHCP Service t</w:t>
      </w:r>
      <w:r w:rsidR="00AE1E28">
        <w:rPr>
          <w:b/>
        </w:rPr>
        <w:t xml:space="preserve">o </w:t>
      </w:r>
      <w:r w:rsidRPr="00530643">
        <w:rPr>
          <w:b/>
        </w:rPr>
        <w:t>distribute IP addresses t</w:t>
      </w:r>
      <w:r w:rsidR="00AE1E28">
        <w:rPr>
          <w:b/>
        </w:rPr>
        <w:t xml:space="preserve">o </w:t>
      </w:r>
      <w:r w:rsidRPr="00530643">
        <w:rPr>
          <w:b/>
        </w:rPr>
        <w:t>VMs</w:t>
      </w:r>
      <w:r>
        <w:t xml:space="preserve"> is not selected. The </w:t>
      </w:r>
      <w:r w:rsidRPr="00530643">
        <w:rPr>
          <w:b/>
        </w:rPr>
        <w:t>Subnet IP</w:t>
      </w:r>
      <w:r>
        <w:t xml:space="preserve"> should be 192.168.199.0 with a </w:t>
      </w:r>
      <w:r w:rsidRPr="00530643">
        <w:rPr>
          <w:b/>
        </w:rPr>
        <w:t>Subnet Mask</w:t>
      </w:r>
      <w:r>
        <w:t xml:space="preserve"> of 255.255.255.0. You may use the option </w:t>
      </w:r>
      <w:r w:rsidRPr="00530643">
        <w:rPr>
          <w:b/>
        </w:rPr>
        <w:t>Connect a host network adapter t</w:t>
      </w:r>
      <w:r w:rsidR="00AE1E28">
        <w:rPr>
          <w:b/>
        </w:rPr>
        <w:t xml:space="preserve">o </w:t>
      </w:r>
      <w:r w:rsidRPr="00530643">
        <w:rPr>
          <w:b/>
        </w:rPr>
        <w:t>this network</w:t>
      </w:r>
      <w:r>
        <w:t xml:space="preserve"> t</w:t>
      </w:r>
      <w:r w:rsidR="00AE1E28">
        <w:t xml:space="preserve">o </w:t>
      </w:r>
      <w:r>
        <w:t>allow your PC direct access t</w:t>
      </w:r>
      <w:r w:rsidR="00AE1E28">
        <w:t xml:space="preserve">o </w:t>
      </w:r>
      <w:r>
        <w:t xml:space="preserve">the lab network, otherwise all network access will be through the router VM. </w:t>
      </w:r>
      <w:r w:rsidR="00275856">
        <w:t>I</w:t>
      </w:r>
      <w:r>
        <w:t>t is easiest t</w:t>
      </w:r>
      <w:r w:rsidR="00AE1E28">
        <w:t xml:space="preserve">o </w:t>
      </w:r>
      <w:r>
        <w:t>have the host connect t</w:t>
      </w:r>
      <w:r w:rsidR="00AE1E28">
        <w:t xml:space="preserve">o </w:t>
      </w:r>
      <w:r>
        <w:t>the network.</w:t>
      </w:r>
    </w:p>
    <w:p w14:paraId="3A87DAFD" w14:textId="77777777" w:rsidR="00530643" w:rsidRDefault="00F43454" w:rsidP="00530643">
      <w:pPr>
        <w:jc w:val="center"/>
      </w:pPr>
      <w:r>
        <w:rPr>
          <w:noProof/>
          <w:lang w:eastAsia="en-NZ"/>
        </w:rPr>
        <w:drawing>
          <wp:inline distT="0" distB="0" distL="0" distR="0" wp14:anchorId="4E77BD89" wp14:editId="75F81D0E">
            <wp:extent cx="1891665" cy="1691005"/>
            <wp:effectExtent l="0" t="0" r="0" b="0"/>
            <wp:docPr id="253"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1665" cy="1691005"/>
                    </a:xfrm>
                    <a:prstGeom prst="rect">
                      <a:avLst/>
                    </a:prstGeom>
                    <a:noFill/>
                    <a:ln>
                      <a:noFill/>
                    </a:ln>
                  </pic:spPr>
                </pic:pic>
              </a:graphicData>
            </a:graphic>
          </wp:inline>
        </w:drawing>
      </w:r>
    </w:p>
    <w:p w14:paraId="08E90138" w14:textId="77777777" w:rsidR="00530643" w:rsidRDefault="002E0955" w:rsidP="008E2B99">
      <w:pPr>
        <w:pStyle w:val="Heading2"/>
      </w:pPr>
      <w:bookmarkStart w:id="12" w:name="_Toc351891133"/>
      <w:r>
        <w:br w:type="page"/>
      </w:r>
      <w:r w:rsidR="00530643">
        <w:lastRenderedPageBreak/>
        <w:t>VMware ESXi Setup</w:t>
      </w:r>
      <w:bookmarkEnd w:id="12"/>
    </w:p>
    <w:p w14:paraId="6DE064A2" w14:textId="3B1058D4" w:rsidR="00530643" w:rsidRDefault="00530643" w:rsidP="00530643">
      <w:r w:rsidRPr="00130ECA">
        <w:t>The lab</w:t>
      </w:r>
      <w:r w:rsidR="00130ECA" w:rsidRPr="00130ECA">
        <w:t xml:space="preserve"> runs extremely well under ESXi, with a lower RAM footprint than on other platforms</w:t>
      </w:r>
      <w:r w:rsidRPr="00130ECA">
        <w:t>. A higher performance disk system als</w:t>
      </w:r>
      <w:r w:rsidR="00AE1E28" w:rsidRPr="00130ECA">
        <w:t xml:space="preserve">o </w:t>
      </w:r>
      <w:r w:rsidRPr="00130ECA">
        <w:t>reduces the lab build time as this is mainly disk IOPS constrained.</w:t>
      </w:r>
    </w:p>
    <w:p w14:paraId="548189E5" w14:textId="22015B2A" w:rsidR="00530643" w:rsidRDefault="00530643" w:rsidP="00530643">
      <w:r>
        <w:t xml:space="preserve">The lab will usually use a portgroup on an Internal Only Standard </w:t>
      </w:r>
      <w:proofErr w:type="spellStart"/>
      <w:r>
        <w:t>vSwitch</w:t>
      </w:r>
      <w:proofErr w:type="spellEnd"/>
      <w:r>
        <w:t>, i.e. one with n</w:t>
      </w:r>
      <w:r w:rsidR="006854E9">
        <w:t xml:space="preserve">o </w:t>
      </w:r>
      <w:r>
        <w:t xml:space="preserve">physical NICs attached. The default portgroup name is </w:t>
      </w:r>
      <w:proofErr w:type="spellStart"/>
      <w:r w:rsidRPr="00530643">
        <w:rPr>
          <w:b/>
        </w:rPr>
        <w:t>Lab_Local</w:t>
      </w:r>
      <w:proofErr w:type="spellEnd"/>
      <w:r>
        <w:t xml:space="preserve"> and this portgroup must be setup t</w:t>
      </w:r>
      <w:r w:rsidR="00A231C7">
        <w:t xml:space="preserve">o </w:t>
      </w:r>
      <w:r>
        <w:t xml:space="preserve">allow Promiscuous mode and must be </w:t>
      </w:r>
      <w:r w:rsidR="00A231C7">
        <w:t>set to</w:t>
      </w:r>
      <w:r>
        <w:t xml:space="preserve"> </w:t>
      </w:r>
      <w:r w:rsidR="00D63DE5">
        <w:t xml:space="preserve">a </w:t>
      </w:r>
      <w:r>
        <w:t xml:space="preserve">VLAN ID </w:t>
      </w:r>
      <w:r w:rsidR="00D63DE5">
        <w:t>that is</w:t>
      </w:r>
      <w:r w:rsidR="00984BFF">
        <w:t xml:space="preserve"> unique on the swi</w:t>
      </w:r>
      <w:r w:rsidR="00D63DE5">
        <w:t>t</w:t>
      </w:r>
      <w:r w:rsidR="00984BFF">
        <w:t>c</w:t>
      </w:r>
      <w:r w:rsidR="00D63DE5">
        <w:t>h</w:t>
      </w:r>
      <w:r>
        <w:t xml:space="preserve">. Your ESXi server </w:t>
      </w:r>
      <w:r w:rsidR="006C0289">
        <w:t xml:space="preserve">can </w:t>
      </w:r>
      <w:r>
        <w:t>als</w:t>
      </w:r>
      <w:r w:rsidR="006854E9">
        <w:t xml:space="preserve">o </w:t>
      </w:r>
      <w:r>
        <w:t>have a VMkernel port on this network, IP 192.168.199.99. This will allow access t</w:t>
      </w:r>
      <w:r w:rsidR="006854E9">
        <w:t xml:space="preserve">o </w:t>
      </w:r>
      <w:r>
        <w:t>the Build share on the NAS VM</w:t>
      </w:r>
      <w:r w:rsidR="006C0289">
        <w:t xml:space="preserve"> from the outer ESXi server</w:t>
      </w:r>
      <w:r>
        <w:t>.</w:t>
      </w:r>
    </w:p>
    <w:p w14:paraId="0893F787" w14:textId="77777777" w:rsidR="00530643" w:rsidRDefault="00F43454" w:rsidP="00530643">
      <w:pPr>
        <w:jc w:val="center"/>
      </w:pPr>
      <w:r>
        <w:rPr>
          <w:noProof/>
          <w:lang w:eastAsia="en-NZ"/>
        </w:rPr>
        <w:drawing>
          <wp:inline distT="0" distB="0" distL="0" distR="0" wp14:anchorId="123AB812" wp14:editId="2FB17332">
            <wp:extent cx="2767965" cy="1039495"/>
            <wp:effectExtent l="0" t="0" r="0" b="0"/>
            <wp:docPr id="2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67965" cy="1039495"/>
                    </a:xfrm>
                    <a:prstGeom prst="rect">
                      <a:avLst/>
                    </a:prstGeom>
                    <a:noFill/>
                    <a:ln>
                      <a:noFill/>
                    </a:ln>
                  </pic:spPr>
                </pic:pic>
              </a:graphicData>
            </a:graphic>
          </wp:inline>
        </w:drawing>
      </w:r>
      <w:r>
        <w:rPr>
          <w:noProof/>
          <w:lang w:eastAsia="en-NZ"/>
        </w:rPr>
        <w:drawing>
          <wp:inline distT="0" distB="0" distL="0" distR="0" wp14:anchorId="710ACB5A" wp14:editId="5CD98DB9">
            <wp:extent cx="1052195" cy="1039495"/>
            <wp:effectExtent l="0" t="0" r="0" b="0"/>
            <wp:docPr id="25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2195" cy="1039495"/>
                    </a:xfrm>
                    <a:prstGeom prst="rect">
                      <a:avLst/>
                    </a:prstGeom>
                    <a:noFill/>
                    <a:ln>
                      <a:noFill/>
                    </a:ln>
                  </pic:spPr>
                </pic:pic>
              </a:graphicData>
            </a:graphic>
          </wp:inline>
        </w:drawing>
      </w:r>
    </w:p>
    <w:p w14:paraId="2F8BA7A6" w14:textId="77777777" w:rsidR="00530643" w:rsidRDefault="00530643" w:rsidP="00530643">
      <w:r>
        <w:t>The router VM als</w:t>
      </w:r>
      <w:r w:rsidR="006854E9">
        <w:t xml:space="preserve">o </w:t>
      </w:r>
      <w:r>
        <w:t>connects t</w:t>
      </w:r>
      <w:r w:rsidR="006854E9">
        <w:t xml:space="preserve">o </w:t>
      </w:r>
      <w:r>
        <w:t>your main network, the default configuration calls this network External.</w:t>
      </w:r>
    </w:p>
    <w:p w14:paraId="02829E22" w14:textId="18FE628B" w:rsidR="00D63DE5" w:rsidRDefault="00130ECA" w:rsidP="00984BFF">
      <w:r>
        <w:t>When you come to populate the build share and connect to the built VMs you will use the Router VM to provide access into the lab network, as discussed in the accessing the lab section.</w:t>
      </w:r>
    </w:p>
    <w:p w14:paraId="5344F960" w14:textId="77777777" w:rsidR="004B564D" w:rsidRDefault="002E0955" w:rsidP="008E2B99">
      <w:pPr>
        <w:pStyle w:val="Heading2"/>
      </w:pPr>
      <w:bookmarkStart w:id="13" w:name="_Toc351891134"/>
      <w:r>
        <w:br w:type="page"/>
      </w:r>
      <w:r w:rsidR="00ED4924">
        <w:lastRenderedPageBreak/>
        <w:t>VMware Fusion</w:t>
      </w:r>
      <w:r w:rsidR="004B564D">
        <w:t xml:space="preserve"> Setup</w:t>
      </w:r>
      <w:bookmarkEnd w:id="13"/>
    </w:p>
    <w:p w14:paraId="181FB58A" w14:textId="77777777" w:rsidR="004B564D" w:rsidRDefault="004B564D" w:rsidP="004B564D">
      <w:r>
        <w:t>Huge thanks to James Bowling @</w:t>
      </w:r>
      <w:proofErr w:type="spellStart"/>
      <w:r>
        <w:t>vSential</w:t>
      </w:r>
      <w:proofErr w:type="spellEnd"/>
      <w:r>
        <w:t xml:space="preserve"> for documenting the whole Fusion 4 setup process</w:t>
      </w:r>
      <w:r w:rsidR="00ED4924">
        <w:t xml:space="preserve"> and Damian Karlson @</w:t>
      </w:r>
      <w:proofErr w:type="spellStart"/>
      <w:r w:rsidR="00ED4924">
        <w:t>sixfootdad</w:t>
      </w:r>
      <w:proofErr w:type="spellEnd"/>
      <w:r w:rsidR="00ED4924">
        <w:t xml:space="preserve"> for updating for Fusion 5 Professional</w:t>
      </w:r>
      <w:r>
        <w:t>.</w:t>
      </w:r>
    </w:p>
    <w:p w14:paraId="1384248F" w14:textId="7AA83AE4" w:rsidR="004B564D" w:rsidRDefault="004B564D" w:rsidP="004B564D">
      <w:r>
        <w:t xml:space="preserve">The Fusion build </w:t>
      </w:r>
      <w:r w:rsidR="006C0289">
        <w:t xml:space="preserve">was </w:t>
      </w:r>
      <w:r>
        <w:t>designed to work with a host with 8GB of RAM and VMware Fusion version 4.0</w:t>
      </w:r>
      <w:r w:rsidR="00D8124A">
        <w:t xml:space="preserve"> or later</w:t>
      </w:r>
      <w:r>
        <w:t>. The host operating system must be 64bit and all the CPU virtualization features must be enabled in the BIOS in order to be able to run the 64bit VMs. Placing the lab files on a fast disk and having a host with more RAM will make the lab run faster.</w:t>
      </w:r>
    </w:p>
    <w:p w14:paraId="4F7B48FB" w14:textId="77777777" w:rsidR="00D8124A" w:rsidRDefault="00D8124A" w:rsidP="004B564D">
      <w:r>
        <w:t>If you</w:t>
      </w:r>
      <w:r w:rsidR="008E2B99">
        <w:t xml:space="preserve"> do not</w:t>
      </w:r>
      <w:r>
        <w:t xml:space="preserve"> have Fusion 5 professional you can use its network editor, skip the Uber Network Fuser instructions below and follow the Fusion 5 Professional procedure.</w:t>
      </w:r>
    </w:p>
    <w:p w14:paraId="47ABA684" w14:textId="340AF095" w:rsidR="00D63DE5" w:rsidRPr="00F43454" w:rsidRDefault="00D63DE5" w:rsidP="008E2B99">
      <w:pPr>
        <w:pStyle w:val="Heading2"/>
      </w:pPr>
      <w:r w:rsidRPr="00F43454">
        <w:t xml:space="preserve">Fusion </w:t>
      </w:r>
      <w:r w:rsidR="0044118E" w:rsidRPr="00F43454">
        <w:t>(not Professional)</w:t>
      </w:r>
    </w:p>
    <w:p w14:paraId="43503C19" w14:textId="77777777" w:rsidR="00130ECA" w:rsidRDefault="00130ECA" w:rsidP="00130ECA">
      <w:r w:rsidRPr="00F43454">
        <w:t>Need to document, would you like to contribute this documentation?</w:t>
      </w:r>
    </w:p>
    <w:p w14:paraId="357A58C2" w14:textId="4A1CC2CF" w:rsidR="00ED4924" w:rsidRPr="004B564D" w:rsidRDefault="0044118E" w:rsidP="008E2B99">
      <w:pPr>
        <w:pStyle w:val="Heading2"/>
      </w:pPr>
      <w:r>
        <w:t xml:space="preserve">Fusion </w:t>
      </w:r>
      <w:r w:rsidR="00ED4924">
        <w:t xml:space="preserve">Professional - </w:t>
      </w:r>
      <w:r w:rsidR="00ED4924" w:rsidRPr="004B564D">
        <w:t>Configure the Lab Network</w:t>
      </w:r>
    </w:p>
    <w:p w14:paraId="31ABDACD" w14:textId="77777777" w:rsidR="00ED4924" w:rsidRDefault="00ED4924" w:rsidP="00ED4924">
      <w:r>
        <w:t>Open VMware Fusion menu &gt; Preferences &gt; Network tab</w:t>
      </w:r>
    </w:p>
    <w:p w14:paraId="28F5B986" w14:textId="77777777" w:rsidR="00ED4924" w:rsidRDefault="00ED4924" w:rsidP="00ED4924">
      <w:r>
        <w:t>Unlock the window if necessary</w:t>
      </w:r>
    </w:p>
    <w:p w14:paraId="75DB155B" w14:textId="77777777" w:rsidR="00ED4924" w:rsidRDefault="00ED4924" w:rsidP="00ED4924">
      <w:r>
        <w:t>Click the plus sign at the bottom left to create vmnet3</w:t>
      </w:r>
    </w:p>
    <w:p w14:paraId="70CF2F6E" w14:textId="77777777" w:rsidR="00ED4924" w:rsidRDefault="00F43454" w:rsidP="00ED4924">
      <w:pPr>
        <w:jc w:val="center"/>
      </w:pPr>
      <w:r>
        <w:rPr>
          <w:noProof/>
          <w:lang w:eastAsia="en-NZ"/>
        </w:rPr>
        <w:drawing>
          <wp:inline distT="0" distB="0" distL="0" distR="0" wp14:anchorId="297FC975" wp14:editId="30236FC6">
            <wp:extent cx="2981325" cy="2655570"/>
            <wp:effectExtent l="0" t="0" r="0" b="0"/>
            <wp:docPr id="25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1325" cy="2655570"/>
                    </a:xfrm>
                    <a:prstGeom prst="rect">
                      <a:avLst/>
                    </a:prstGeom>
                    <a:noFill/>
                    <a:ln>
                      <a:noFill/>
                    </a:ln>
                  </pic:spPr>
                </pic:pic>
              </a:graphicData>
            </a:graphic>
          </wp:inline>
        </w:drawing>
      </w:r>
    </w:p>
    <w:p w14:paraId="575B740A" w14:textId="77777777" w:rsidR="00ED4924" w:rsidRDefault="00ED4924" w:rsidP="00ED4924">
      <w:r>
        <w:t>In the Subnet IP field replace Auto-Generated with 192.168.199.0</w:t>
      </w:r>
    </w:p>
    <w:p w14:paraId="6A7F7ED1" w14:textId="77777777" w:rsidR="00ED4924" w:rsidRDefault="00F43454" w:rsidP="00ED4924">
      <w:pPr>
        <w:jc w:val="center"/>
      </w:pPr>
      <w:r>
        <w:rPr>
          <w:noProof/>
          <w:lang w:eastAsia="en-NZ"/>
        </w:rPr>
        <w:lastRenderedPageBreak/>
        <w:drawing>
          <wp:inline distT="0" distB="0" distL="0" distR="0" wp14:anchorId="2437F8D9" wp14:editId="53E1F0CF">
            <wp:extent cx="2968625" cy="2655570"/>
            <wp:effectExtent l="0" t="0" r="0" b="0"/>
            <wp:docPr id="249" name="Pictur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4"/>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8625" cy="2655570"/>
                    </a:xfrm>
                    <a:prstGeom prst="rect">
                      <a:avLst/>
                    </a:prstGeom>
                    <a:noFill/>
                    <a:ln>
                      <a:noFill/>
                    </a:ln>
                  </pic:spPr>
                </pic:pic>
              </a:graphicData>
            </a:graphic>
          </wp:inline>
        </w:drawing>
      </w:r>
    </w:p>
    <w:p w14:paraId="38311A4D" w14:textId="77777777" w:rsidR="00ED4924" w:rsidRDefault="00D63DE5" w:rsidP="00ED4924">
      <w:r>
        <w:t>Click Apply then u</w:t>
      </w:r>
      <w:r w:rsidR="00ED4924">
        <w:t>ncheck 'Provide addresses on this network via DHCP'</w:t>
      </w:r>
      <w:r>
        <w:t xml:space="preserve"> and click Apply again.</w:t>
      </w:r>
    </w:p>
    <w:p w14:paraId="4ECAD7E9" w14:textId="77777777" w:rsidR="00ED4924" w:rsidRDefault="00F43454" w:rsidP="00ED4924">
      <w:pPr>
        <w:jc w:val="center"/>
      </w:pPr>
      <w:r>
        <w:rPr>
          <w:noProof/>
          <w:lang w:eastAsia="en-NZ"/>
        </w:rPr>
        <w:drawing>
          <wp:inline distT="0" distB="0" distL="0" distR="0" wp14:anchorId="3F123B73" wp14:editId="7BA4A5A6">
            <wp:extent cx="2968625" cy="2668270"/>
            <wp:effectExtent l="0" t="0" r="0" b="0"/>
            <wp:docPr id="24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8625" cy="2668270"/>
                    </a:xfrm>
                    <a:prstGeom prst="rect">
                      <a:avLst/>
                    </a:prstGeom>
                    <a:noFill/>
                    <a:ln>
                      <a:noFill/>
                    </a:ln>
                  </pic:spPr>
                </pic:pic>
              </a:graphicData>
            </a:graphic>
          </wp:inline>
        </w:drawing>
      </w:r>
    </w:p>
    <w:p w14:paraId="56C9DA9D" w14:textId="77777777" w:rsidR="00ED4924" w:rsidRDefault="00ED4924" w:rsidP="00ED4924">
      <w:r>
        <w:t>The vmnet3 interface on the host Mac will get an IP set to 192.168.199.1 automatically</w:t>
      </w:r>
    </w:p>
    <w:p w14:paraId="18D49221" w14:textId="77777777" w:rsidR="004B564D" w:rsidRDefault="002E0955" w:rsidP="008E2B99">
      <w:pPr>
        <w:pStyle w:val="Heading2"/>
      </w:pPr>
      <w:bookmarkStart w:id="14" w:name="_Toc351891135"/>
      <w:r>
        <w:br w:type="page"/>
      </w:r>
      <w:r w:rsidR="004B564D">
        <w:lastRenderedPageBreak/>
        <w:t>VMware Player Setup</w:t>
      </w:r>
      <w:bookmarkEnd w:id="14"/>
    </w:p>
    <w:p w14:paraId="65BEF86A" w14:textId="7A651483" w:rsidR="00130ECA" w:rsidRPr="00130ECA" w:rsidRDefault="00130ECA" w:rsidP="00AF50EA">
      <w:pPr>
        <w:rPr>
          <w:rStyle w:val="IntenseEmphasis"/>
        </w:rPr>
      </w:pPr>
      <w:r w:rsidRPr="00130ECA">
        <w:rPr>
          <w:rStyle w:val="IntenseEmphasis"/>
        </w:rPr>
        <w:t xml:space="preserve">VMware Player </w:t>
      </w:r>
      <w:r w:rsidR="00984BFF">
        <w:rPr>
          <w:rStyle w:val="IntenseEmphasis"/>
        </w:rPr>
        <w:t>6 &amp; later</w:t>
      </w:r>
    </w:p>
    <w:p w14:paraId="2485FD73" w14:textId="443EB256" w:rsidR="00130ECA" w:rsidRDefault="00130ECA" w:rsidP="00AF50EA">
      <w:r>
        <w:t>Need to document, would you like to contribute this documentation?</w:t>
      </w:r>
    </w:p>
    <w:p w14:paraId="6B8B1BD7" w14:textId="3AD66AF4" w:rsidR="00AF50EA" w:rsidRPr="00130ECA" w:rsidRDefault="00AF50EA" w:rsidP="00AF50EA">
      <w:pPr>
        <w:rPr>
          <w:rStyle w:val="IntenseEmphasis"/>
        </w:rPr>
      </w:pPr>
      <w:r w:rsidRPr="00130ECA">
        <w:rPr>
          <w:rStyle w:val="IntenseEmphasis"/>
        </w:rPr>
        <w:t>VMware Player 5.0.2</w:t>
      </w:r>
    </w:p>
    <w:p w14:paraId="52B7F7F2" w14:textId="77777777" w:rsidR="00AF50EA" w:rsidRDefault="00AF50EA" w:rsidP="00AF50EA">
      <w:r>
        <w:t>Install VMware Player</w:t>
      </w:r>
    </w:p>
    <w:p w14:paraId="76AFEE08" w14:textId="77777777" w:rsidR="00AF50EA" w:rsidRDefault="00AF50EA" w:rsidP="00AF50EA">
      <w:r>
        <w:t>Find the program directory,</w:t>
      </w:r>
      <w:r w:rsidR="002C65A6">
        <w:t xml:space="preserve"> where Player is installed. O</w:t>
      </w:r>
      <w:r>
        <w:t>n my PC is was C:\Program Files (x86)\VMware\VMware Player</w:t>
      </w:r>
    </w:p>
    <w:p w14:paraId="564B910E" w14:textId="77777777" w:rsidR="004B564D" w:rsidRDefault="00AF50EA" w:rsidP="00AF50EA">
      <w:r>
        <w:t xml:space="preserve">Create a shortcut </w:t>
      </w:r>
      <w:r w:rsidR="002C65A6">
        <w:t>with the command “</w:t>
      </w:r>
      <w:r>
        <w:t xml:space="preserve">rundll32.exe vmnetui.dll </w:t>
      </w:r>
      <w:proofErr w:type="spellStart"/>
      <w:r>
        <w:t>VMNetUI_ShowStandalone</w:t>
      </w:r>
      <w:proofErr w:type="spellEnd"/>
      <w:r w:rsidR="002C65A6">
        <w:t>”</w:t>
      </w:r>
      <w:r>
        <w:t xml:space="preserve"> with a working directory of the Player program directory you found above.</w:t>
      </w:r>
    </w:p>
    <w:p w14:paraId="2C08B282" w14:textId="77777777" w:rsidR="00AF50EA" w:rsidRDefault="00F43454" w:rsidP="00AF50EA">
      <w:pPr>
        <w:jc w:val="center"/>
      </w:pPr>
      <w:r>
        <w:rPr>
          <w:noProof/>
          <w:lang w:eastAsia="en-NZ"/>
        </w:rPr>
        <w:drawing>
          <wp:inline distT="0" distB="0" distL="0" distR="0" wp14:anchorId="59A31DEA" wp14:editId="195563A1">
            <wp:extent cx="1791335" cy="2530475"/>
            <wp:effectExtent l="0" t="0" r="0" b="0"/>
            <wp:docPr id="247"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1335" cy="2530475"/>
                    </a:xfrm>
                    <a:prstGeom prst="rect">
                      <a:avLst/>
                    </a:prstGeom>
                    <a:noFill/>
                    <a:ln>
                      <a:noFill/>
                    </a:ln>
                  </pic:spPr>
                </pic:pic>
              </a:graphicData>
            </a:graphic>
          </wp:inline>
        </w:drawing>
      </w:r>
    </w:p>
    <w:p w14:paraId="64B4F8B2" w14:textId="77777777" w:rsidR="00AF50EA" w:rsidRDefault="00AF50EA" w:rsidP="00AF50EA">
      <w:r>
        <w:t>Use th</w:t>
      </w:r>
      <w:r w:rsidR="002C65A6">
        <w:t>is</w:t>
      </w:r>
      <w:r>
        <w:t xml:space="preserve"> shortcut to launch the Virtual Network editor.</w:t>
      </w:r>
    </w:p>
    <w:p w14:paraId="0DB5ABD8" w14:textId="77777777" w:rsidR="00C7096D" w:rsidRDefault="00F43454" w:rsidP="00C7096D">
      <w:pPr>
        <w:jc w:val="center"/>
        <w:rPr>
          <w:noProof/>
          <w:lang w:eastAsia="en-NZ"/>
        </w:rPr>
      </w:pPr>
      <w:r>
        <w:rPr>
          <w:noProof/>
          <w:lang w:eastAsia="en-NZ"/>
        </w:rPr>
        <w:drawing>
          <wp:inline distT="0" distB="0" distL="0" distR="0" wp14:anchorId="5A089795" wp14:editId="3018BDB6">
            <wp:extent cx="2868295" cy="2555240"/>
            <wp:effectExtent l="0" t="0" r="0" b="0"/>
            <wp:docPr id="246" name="Pictur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8295" cy="2555240"/>
                    </a:xfrm>
                    <a:prstGeom prst="rect">
                      <a:avLst/>
                    </a:prstGeom>
                    <a:noFill/>
                    <a:ln>
                      <a:noFill/>
                    </a:ln>
                  </pic:spPr>
                </pic:pic>
              </a:graphicData>
            </a:graphic>
          </wp:inline>
        </w:drawing>
      </w:r>
    </w:p>
    <w:p w14:paraId="0D8E3585" w14:textId="77777777" w:rsidR="00C7096D" w:rsidRPr="00C7096D" w:rsidRDefault="00C7096D" w:rsidP="00AF50EA">
      <w:r w:rsidRPr="00C7096D">
        <w:t xml:space="preserve">Select the </w:t>
      </w:r>
      <w:r w:rsidRPr="00C7096D">
        <w:rPr>
          <w:b/>
        </w:rPr>
        <w:t>VMnet3</w:t>
      </w:r>
      <w:r w:rsidRPr="00C7096D">
        <w:t xml:space="preserve"> object. </w:t>
      </w:r>
      <w:r w:rsidR="00AF50EA" w:rsidRPr="00C7096D">
        <w:t xml:space="preserve">If that network isn't present, click </w:t>
      </w:r>
      <w:r w:rsidR="00AF50EA" w:rsidRPr="00C7096D">
        <w:rPr>
          <w:b/>
        </w:rPr>
        <w:t>Add Network</w:t>
      </w:r>
      <w:r w:rsidR="00AF50EA" w:rsidRPr="00C7096D">
        <w:t xml:space="preserve"> button to add it. </w:t>
      </w:r>
    </w:p>
    <w:p w14:paraId="23A7DDB3" w14:textId="77777777" w:rsidR="00C7096D" w:rsidRPr="00C7096D" w:rsidRDefault="00F43454" w:rsidP="00C7096D">
      <w:pPr>
        <w:jc w:val="center"/>
      </w:pPr>
      <w:r>
        <w:rPr>
          <w:noProof/>
          <w:lang w:eastAsia="en-NZ"/>
        </w:rPr>
        <w:drawing>
          <wp:inline distT="0" distB="0" distL="0" distR="0" wp14:anchorId="25862AAA" wp14:editId="255ACB45">
            <wp:extent cx="1290320" cy="513715"/>
            <wp:effectExtent l="0" t="0" r="0" b="0"/>
            <wp:docPr id="245" name="Pictur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0"/>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0320" cy="513715"/>
                    </a:xfrm>
                    <a:prstGeom prst="rect">
                      <a:avLst/>
                    </a:prstGeom>
                    <a:noFill/>
                    <a:ln>
                      <a:noFill/>
                    </a:ln>
                  </pic:spPr>
                </pic:pic>
              </a:graphicData>
            </a:graphic>
          </wp:inline>
        </w:drawing>
      </w:r>
    </w:p>
    <w:p w14:paraId="79F0E035" w14:textId="77777777" w:rsidR="00AF50EA" w:rsidRPr="00C7096D" w:rsidRDefault="00AF50EA" w:rsidP="00AF50EA">
      <w:r w:rsidRPr="00C7096D">
        <w:lastRenderedPageBreak/>
        <w:t xml:space="preserve">Make sure </w:t>
      </w:r>
      <w:r w:rsidRPr="00C7096D">
        <w:rPr>
          <w:b/>
        </w:rPr>
        <w:t>Host Only</w:t>
      </w:r>
      <w:r w:rsidRPr="00C7096D">
        <w:t xml:space="preserve"> is selected in </w:t>
      </w:r>
      <w:proofErr w:type="spellStart"/>
      <w:r w:rsidRPr="00C7096D">
        <w:rPr>
          <w:b/>
        </w:rPr>
        <w:t>VMnet</w:t>
      </w:r>
      <w:proofErr w:type="spellEnd"/>
      <w:r w:rsidRPr="00C7096D">
        <w:rPr>
          <w:b/>
        </w:rPr>
        <w:t xml:space="preserve"> Information</w:t>
      </w:r>
      <w:r w:rsidRPr="00C7096D">
        <w:t xml:space="preserve"> and that </w:t>
      </w:r>
      <w:r w:rsidRPr="00C7096D">
        <w:rPr>
          <w:b/>
        </w:rPr>
        <w:t>Use Local DHCP Service to distribute IP addresses to VMs</w:t>
      </w:r>
      <w:r w:rsidRPr="00C7096D">
        <w:t xml:space="preserve"> is not selected. The </w:t>
      </w:r>
      <w:r w:rsidRPr="00C7096D">
        <w:rPr>
          <w:b/>
        </w:rPr>
        <w:t>Subnet IP</w:t>
      </w:r>
      <w:r w:rsidRPr="00C7096D">
        <w:t xml:space="preserve"> should be 192.168.199.0 with a </w:t>
      </w:r>
      <w:r w:rsidRPr="00C7096D">
        <w:rPr>
          <w:b/>
        </w:rPr>
        <w:t>Subnet Mask</w:t>
      </w:r>
      <w:r w:rsidRPr="00C7096D">
        <w:t xml:space="preserve"> of 255.255.255.0. You may use the option </w:t>
      </w:r>
      <w:r w:rsidRPr="00C7096D">
        <w:rPr>
          <w:b/>
        </w:rPr>
        <w:t>Connect a host network adapter to this network</w:t>
      </w:r>
      <w:r w:rsidRPr="00C7096D">
        <w:t xml:space="preserve"> to allow your PC direct access to the lab network, otherwise all network access will be through the router VM. It is easiest to have the host connect to the network.</w:t>
      </w:r>
    </w:p>
    <w:p w14:paraId="28D65CB2" w14:textId="77777777" w:rsidR="00AF50EA" w:rsidRDefault="00F43454" w:rsidP="00AF50EA">
      <w:pPr>
        <w:jc w:val="center"/>
        <w:rPr>
          <w:noProof/>
          <w:lang w:eastAsia="en-NZ"/>
        </w:rPr>
      </w:pPr>
      <w:r>
        <w:rPr>
          <w:noProof/>
          <w:lang w:eastAsia="en-NZ"/>
        </w:rPr>
        <w:drawing>
          <wp:inline distT="0" distB="0" distL="0" distR="0" wp14:anchorId="4D028315" wp14:editId="2B7ABD3E">
            <wp:extent cx="2880995" cy="2555240"/>
            <wp:effectExtent l="0" t="0" r="0" b="0"/>
            <wp:docPr id="244"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995" cy="2555240"/>
                    </a:xfrm>
                    <a:prstGeom prst="rect">
                      <a:avLst/>
                    </a:prstGeom>
                    <a:noFill/>
                    <a:ln>
                      <a:noFill/>
                    </a:ln>
                  </pic:spPr>
                </pic:pic>
              </a:graphicData>
            </a:graphic>
          </wp:inline>
        </w:drawing>
      </w:r>
    </w:p>
    <w:p w14:paraId="42AEF3DA" w14:textId="77777777" w:rsidR="00D63DE5" w:rsidRDefault="00D63DE5" w:rsidP="00D63DE5">
      <w:pPr>
        <w:pStyle w:val="eBookHeading2"/>
        <w:rPr>
          <w:noProof/>
          <w:lang w:eastAsia="en-NZ"/>
        </w:rPr>
      </w:pPr>
      <w:r>
        <w:rPr>
          <w:noProof/>
          <w:lang w:eastAsia="en-NZ"/>
        </w:rPr>
        <w:br w:type="page"/>
      </w:r>
      <w:r>
        <w:rPr>
          <w:noProof/>
          <w:lang w:eastAsia="en-NZ"/>
        </w:rPr>
        <w:lastRenderedPageBreak/>
        <w:t>Ravello</w:t>
      </w:r>
    </w:p>
    <w:p w14:paraId="1C1B71A0" w14:textId="4C515FAF" w:rsidR="0064236A" w:rsidRDefault="00D63DE5" w:rsidP="00D63DE5">
      <w:pPr>
        <w:rPr>
          <w:noProof/>
          <w:lang w:eastAsia="en-NZ"/>
        </w:rPr>
      </w:pPr>
      <w:r>
        <w:rPr>
          <w:noProof/>
          <w:lang w:eastAsia="en-NZ"/>
        </w:rPr>
        <w:t>To use AutoLab on Ravello you first need to signup for a Ravello account</w:t>
      </w:r>
      <w:r w:rsidR="00524AEB">
        <w:rPr>
          <w:noProof/>
          <w:lang w:eastAsia="en-NZ"/>
        </w:rPr>
        <w:t xml:space="preserve"> a</w:t>
      </w:r>
      <w:r w:rsidR="0064236A">
        <w:rPr>
          <w:noProof/>
          <w:lang w:eastAsia="en-NZ"/>
        </w:rPr>
        <w:t xml:space="preserve">t </w:t>
      </w:r>
      <w:hyperlink r:id="rId24" w:history="1">
        <w:r w:rsidR="0064236A" w:rsidRPr="009C652A">
          <w:rPr>
            <w:rStyle w:val="Hyperlink"/>
            <w:noProof/>
            <w:lang w:eastAsia="en-NZ"/>
          </w:rPr>
          <w:t>www.ravellosystems.com</w:t>
        </w:r>
      </w:hyperlink>
      <w:r w:rsidR="0064236A">
        <w:rPr>
          <w:noProof/>
          <w:lang w:eastAsia="en-NZ"/>
        </w:rPr>
        <w:t xml:space="preserve"> </w:t>
      </w:r>
      <w:r>
        <w:rPr>
          <w:noProof/>
          <w:lang w:eastAsia="en-NZ"/>
        </w:rPr>
        <w:t xml:space="preserve"> </w:t>
      </w:r>
    </w:p>
    <w:p w14:paraId="0E6CA332" w14:textId="014A94DF" w:rsidR="00D63DE5" w:rsidRDefault="0064236A" w:rsidP="0064236A">
      <w:pPr>
        <w:rPr>
          <w:noProof/>
          <w:lang w:eastAsia="en-NZ"/>
        </w:rPr>
      </w:pPr>
      <w:r>
        <w:rPr>
          <w:noProof/>
          <w:lang w:eastAsia="en-NZ"/>
        </w:rPr>
        <w:t xml:space="preserve">The </w:t>
      </w:r>
      <w:r w:rsidR="00524AEB">
        <w:rPr>
          <w:noProof/>
          <w:lang w:eastAsia="en-NZ"/>
        </w:rPr>
        <w:t xml:space="preserve">AutoLab Ravello </w:t>
      </w:r>
      <w:r>
        <w:rPr>
          <w:noProof/>
          <w:lang w:eastAsia="en-NZ"/>
        </w:rPr>
        <w:t>blueprint includes all the</w:t>
      </w:r>
      <w:r w:rsidR="00524AEB">
        <w:rPr>
          <w:noProof/>
          <w:lang w:eastAsia="en-NZ"/>
        </w:rPr>
        <w:t xml:space="preserve"> VM setup and networking. </w:t>
      </w:r>
      <w:r w:rsidR="00130ECA">
        <w:rPr>
          <w:noProof/>
          <w:lang w:eastAsia="en-NZ"/>
        </w:rPr>
        <w:t xml:space="preserve">If you do not have the AutoLab blueprint in your Library then log a support request with Ravello to have it added. </w:t>
      </w:r>
      <w:r w:rsidR="00524AEB">
        <w:rPr>
          <w:noProof/>
          <w:lang w:eastAsia="en-NZ"/>
        </w:rPr>
        <w:t>Y</w:t>
      </w:r>
      <w:r>
        <w:rPr>
          <w:noProof/>
          <w:lang w:eastAsia="en-NZ"/>
        </w:rPr>
        <w:t xml:space="preserve">ou must </w:t>
      </w:r>
      <w:r w:rsidR="00130ECA">
        <w:rPr>
          <w:noProof/>
          <w:lang w:eastAsia="en-NZ"/>
        </w:rPr>
        <w:t>then</w:t>
      </w:r>
      <w:r>
        <w:rPr>
          <w:noProof/>
          <w:lang w:eastAsia="en-NZ"/>
        </w:rPr>
        <w:t xml:space="preserve"> add </w:t>
      </w:r>
      <w:r w:rsidRPr="0064236A">
        <w:rPr>
          <w:noProof/>
          <w:lang w:eastAsia="en-NZ"/>
        </w:rPr>
        <w:t xml:space="preserve">your </w:t>
      </w:r>
      <w:r w:rsidR="00D63DE5" w:rsidRPr="0064236A">
        <w:rPr>
          <w:noProof/>
          <w:lang w:eastAsia="en-NZ"/>
        </w:rPr>
        <w:t>Windows Server and vSphere ISOs</w:t>
      </w:r>
      <w:r w:rsidR="00130ECA">
        <w:rPr>
          <w:noProof/>
          <w:lang w:eastAsia="en-NZ"/>
        </w:rPr>
        <w:t xml:space="preserve"> to your library</w:t>
      </w:r>
      <w:r w:rsidR="00D63DE5" w:rsidRPr="0064236A">
        <w:rPr>
          <w:noProof/>
          <w:lang w:eastAsia="en-NZ"/>
        </w:rPr>
        <w:t>.</w:t>
      </w:r>
      <w:r w:rsidR="00D63DE5">
        <w:rPr>
          <w:noProof/>
          <w:lang w:eastAsia="en-NZ"/>
        </w:rPr>
        <w:t xml:space="preserve"> </w:t>
      </w:r>
    </w:p>
    <w:p w14:paraId="440377B4" w14:textId="6FE46823" w:rsidR="008C4900" w:rsidRDefault="008C4900" w:rsidP="0064236A">
      <w:pPr>
        <w:rPr>
          <w:noProof/>
          <w:lang w:eastAsia="en-NZ"/>
        </w:rPr>
      </w:pPr>
      <w:r w:rsidRPr="004615E5">
        <w:rPr>
          <w:noProof/>
          <w:lang w:eastAsia="en-NZ"/>
        </w:rPr>
        <w:t xml:space="preserve">First copy the ISOs to your local disk, you cannot upload from a network share. You </w:t>
      </w:r>
      <w:r w:rsidR="004615E5" w:rsidRPr="004615E5">
        <w:rPr>
          <w:noProof/>
          <w:lang w:eastAsia="en-NZ"/>
        </w:rPr>
        <w:t>will need the Windows Server 2012 or 2016</w:t>
      </w:r>
      <w:r w:rsidR="006C0289" w:rsidRPr="004615E5">
        <w:rPr>
          <w:noProof/>
          <w:lang w:eastAsia="en-NZ"/>
        </w:rPr>
        <w:t xml:space="preserve"> iso as well as the ESXi an</w:t>
      </w:r>
      <w:r w:rsidRPr="004615E5">
        <w:rPr>
          <w:noProof/>
          <w:lang w:eastAsia="en-NZ"/>
        </w:rPr>
        <w:t>d</w:t>
      </w:r>
      <w:r w:rsidR="006C0289" w:rsidRPr="004615E5">
        <w:rPr>
          <w:noProof/>
          <w:lang w:eastAsia="en-NZ"/>
        </w:rPr>
        <w:t xml:space="preserve"> </w:t>
      </w:r>
      <w:r w:rsidRPr="004615E5">
        <w:rPr>
          <w:noProof/>
          <w:lang w:eastAsia="en-NZ"/>
        </w:rPr>
        <w:t xml:space="preserve">vCentre install ISOs. </w:t>
      </w:r>
    </w:p>
    <w:p w14:paraId="368D2C6D" w14:textId="34AD0E94" w:rsidR="008C4900" w:rsidRDefault="008C4900" w:rsidP="0064236A">
      <w:pPr>
        <w:rPr>
          <w:noProof/>
          <w:lang w:eastAsia="en-NZ"/>
        </w:rPr>
      </w:pPr>
      <w:r>
        <w:rPr>
          <w:noProof/>
          <w:lang w:eastAsia="en-NZ"/>
        </w:rPr>
        <w:t>Click the “Library” and select “Disk Images”.</w:t>
      </w:r>
    </w:p>
    <w:p w14:paraId="79C4BDBF" w14:textId="77777777" w:rsidR="008C4900" w:rsidRDefault="00F43454" w:rsidP="008C4900">
      <w:pPr>
        <w:jc w:val="center"/>
      </w:pPr>
      <w:r>
        <w:rPr>
          <w:noProof/>
        </w:rPr>
        <w:drawing>
          <wp:inline distT="0" distB="0" distL="0" distR="0" wp14:anchorId="45C2264B" wp14:editId="0008A585">
            <wp:extent cx="5035550" cy="2467610"/>
            <wp:effectExtent l="0" t="0" r="0" b="0"/>
            <wp:docPr id="243" name="Picture 238" descr="01-Ravello Libra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8" descr="01-Ravello Library"/>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5550" cy="2467610"/>
                    </a:xfrm>
                    <a:prstGeom prst="rect">
                      <a:avLst/>
                    </a:prstGeom>
                    <a:noFill/>
                    <a:ln>
                      <a:noFill/>
                    </a:ln>
                  </pic:spPr>
                </pic:pic>
              </a:graphicData>
            </a:graphic>
          </wp:inline>
        </w:drawing>
      </w:r>
    </w:p>
    <w:p w14:paraId="76E80028" w14:textId="0BB03EEE" w:rsidR="0064236A" w:rsidRDefault="00F43454" w:rsidP="008C4900">
      <w:pPr>
        <w:jc w:val="center"/>
      </w:pPr>
      <w:r>
        <w:rPr>
          <w:noProof/>
        </w:rPr>
        <w:drawing>
          <wp:inline distT="0" distB="0" distL="0" distR="0" wp14:anchorId="48397761" wp14:editId="7121AB59">
            <wp:extent cx="5073015" cy="2517775"/>
            <wp:effectExtent l="0" t="0" r="0" b="0"/>
            <wp:docPr id="242" name="Picture 237" descr="01-Ravello Library Disk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7" descr="01-Ravello Library Disk Image"/>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3015" cy="2517775"/>
                    </a:xfrm>
                    <a:prstGeom prst="rect">
                      <a:avLst/>
                    </a:prstGeom>
                    <a:noFill/>
                    <a:ln>
                      <a:noFill/>
                    </a:ln>
                  </pic:spPr>
                </pic:pic>
              </a:graphicData>
            </a:graphic>
          </wp:inline>
        </w:drawing>
      </w:r>
    </w:p>
    <w:p w14:paraId="6E1506AD" w14:textId="4AAD1663" w:rsidR="008C4900" w:rsidRDefault="008C4900" w:rsidP="008C4900">
      <w:r>
        <w:t>Next click the “+Import Disk Image” button, you will need to install the Ravello upload tool and then log into the upload application.</w:t>
      </w:r>
    </w:p>
    <w:p w14:paraId="4CC00FA5" w14:textId="743F5C31" w:rsidR="008C4900" w:rsidRDefault="00F43454" w:rsidP="008C4900">
      <w:pPr>
        <w:jc w:val="center"/>
      </w:pPr>
      <w:r>
        <w:rPr>
          <w:noProof/>
        </w:rPr>
        <w:lastRenderedPageBreak/>
        <w:drawing>
          <wp:inline distT="0" distB="0" distL="0" distR="0" wp14:anchorId="239C7D67" wp14:editId="025554D2">
            <wp:extent cx="2542540" cy="1878965"/>
            <wp:effectExtent l="0" t="0" r="0" b="0"/>
            <wp:docPr id="241" name="Picture 236" descr="03-Ravello Uplo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 descr="03-Ravello Uploader"/>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2540" cy="1878965"/>
                    </a:xfrm>
                    <a:prstGeom prst="rect">
                      <a:avLst/>
                    </a:prstGeom>
                    <a:noFill/>
                    <a:ln>
                      <a:noFill/>
                    </a:ln>
                  </pic:spPr>
                </pic:pic>
              </a:graphicData>
            </a:graphic>
          </wp:inline>
        </w:drawing>
      </w:r>
    </w:p>
    <w:p w14:paraId="3DC0B757" w14:textId="51370EDC" w:rsidR="008C4900" w:rsidRDefault="008C4900" w:rsidP="008C4900">
      <w:r>
        <w:t>Choose to “</w:t>
      </w:r>
      <w:r w:rsidRPr="008C4900">
        <w:rPr>
          <w:b/>
        </w:rPr>
        <w:t>Upload a single disk image (ISO, VMDK, QCOW)</w:t>
      </w:r>
      <w:r>
        <w:t>”</w:t>
      </w:r>
    </w:p>
    <w:p w14:paraId="2546620B" w14:textId="07398081" w:rsidR="008C4900" w:rsidRDefault="00F43454" w:rsidP="008C4900">
      <w:pPr>
        <w:jc w:val="center"/>
      </w:pPr>
      <w:r>
        <w:rPr>
          <w:noProof/>
        </w:rPr>
        <w:drawing>
          <wp:inline distT="0" distB="0" distL="0" distR="0" wp14:anchorId="53A7DAB9" wp14:editId="11699001">
            <wp:extent cx="4985385" cy="2830830"/>
            <wp:effectExtent l="0" t="0" r="0" b="0"/>
            <wp:docPr id="240" name="Picture 235" descr="04-Ravello Uplo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5" descr="04-Ravello Uploader"/>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5385" cy="2830830"/>
                    </a:xfrm>
                    <a:prstGeom prst="rect">
                      <a:avLst/>
                    </a:prstGeom>
                    <a:noFill/>
                    <a:ln>
                      <a:noFill/>
                    </a:ln>
                  </pic:spPr>
                </pic:pic>
              </a:graphicData>
            </a:graphic>
          </wp:inline>
        </w:drawing>
      </w:r>
    </w:p>
    <w:p w14:paraId="4841FF23" w14:textId="4CF0887E" w:rsidR="008C4900" w:rsidRDefault="008C4900" w:rsidP="008C4900">
      <w:r>
        <w:t>Browse for and select the ISO file, then click “Upload”</w:t>
      </w:r>
    </w:p>
    <w:p w14:paraId="42B11B12" w14:textId="4FDC8E33" w:rsidR="008C4900" w:rsidRDefault="00F43454" w:rsidP="008C4900">
      <w:pPr>
        <w:jc w:val="center"/>
      </w:pPr>
      <w:r>
        <w:rPr>
          <w:noProof/>
        </w:rPr>
        <w:drawing>
          <wp:inline distT="0" distB="0" distL="0" distR="0" wp14:anchorId="0152B5E1" wp14:editId="0E45BD6C">
            <wp:extent cx="4998085" cy="2480310"/>
            <wp:effectExtent l="0" t="0" r="0" b="0"/>
            <wp:docPr id="239" name="Picture 234" descr="05-Ravello Uplo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4" descr="05-Ravello Uploader"/>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8085" cy="2480310"/>
                    </a:xfrm>
                    <a:prstGeom prst="rect">
                      <a:avLst/>
                    </a:prstGeom>
                    <a:noFill/>
                    <a:ln>
                      <a:noFill/>
                    </a:ln>
                  </pic:spPr>
                </pic:pic>
              </a:graphicData>
            </a:graphic>
          </wp:inline>
        </w:drawing>
      </w:r>
    </w:p>
    <w:p w14:paraId="5B481CD5" w14:textId="7085ABAA" w:rsidR="008C4900" w:rsidRDefault="008C4900" w:rsidP="008C4900">
      <w:r>
        <w:t xml:space="preserve">Repeat for the other ISOs, you may upload all three ISOs in </w:t>
      </w:r>
      <w:r w:rsidR="00984BFF">
        <w:t>parallel</w:t>
      </w:r>
      <w:r>
        <w:t>.</w:t>
      </w:r>
    </w:p>
    <w:p w14:paraId="1E2391F5" w14:textId="7154266E" w:rsidR="008C4900" w:rsidRDefault="00F43454" w:rsidP="00524AEB">
      <w:pPr>
        <w:jc w:val="center"/>
      </w:pPr>
      <w:r>
        <w:rPr>
          <w:noProof/>
        </w:rPr>
        <w:lastRenderedPageBreak/>
        <w:drawing>
          <wp:inline distT="0" distB="0" distL="0" distR="0" wp14:anchorId="214C52F6" wp14:editId="355EA40F">
            <wp:extent cx="4935220" cy="1102360"/>
            <wp:effectExtent l="0" t="0" r="0" b="0"/>
            <wp:docPr id="238" name="Picture 233" descr="06-Ravello Uplo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3" descr="06-Ravello Uploader"/>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5220" cy="1102360"/>
                    </a:xfrm>
                    <a:prstGeom prst="rect">
                      <a:avLst/>
                    </a:prstGeom>
                    <a:noFill/>
                    <a:ln>
                      <a:noFill/>
                    </a:ln>
                  </pic:spPr>
                </pic:pic>
              </a:graphicData>
            </a:graphic>
          </wp:inline>
        </w:drawing>
      </w:r>
    </w:p>
    <w:p w14:paraId="140E2C89" w14:textId="671C74D8" w:rsidR="008C4900" w:rsidRDefault="00524AEB" w:rsidP="00387681">
      <w:pPr>
        <w:tabs>
          <w:tab w:val="left" w:pos="6660"/>
        </w:tabs>
      </w:pPr>
      <w:r>
        <w:t>Once the three ISOs are uploaded you can close the uploader.</w:t>
      </w:r>
      <w:r w:rsidR="00387681">
        <w:t xml:space="preserve"> The uploads may take some time, depending in the speed of your Internet connection.</w:t>
      </w:r>
      <w:r w:rsidR="00387681">
        <w:tab/>
        <w:t xml:space="preserve"> </w:t>
      </w:r>
    </w:p>
    <w:p w14:paraId="5563B0AB" w14:textId="4FF60BBB" w:rsidR="005E401E" w:rsidRDefault="00524AEB" w:rsidP="008C4900">
      <w:r>
        <w:t>The uploader tool does create a service that is always running, you may want to set the service to manual start.</w:t>
      </w:r>
    </w:p>
    <w:p w14:paraId="78BD63C4" w14:textId="77777777" w:rsidR="002E0955" w:rsidRDefault="002E0955" w:rsidP="002E0955">
      <w:pPr>
        <w:pStyle w:val="Heading1"/>
      </w:pPr>
      <w:bookmarkStart w:id="15" w:name="_Toc519854523"/>
      <w:r>
        <w:lastRenderedPageBreak/>
        <w:t>4. Download the right AutoLab package</w:t>
      </w:r>
      <w:bookmarkEnd w:id="15"/>
    </w:p>
    <w:p w14:paraId="14A955A9" w14:textId="77777777" w:rsidR="002E0955" w:rsidRDefault="002E0955" w:rsidP="002E0955">
      <w:r>
        <w:t xml:space="preserve">The AutoLab packages live at </w:t>
      </w:r>
      <w:hyperlink r:id="rId31" w:history="1">
        <w:r w:rsidRPr="00233FCC">
          <w:rPr>
            <w:rStyle w:val="Hyperlink"/>
          </w:rPr>
          <w:t>www.labguides.com/AutoLab</w:t>
        </w:r>
      </w:hyperlink>
      <w:r>
        <w:t xml:space="preserve">. If you are not using ESXi then download the Workstation archive. </w:t>
      </w:r>
      <w:r w:rsidR="001305FB">
        <w:t xml:space="preserve">There are two ESXi packages: one needs the ability to run </w:t>
      </w:r>
      <w:proofErr w:type="spellStart"/>
      <w:r w:rsidR="001305FB">
        <w:t>vApps</w:t>
      </w:r>
      <w:proofErr w:type="spellEnd"/>
      <w:r w:rsidR="001305FB">
        <w:t>, so vCentre and a DRS cluster, the other is less simple to deploy but works with an ESXi environment.</w:t>
      </w:r>
      <w:r w:rsidR="002C65A6">
        <w:t xml:space="preserve"> For each platform there is a slightly different way to get the VMs running.</w:t>
      </w:r>
    </w:p>
    <w:p w14:paraId="3F47E6D2" w14:textId="77777777" w:rsidR="002C65A6" w:rsidRDefault="002C65A6" w:rsidP="002C65A6">
      <w:pPr>
        <w:pStyle w:val="Heading3"/>
      </w:pPr>
      <w:r>
        <w:t>VMware Workstation or VMware Player</w:t>
      </w:r>
    </w:p>
    <w:p w14:paraId="446EE97F" w14:textId="77777777" w:rsidR="002C65A6" w:rsidRDefault="002C65A6" w:rsidP="002E0955">
      <w:r>
        <w:t>Simply extract the ZIP file into the folder where you would like the VMs to live. Open the folder for the VM you need and double click the .</w:t>
      </w:r>
      <w:proofErr w:type="spellStart"/>
      <w:r>
        <w:t>vmx</w:t>
      </w:r>
      <w:proofErr w:type="spellEnd"/>
      <w:r>
        <w:t xml:space="preserve"> file. This will open the VM in Workstation or Player.</w:t>
      </w:r>
    </w:p>
    <w:p w14:paraId="6E00737E" w14:textId="77777777" w:rsidR="0042280E" w:rsidRDefault="0042280E" w:rsidP="002E0955"/>
    <w:p w14:paraId="225B981E" w14:textId="77777777" w:rsidR="0042280E" w:rsidRDefault="0042280E" w:rsidP="002E0955">
      <w:r>
        <w:t>(other platforms are on the next few pages)</w:t>
      </w:r>
    </w:p>
    <w:p w14:paraId="2EE78DBE" w14:textId="77777777" w:rsidR="002C65A6" w:rsidRDefault="0042280E" w:rsidP="002C65A6">
      <w:pPr>
        <w:pStyle w:val="Heading3"/>
      </w:pPr>
      <w:r>
        <w:br w:type="page"/>
      </w:r>
      <w:r w:rsidR="002C65A6">
        <w:lastRenderedPageBreak/>
        <w:t>VMware Fusion</w:t>
      </w:r>
    </w:p>
    <w:p w14:paraId="04357982" w14:textId="77777777" w:rsidR="002C65A6" w:rsidRDefault="002C65A6" w:rsidP="002C65A6">
      <w:r>
        <w:t>In the typical VMware Workstation setup you could potentially place the VMs anywhere on your machine. To simplify the configuration in VMware Fusion and use with UBER Network Fuser (UNF) we will place the VMs in the default VMware Fusion Virtual Machines directory. This is typically:</w:t>
      </w:r>
    </w:p>
    <w:p w14:paraId="12832EA5" w14:textId="77777777" w:rsidR="002C65A6" w:rsidRPr="006854E9" w:rsidRDefault="002C65A6" w:rsidP="00981588">
      <w:pPr>
        <w:pStyle w:val="eBookList"/>
      </w:pPr>
      <w:r w:rsidRPr="006854E9">
        <w:t xml:space="preserve">HD -&gt; Users -&gt; </w:t>
      </w:r>
      <w:r w:rsidRPr="00D63DE5">
        <w:rPr>
          <w:i/>
        </w:rPr>
        <w:t>username</w:t>
      </w:r>
      <w:r w:rsidRPr="006854E9">
        <w:t xml:space="preserve"> -&gt; Documents -&gt; Virtual Machines</w:t>
      </w:r>
    </w:p>
    <w:p w14:paraId="4DA12F2E" w14:textId="77777777" w:rsidR="002C65A6" w:rsidRDefault="002C65A6" w:rsidP="002C65A6">
      <w:r>
        <w:t>Simply copy all of the folders from the extracted AutoLab zip file into the above directory. Wait…you aren’t done just yet. VMware Fusion creates virtual machines in directories that are named like so:</w:t>
      </w:r>
    </w:p>
    <w:p w14:paraId="3B9BDD3D" w14:textId="77777777" w:rsidR="002C65A6" w:rsidRDefault="002C65A6" w:rsidP="00981588">
      <w:pPr>
        <w:pStyle w:val="eBookList"/>
      </w:pPr>
      <w:proofErr w:type="spellStart"/>
      <w:r>
        <w:t>esxi.example.vmwarevm</w:t>
      </w:r>
      <w:proofErr w:type="spellEnd"/>
    </w:p>
    <w:p w14:paraId="60728373" w14:textId="5608F6D9" w:rsidR="002C65A6" w:rsidRDefault="002C65A6" w:rsidP="00707FF9">
      <w:r>
        <w:t>If you notice it uses an extension of “</w:t>
      </w:r>
      <w:r w:rsidRPr="006854E9">
        <w:rPr>
          <w:rStyle w:val="eBookCodeChar"/>
        </w:rPr>
        <w:t>.</w:t>
      </w:r>
      <w:proofErr w:type="spellStart"/>
      <w:r w:rsidRPr="006854E9">
        <w:rPr>
          <w:rStyle w:val="eBookCodeChar"/>
        </w:rPr>
        <w:t>vmwarevm</w:t>
      </w:r>
      <w:proofErr w:type="spellEnd"/>
      <w:r>
        <w:t xml:space="preserve">” to allow the association with VMware Fusion. Rename the folders </w:t>
      </w:r>
      <w:r w:rsidR="00707FF9">
        <w:t>by adding “.</w:t>
      </w:r>
      <w:proofErr w:type="spellStart"/>
      <w:r w:rsidR="00707FF9">
        <w:t>vmwarevm</w:t>
      </w:r>
      <w:proofErr w:type="spellEnd"/>
      <w:r w:rsidR="00707FF9">
        <w:t>” to folder names.</w:t>
      </w:r>
    </w:p>
    <w:p w14:paraId="2429B768" w14:textId="77777777" w:rsidR="002C65A6" w:rsidRDefault="002C65A6" w:rsidP="002C65A6">
      <w:r>
        <w:t>Alternatively, you can run this script in order to quickly change all of the virtual machine folder names.</w:t>
      </w:r>
    </w:p>
    <w:p w14:paraId="6F6DE872" w14:textId="77777777" w:rsidR="0017073A" w:rsidRDefault="00D6159D" w:rsidP="002C65A6">
      <w:pPr>
        <w:pStyle w:val="eBookCode"/>
      </w:pPr>
      <w:r>
        <w:t>c</w:t>
      </w:r>
      <w:r w:rsidR="0017073A">
        <w:t xml:space="preserve">d </w:t>
      </w:r>
      <w:r w:rsidR="0017073A" w:rsidRPr="0017073A">
        <w:t>~/Documents/Virtual\ Machines/</w:t>
      </w:r>
      <w:proofErr w:type="spellStart"/>
      <w:r w:rsidR="0017073A" w:rsidRPr="0017073A">
        <w:t>Lab_Local</w:t>
      </w:r>
      <w:proofErr w:type="spellEnd"/>
      <w:r w:rsidR="0017073A">
        <w:t>/</w:t>
      </w:r>
    </w:p>
    <w:p w14:paraId="667B4B2F" w14:textId="77777777" w:rsidR="002C65A6" w:rsidRDefault="002C65A6" w:rsidP="002C65A6">
      <w:pPr>
        <w:pStyle w:val="eBookCode"/>
      </w:pPr>
      <w:r>
        <w:t>ls -</w:t>
      </w:r>
      <w:proofErr w:type="spellStart"/>
      <w:r>
        <w:t>dF</w:t>
      </w:r>
      <w:proofErr w:type="spellEnd"/>
      <w:r>
        <w:t xml:space="preserve"> </w:t>
      </w:r>
      <w:r w:rsidR="0017073A">
        <w:t>.</w:t>
      </w:r>
      <w:r>
        <w:t>/*/ | grep -v ".</w:t>
      </w:r>
      <w:proofErr w:type="spellStart"/>
      <w:r>
        <w:t>vmwarevm</w:t>
      </w:r>
      <w:proofErr w:type="spellEnd"/>
      <w:r>
        <w:t xml:space="preserve">" | </w:t>
      </w:r>
      <w:proofErr w:type="spellStart"/>
      <w:r>
        <w:t>awk</w:t>
      </w:r>
      <w:proofErr w:type="spellEnd"/>
      <w:r>
        <w:t xml:space="preserve"> 'BEGIN{FS="//"} {print "mv "$1"/ "$1".vmwarevm/"}' | bash</w:t>
      </w:r>
    </w:p>
    <w:p w14:paraId="77C661A0" w14:textId="14ACC219" w:rsidR="0044118E" w:rsidRDefault="0044118E" w:rsidP="0044118E">
      <w:pPr>
        <w:pStyle w:val="eBookHeading2"/>
      </w:pPr>
      <w:r>
        <w:t>Modify Virtual Machine Network Settings Fusion (Not</w:t>
      </w:r>
      <w:r w:rsidRPr="00D8124A">
        <w:t xml:space="preserve"> Profe</w:t>
      </w:r>
      <w:r>
        <w:t>s</w:t>
      </w:r>
      <w:r w:rsidRPr="00D8124A">
        <w:t>sional</w:t>
      </w:r>
      <w:r>
        <w:t>)</w:t>
      </w:r>
    </w:p>
    <w:p w14:paraId="5511971B" w14:textId="5E9B95FC" w:rsidR="0044118E" w:rsidRDefault="00F43454" w:rsidP="00F43454">
      <w:r w:rsidRPr="00F43454">
        <w:t>Need to document, would you like to contribute this documentation?</w:t>
      </w:r>
    </w:p>
    <w:p w14:paraId="777B2995" w14:textId="109C3E60" w:rsidR="002C65A6" w:rsidRDefault="002C65A6" w:rsidP="002C65A6">
      <w:pPr>
        <w:pStyle w:val="eBookHeading2"/>
      </w:pPr>
      <w:r>
        <w:t xml:space="preserve">Modify Virtual Machine Network Settings </w:t>
      </w:r>
      <w:r w:rsidR="0044118E">
        <w:t>Fusion</w:t>
      </w:r>
      <w:r w:rsidRPr="00D8124A">
        <w:t xml:space="preserve"> Profe</w:t>
      </w:r>
      <w:r>
        <w:t>s</w:t>
      </w:r>
      <w:r w:rsidRPr="00D8124A">
        <w:t>sional</w:t>
      </w:r>
    </w:p>
    <w:p w14:paraId="4AF73270" w14:textId="77777777" w:rsidR="002C65A6" w:rsidRDefault="002C65A6" w:rsidP="002C65A6">
      <w:r>
        <w:t>There are two ways you can do this, as follows:</w:t>
      </w:r>
    </w:p>
    <w:p w14:paraId="0856CF87" w14:textId="77777777" w:rsidR="002C65A6" w:rsidRDefault="002C65A6" w:rsidP="002C65A6">
      <w:r>
        <w:t xml:space="preserve">The first is to go to the Virtual Machines folder (typically under your user’s Documents folder), Show Package Contents of each AutoLab virtual machine, edit the </w:t>
      </w:r>
      <w:proofErr w:type="spellStart"/>
      <w:r>
        <w:t>vmx</w:t>
      </w:r>
      <w:proofErr w:type="spellEnd"/>
      <w:r>
        <w:t xml:space="preserve"> file, and change ‘vmnet3’ to ‘VMnet3’.</w:t>
      </w:r>
    </w:p>
    <w:p w14:paraId="0564238C" w14:textId="587DD689" w:rsidR="002C65A6" w:rsidRDefault="002C65A6" w:rsidP="002C65A6">
      <w:r>
        <w:t>The second is to run the script below. This script assumes that you are OSX’s Terminal and that you are not running as root. It also assumes that you followed the Fusion 5 Lab network</w:t>
      </w:r>
      <w:r w:rsidR="004615E5">
        <w:t xml:space="preserve"> setup instructions correctly. </w:t>
      </w:r>
    </w:p>
    <w:p w14:paraId="6DB4597E" w14:textId="77777777" w:rsidR="002C65A6" w:rsidRDefault="002C65A6" w:rsidP="002C65A6">
      <w:pPr>
        <w:pStyle w:val="eBookCode"/>
      </w:pPr>
      <w:r>
        <w:t>find  ~/Documents/Virtual\ Machines/</w:t>
      </w:r>
      <w:proofErr w:type="spellStart"/>
      <w:r>
        <w:t>Lab_Local</w:t>
      </w:r>
      <w:proofErr w:type="spellEnd"/>
      <w:r>
        <w:t xml:space="preserve"> -name "*.</w:t>
      </w:r>
      <w:proofErr w:type="spellStart"/>
      <w:r>
        <w:t>vmx</w:t>
      </w:r>
      <w:proofErr w:type="spellEnd"/>
      <w:r>
        <w:t xml:space="preserve">" -print0 | </w:t>
      </w:r>
      <w:proofErr w:type="spellStart"/>
      <w:r>
        <w:t>xargs</w:t>
      </w:r>
      <w:proofErr w:type="spellEnd"/>
      <w:r>
        <w:t xml:space="preserve"> -0 </w:t>
      </w:r>
      <w:proofErr w:type="spellStart"/>
      <w:r>
        <w:t>sed</w:t>
      </w:r>
      <w:proofErr w:type="spellEnd"/>
      <w:r>
        <w:t xml:space="preserve"> -</w:t>
      </w:r>
      <w:proofErr w:type="spellStart"/>
      <w:r>
        <w:t>i</w:t>
      </w:r>
      <w:proofErr w:type="spellEnd"/>
      <w:r>
        <w:t xml:space="preserve"> "" 's/VMnet3/vmnet3/g'</w:t>
      </w:r>
    </w:p>
    <w:p w14:paraId="3ADA3A59" w14:textId="77777777" w:rsidR="002C65A6" w:rsidRDefault="002C65A6" w:rsidP="002E0955"/>
    <w:p w14:paraId="60FD40AC" w14:textId="48E99BF8" w:rsidR="002C65A6" w:rsidRDefault="00C7096D" w:rsidP="002C65A6">
      <w:pPr>
        <w:pStyle w:val="Heading3"/>
      </w:pPr>
      <w:r>
        <w:br w:type="page"/>
      </w:r>
      <w:r w:rsidR="002C65A6">
        <w:lastRenderedPageBreak/>
        <w:t xml:space="preserve">VMware ESXi </w:t>
      </w:r>
      <w:r w:rsidR="00984BFF">
        <w:t xml:space="preserve">stand alone or </w:t>
      </w:r>
      <w:r w:rsidR="002C65A6">
        <w:t>with DRS</w:t>
      </w:r>
    </w:p>
    <w:p w14:paraId="6EA6E63D" w14:textId="77777777" w:rsidR="00C7096D" w:rsidRDefault="00C7096D" w:rsidP="00C7096D">
      <w:r>
        <w:t>If you have vCenter in your lab environment then you will be able to deploy the multi-VM OVF.  This requires either a DRS clust</w:t>
      </w:r>
      <w:r w:rsidR="00D63DE5">
        <w:t xml:space="preserve">er or a standalone ESXi server managed by vCentre. </w:t>
      </w:r>
      <w:proofErr w:type="spellStart"/>
      <w:r>
        <w:t>vApps</w:t>
      </w:r>
      <w:proofErr w:type="spellEnd"/>
      <w:r>
        <w:t xml:space="preserve"> </w:t>
      </w:r>
      <w:r w:rsidR="00D63DE5">
        <w:t xml:space="preserve">with multiple VMs </w:t>
      </w:r>
      <w:r>
        <w:t>cannot be deployed to a cluster that has HA and not DRS.</w:t>
      </w:r>
    </w:p>
    <w:p w14:paraId="13DBB79C" w14:textId="77777777" w:rsidR="002C65A6" w:rsidRDefault="00C7096D" w:rsidP="002E0955">
      <w:r>
        <w:t xml:space="preserve">Import the OVF, give the </w:t>
      </w:r>
      <w:proofErr w:type="spellStart"/>
      <w:r>
        <w:t>vApp</w:t>
      </w:r>
      <w:proofErr w:type="spellEnd"/>
      <w:r>
        <w:t xml:space="preserve"> a unique name and select the required datastore and </w:t>
      </w:r>
      <w:proofErr w:type="spellStart"/>
      <w:r>
        <w:t>portgroups</w:t>
      </w:r>
      <w:proofErr w:type="spellEnd"/>
      <w:r>
        <w:t xml:space="preserve">.  The </w:t>
      </w:r>
      <w:proofErr w:type="spellStart"/>
      <w:r w:rsidRPr="00110DE1">
        <w:rPr>
          <w:b/>
        </w:rPr>
        <w:t>Lab_Local</w:t>
      </w:r>
      <w:proofErr w:type="spellEnd"/>
      <w:r>
        <w:t xml:space="preserve"> portgroup should map to the portgroup you created above and the </w:t>
      </w:r>
      <w:r w:rsidRPr="00110DE1">
        <w:rPr>
          <w:b/>
        </w:rPr>
        <w:t>External</w:t>
      </w:r>
      <w:r>
        <w:t xml:space="preserve"> portgroup should map to you normal production network from which you access the vSphere environment. The router VM will consume one DHCP IP address from the external network.</w:t>
      </w:r>
    </w:p>
    <w:p w14:paraId="6F1FA27A" w14:textId="77777777" w:rsidR="0042280E" w:rsidRDefault="0042280E" w:rsidP="002E0955">
      <w:r>
        <w:t xml:space="preserve">To build the lab you will need to power on the VMs one at a time, you can safely ignore the warning that this is not the preferred way to handle </w:t>
      </w:r>
      <w:proofErr w:type="spellStart"/>
      <w:r>
        <w:t>vApps</w:t>
      </w:r>
      <w:proofErr w:type="spellEnd"/>
      <w:r>
        <w:t>.</w:t>
      </w:r>
    </w:p>
    <w:p w14:paraId="2BA9151D" w14:textId="0F3CC654" w:rsidR="002C65A6" w:rsidRDefault="00C7096D" w:rsidP="002C65A6">
      <w:pPr>
        <w:pStyle w:val="Heading3"/>
      </w:pPr>
      <w:r>
        <w:br w:type="page"/>
      </w:r>
      <w:r w:rsidR="002C65A6">
        <w:lastRenderedPageBreak/>
        <w:t xml:space="preserve">VMware ESXi </w:t>
      </w:r>
      <w:r w:rsidR="00984BFF">
        <w:t xml:space="preserve">HA cluster </w:t>
      </w:r>
      <w:r w:rsidR="002C65A6">
        <w:t>without DRS</w:t>
      </w:r>
    </w:p>
    <w:p w14:paraId="109BB781" w14:textId="77777777" w:rsidR="00C7096D" w:rsidRDefault="00C7096D" w:rsidP="00C7096D">
      <w:r>
        <w:t xml:space="preserve">If your ESXi environment is not able to run multi VM </w:t>
      </w:r>
      <w:proofErr w:type="spellStart"/>
      <w:r>
        <w:t>vApps</w:t>
      </w:r>
      <w:proofErr w:type="spellEnd"/>
      <w:r>
        <w:t xml:space="preserve"> then you will need to follow these instructions. If you can deploy they multi-VM </w:t>
      </w:r>
      <w:proofErr w:type="spellStart"/>
      <w:r>
        <w:t>vApp</w:t>
      </w:r>
      <w:proofErr w:type="spellEnd"/>
      <w:r>
        <w:t xml:space="preserve"> then do, it is a lot less work.</w:t>
      </w:r>
      <w:r w:rsidR="00D63DE5">
        <w:t xml:space="preserve"> You may want to deploy a temporary vCentre server just to enable you to deploy the multi-VM </w:t>
      </w:r>
      <w:proofErr w:type="spellStart"/>
      <w:r w:rsidR="00D63DE5">
        <w:t>vApp</w:t>
      </w:r>
      <w:proofErr w:type="spellEnd"/>
      <w:r w:rsidR="00D63DE5">
        <w:t>, then remove the temporary vCentre before building AutoLab.</w:t>
      </w:r>
    </w:p>
    <w:p w14:paraId="40DB8BA8" w14:textId="77777777" w:rsidR="00C7096D" w:rsidRDefault="00C7096D" w:rsidP="00C7096D">
      <w:r>
        <w:t xml:space="preserve">The lab is distributed as a single ova file, this contains the NAS VM. Deploy the ova and power on the NAS VM. </w:t>
      </w:r>
    </w:p>
    <w:p w14:paraId="418983EC" w14:textId="77777777" w:rsidR="00C7096D" w:rsidRDefault="00F43454" w:rsidP="00C7096D">
      <w:pPr>
        <w:jc w:val="center"/>
      </w:pPr>
      <w:r>
        <w:rPr>
          <w:noProof/>
          <w:lang w:eastAsia="en-NZ"/>
        </w:rPr>
        <w:drawing>
          <wp:inline distT="0" distB="0" distL="0" distR="0" wp14:anchorId="6100A130" wp14:editId="0118C91B">
            <wp:extent cx="2266950" cy="1264920"/>
            <wp:effectExtent l="0" t="0" r="0" b="0"/>
            <wp:docPr id="23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2">
                      <a:extLst>
                        <a:ext uri="{28A0092B-C50C-407E-A947-70E740481C1C}">
                          <a14:useLocalDpi xmlns:a14="http://schemas.microsoft.com/office/drawing/2010/main" val="0"/>
                        </a:ext>
                      </a:extLst>
                    </a:blip>
                    <a:srcRect l="861" t="15884" r="572" b="4790"/>
                    <a:stretch>
                      <a:fillRect/>
                    </a:stretch>
                  </pic:blipFill>
                  <pic:spPr bwMode="auto">
                    <a:xfrm>
                      <a:off x="0" y="0"/>
                      <a:ext cx="2266950" cy="1264920"/>
                    </a:xfrm>
                    <a:prstGeom prst="rect">
                      <a:avLst/>
                    </a:prstGeom>
                    <a:noFill/>
                    <a:ln>
                      <a:noFill/>
                    </a:ln>
                  </pic:spPr>
                </pic:pic>
              </a:graphicData>
            </a:graphic>
          </wp:inline>
        </w:drawing>
      </w:r>
    </w:p>
    <w:p w14:paraId="5396D10C" w14:textId="77777777" w:rsidR="00C7096D" w:rsidRDefault="00C7096D" w:rsidP="00C7096D">
      <w:r w:rsidRPr="00530643">
        <w:t>Once the NAS has booted create a new NFS datastore pointing t</w:t>
      </w:r>
      <w:r>
        <w:t xml:space="preserve">o </w:t>
      </w:r>
      <w:r w:rsidRPr="00530643">
        <w:t xml:space="preserve">the Build share, server </w:t>
      </w:r>
      <w:r w:rsidRPr="00530643">
        <w:rPr>
          <w:b/>
        </w:rPr>
        <w:t>192.168.199.7</w:t>
      </w:r>
      <w:r w:rsidRPr="00530643">
        <w:t xml:space="preserve"> and Folder </w:t>
      </w:r>
      <w:r w:rsidRPr="00530643">
        <w:rPr>
          <w:b/>
        </w:rPr>
        <w:t>/</w:t>
      </w:r>
      <w:proofErr w:type="spellStart"/>
      <w:r w:rsidRPr="00530643">
        <w:rPr>
          <w:b/>
        </w:rPr>
        <w:t>mnt</w:t>
      </w:r>
      <w:proofErr w:type="spellEnd"/>
      <w:r w:rsidRPr="00530643">
        <w:rPr>
          <w:b/>
        </w:rPr>
        <w:t>/LABVOL/Build</w:t>
      </w:r>
      <w:r w:rsidRPr="00530643">
        <w:t xml:space="preserve"> as shown below</w:t>
      </w:r>
    </w:p>
    <w:p w14:paraId="5BDE8ACE" w14:textId="77777777" w:rsidR="00C7096D" w:rsidRDefault="00F43454" w:rsidP="00C7096D">
      <w:pPr>
        <w:jc w:val="center"/>
      </w:pPr>
      <w:r>
        <w:rPr>
          <w:noProof/>
          <w:lang w:eastAsia="en-NZ"/>
        </w:rPr>
        <w:drawing>
          <wp:inline distT="0" distB="0" distL="0" distR="0" wp14:anchorId="625EA695" wp14:editId="6936FA3D">
            <wp:extent cx="2342515" cy="1816100"/>
            <wp:effectExtent l="0" t="0" r="0" b="0"/>
            <wp:docPr id="236"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2515" cy="1816100"/>
                    </a:xfrm>
                    <a:prstGeom prst="rect">
                      <a:avLst/>
                    </a:prstGeom>
                    <a:noFill/>
                    <a:ln>
                      <a:noFill/>
                    </a:ln>
                  </pic:spPr>
                </pic:pic>
              </a:graphicData>
            </a:graphic>
          </wp:inline>
        </w:drawing>
      </w:r>
    </w:p>
    <w:p w14:paraId="037FEBB0" w14:textId="77777777" w:rsidR="00C7096D" w:rsidRDefault="00C7096D" w:rsidP="00C7096D">
      <w:r>
        <w:t xml:space="preserve">Once the datastore is created use the vSphere Client datastore browser and browse to </w:t>
      </w:r>
      <w:r w:rsidRPr="00530643">
        <w:rPr>
          <w:b/>
        </w:rPr>
        <w:t>\Automate\</w:t>
      </w:r>
      <w:proofErr w:type="spellStart"/>
      <w:r w:rsidRPr="00530643">
        <w:rPr>
          <w:b/>
        </w:rPr>
        <w:t>ShellVMs</w:t>
      </w:r>
      <w:proofErr w:type="spellEnd"/>
      <w:r>
        <w:t xml:space="preserve"> where you will find the remaining lab VM folders. The VMs must not be run from this location as they won't perform well and the datastore will quickly run out of space.</w:t>
      </w:r>
    </w:p>
    <w:p w14:paraId="5D817329" w14:textId="77777777" w:rsidR="00C7096D" w:rsidRDefault="00C7096D" w:rsidP="00C7096D">
      <w:r>
        <w:t xml:space="preserve">If you have vCenter </w:t>
      </w:r>
      <w:r w:rsidR="0042280E">
        <w:t>you can</w:t>
      </w:r>
      <w:r>
        <w:t xml:space="preserve"> register each VM then migrate it to its proper datastore before you power it on. If you do not have vCenter you will need to use the datastore browser to copy the VMs from the </w:t>
      </w:r>
      <w:proofErr w:type="spellStart"/>
      <w:r>
        <w:t>Lab_NFS</w:t>
      </w:r>
      <w:proofErr w:type="spellEnd"/>
      <w:r>
        <w:t xml:space="preserve"> datastore before registering the VMs. The copy takes quite a while as it appears not to respect the thin provisioned disks.</w:t>
      </w:r>
    </w:p>
    <w:p w14:paraId="4A2BDCE3" w14:textId="77777777" w:rsidR="00C7096D" w:rsidRDefault="00C7096D" w:rsidP="00C7096D">
      <w:r>
        <w:t xml:space="preserve">Finally the VMs need to have their CDROM and floppy drives attached to media images. You may need to copy the boot floppy images from the Build share, in </w:t>
      </w:r>
      <w:r w:rsidRPr="00530643">
        <w:rPr>
          <w:b/>
        </w:rPr>
        <w:t>\Automate\</w:t>
      </w:r>
      <w:proofErr w:type="spellStart"/>
      <w:r w:rsidRPr="00530643">
        <w:rPr>
          <w:b/>
        </w:rPr>
        <w:t>BootFloppies</w:t>
      </w:r>
      <w:proofErr w:type="spellEnd"/>
      <w:r>
        <w:t xml:space="preserve"> to another datastore. The floppy images match the VM names, apart from vCloud which doesn't need a floppy.</w:t>
      </w:r>
    </w:p>
    <w:p w14:paraId="5AB09555" w14:textId="77777777" w:rsidR="00524AEB" w:rsidRDefault="00C7096D" w:rsidP="001305FB">
      <w:pPr>
        <w:pStyle w:val="Heading2"/>
      </w:pPr>
      <w:r>
        <w:br w:type="page"/>
      </w:r>
      <w:r w:rsidR="00524AEB">
        <w:lastRenderedPageBreak/>
        <w:t>Ravello</w:t>
      </w:r>
    </w:p>
    <w:p w14:paraId="7C96EACF" w14:textId="7BEEEA6B" w:rsidR="00387681" w:rsidRDefault="00387681" w:rsidP="00387681">
      <w:r w:rsidRPr="0044118E">
        <w:t>In the Ravello portal select “Blueprints” from the Library menu. Click the “Actions” link on the “AutoLa</w:t>
      </w:r>
      <w:r w:rsidR="0044118E" w:rsidRPr="0044118E">
        <w:t>b 3.0</w:t>
      </w:r>
      <w:r w:rsidRPr="0044118E">
        <w:t>” blueprint and select “Create Application”</w:t>
      </w:r>
    </w:p>
    <w:p w14:paraId="3BFBC77F" w14:textId="49BB5E55" w:rsidR="00387681" w:rsidRDefault="00F43454" w:rsidP="00387681">
      <w:pPr>
        <w:jc w:val="center"/>
      </w:pPr>
      <w:r>
        <w:rPr>
          <w:noProof/>
        </w:rPr>
        <w:drawing>
          <wp:inline distT="0" distB="0" distL="0" distR="0" wp14:anchorId="36CB8C4E" wp14:editId="5D931EC3">
            <wp:extent cx="5035550" cy="2994025"/>
            <wp:effectExtent l="0" t="0" r="0" b="0"/>
            <wp:docPr id="235" name="Picture 230" descr="07-Bluepr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0" descr="07-Blueprints"/>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5550" cy="2994025"/>
                    </a:xfrm>
                    <a:prstGeom prst="rect">
                      <a:avLst/>
                    </a:prstGeom>
                    <a:noFill/>
                    <a:ln>
                      <a:noFill/>
                    </a:ln>
                  </pic:spPr>
                </pic:pic>
              </a:graphicData>
            </a:graphic>
          </wp:inline>
        </w:drawing>
      </w:r>
    </w:p>
    <w:p w14:paraId="390432B4" w14:textId="51F123C2" w:rsidR="00B77590" w:rsidRDefault="00B77590" w:rsidP="00387681">
      <w:r>
        <w:t>Give the application a name and maybe a description, this is useful if you have multiple AutoLab instances built.</w:t>
      </w:r>
    </w:p>
    <w:p w14:paraId="3BF8C6D8" w14:textId="008AE36D" w:rsidR="00B77590" w:rsidRDefault="00F43454" w:rsidP="00B77590">
      <w:pPr>
        <w:jc w:val="center"/>
      </w:pPr>
      <w:r>
        <w:rPr>
          <w:noProof/>
        </w:rPr>
        <w:drawing>
          <wp:inline distT="0" distB="0" distL="0" distR="0" wp14:anchorId="536A515C" wp14:editId="1756F26D">
            <wp:extent cx="2242185" cy="1540510"/>
            <wp:effectExtent l="0" t="0" r="0" b="0"/>
            <wp:docPr id="234" name="Picture 229" descr="08-Deploy Applic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9" descr="08-Deploy Application"/>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2185" cy="1540510"/>
                    </a:xfrm>
                    <a:prstGeom prst="rect">
                      <a:avLst/>
                    </a:prstGeom>
                    <a:noFill/>
                    <a:ln>
                      <a:noFill/>
                    </a:ln>
                  </pic:spPr>
                </pic:pic>
              </a:graphicData>
            </a:graphic>
          </wp:inline>
        </w:drawing>
      </w:r>
    </w:p>
    <w:p w14:paraId="341EBC58" w14:textId="556EDDD6" w:rsidR="00387681" w:rsidRDefault="00387681" w:rsidP="00387681">
      <w:r>
        <w:t xml:space="preserve">With the Ravello platform in the cloud it doesn’t make sense to access the Build Share directly, over the Internet. To get the vSphere installers into the AutoLab we must attach the ISOs to the NAS before we start the NAS VM. </w:t>
      </w:r>
    </w:p>
    <w:p w14:paraId="758B09CC" w14:textId="77777777" w:rsidR="005C43E1" w:rsidRDefault="005C43E1" w:rsidP="005C43E1">
      <w:r>
        <w:t>On the Ravello platform you do not need the router VM, this is provided by the Ravello platform.</w:t>
      </w:r>
    </w:p>
    <w:p w14:paraId="78449FF0" w14:textId="455A100B" w:rsidR="00C60A97" w:rsidRDefault="00B77590" w:rsidP="00387681">
      <w:r>
        <w:t>When the Application is deployed, select the NAS VM on the Canvas. The click the Disks tab and scroll down to the CDROM devices.</w:t>
      </w:r>
    </w:p>
    <w:p w14:paraId="55B926CC" w14:textId="36101C48" w:rsidR="00B77590" w:rsidRDefault="00F43454" w:rsidP="00812FEA">
      <w:pPr>
        <w:jc w:val="center"/>
      </w:pPr>
      <w:r>
        <w:rPr>
          <w:noProof/>
        </w:rPr>
        <w:lastRenderedPageBreak/>
        <w:drawing>
          <wp:inline distT="0" distB="0" distL="0" distR="0" wp14:anchorId="6F86429D" wp14:editId="45C58FEA">
            <wp:extent cx="5035550" cy="3281680"/>
            <wp:effectExtent l="0" t="0" r="0" b="0"/>
            <wp:docPr id="233" name="Picture 228" descr="09-NAS Canvas Dis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8" descr="09-NAS Canvas Disk"/>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5550" cy="3281680"/>
                    </a:xfrm>
                    <a:prstGeom prst="rect">
                      <a:avLst/>
                    </a:prstGeom>
                    <a:noFill/>
                    <a:ln>
                      <a:noFill/>
                    </a:ln>
                  </pic:spPr>
                </pic:pic>
              </a:graphicData>
            </a:graphic>
          </wp:inline>
        </w:drawing>
      </w:r>
    </w:p>
    <w:p w14:paraId="2319D1B9" w14:textId="5A25750A" w:rsidR="00812FEA" w:rsidRDefault="00812FEA" w:rsidP="00387681">
      <w:r>
        <w:t>Click browse to select one of the ISOs you uploaded. Attach the ESXi installer (VMware-</w:t>
      </w:r>
      <w:proofErr w:type="spellStart"/>
      <w:r>
        <w:t>Vmvisorxxxx.iso</w:t>
      </w:r>
      <w:proofErr w:type="spellEnd"/>
      <w:r>
        <w:t>) to one CDROM and vCentre installer (VMware-</w:t>
      </w:r>
      <w:proofErr w:type="spellStart"/>
      <w:r>
        <w:t>VIMSetupxxx.iso</w:t>
      </w:r>
      <w:proofErr w:type="spellEnd"/>
      <w:r>
        <w:t>) to the other CDROM.</w:t>
      </w:r>
    </w:p>
    <w:p w14:paraId="2AEA105F" w14:textId="60DC440F" w:rsidR="00812FEA" w:rsidRDefault="00F43454" w:rsidP="00812FEA">
      <w:pPr>
        <w:jc w:val="center"/>
      </w:pPr>
      <w:r>
        <w:rPr>
          <w:noProof/>
        </w:rPr>
        <w:drawing>
          <wp:inline distT="0" distB="0" distL="0" distR="0" wp14:anchorId="23228389" wp14:editId="5CBF30AD">
            <wp:extent cx="4759960" cy="2430145"/>
            <wp:effectExtent l="0" t="0" r="0" b="0"/>
            <wp:docPr id="232" name="Picture 227" descr="10-Attach IS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7" descr="10-Attach ISO"/>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9960" cy="2430145"/>
                    </a:xfrm>
                    <a:prstGeom prst="rect">
                      <a:avLst/>
                    </a:prstGeom>
                    <a:noFill/>
                    <a:ln>
                      <a:noFill/>
                    </a:ln>
                  </pic:spPr>
                </pic:pic>
              </a:graphicData>
            </a:graphic>
          </wp:inline>
        </w:drawing>
      </w:r>
    </w:p>
    <w:p w14:paraId="6A07EB8E" w14:textId="662B5D52" w:rsidR="00812FEA" w:rsidRDefault="00812FEA" w:rsidP="00387681">
      <w:r>
        <w:t>When you are done with the VM it should have two ISOs connected, the</w:t>
      </w:r>
      <w:r w:rsidR="00062799">
        <w:t>n</w:t>
      </w:r>
      <w:r>
        <w:t xml:space="preserve"> click Save</w:t>
      </w:r>
      <w:r w:rsidR="00062799">
        <w:t xml:space="preserve"> and wait until you see “Data is saved” in the bottom left.</w:t>
      </w:r>
    </w:p>
    <w:p w14:paraId="24842A9E" w14:textId="0D372116" w:rsidR="00812FEA" w:rsidRPr="004615E5" w:rsidRDefault="00F43454" w:rsidP="00812FEA">
      <w:pPr>
        <w:jc w:val="center"/>
      </w:pPr>
      <w:r>
        <w:rPr>
          <w:noProof/>
        </w:rPr>
        <w:lastRenderedPageBreak/>
        <w:drawing>
          <wp:inline distT="0" distB="0" distL="0" distR="0" wp14:anchorId="4C206323" wp14:editId="313A5D00">
            <wp:extent cx="5060315" cy="2994025"/>
            <wp:effectExtent l="0" t="0" r="0" b="0"/>
            <wp:docPr id="231" name="Picture 226" descr="11-NAS ISOs attach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descr="11-NAS ISOs attached"/>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0315" cy="2994025"/>
                    </a:xfrm>
                    <a:prstGeom prst="rect">
                      <a:avLst/>
                    </a:prstGeom>
                    <a:noFill/>
                    <a:ln>
                      <a:noFill/>
                    </a:ln>
                  </pic:spPr>
                </pic:pic>
              </a:graphicData>
            </a:graphic>
          </wp:inline>
        </w:drawing>
      </w:r>
    </w:p>
    <w:p w14:paraId="16FCF341" w14:textId="31E452F4" w:rsidR="00812FEA" w:rsidRPr="004615E5" w:rsidRDefault="00812FEA" w:rsidP="00387681">
      <w:r w:rsidRPr="004615E5">
        <w:t xml:space="preserve">Next attach the Windows Server </w:t>
      </w:r>
      <w:r w:rsidR="004615E5" w:rsidRPr="004615E5">
        <w:t>2012 or 2016</w:t>
      </w:r>
      <w:r w:rsidRPr="004615E5">
        <w:t xml:space="preserve"> ISO to both the DC and the VC.</w:t>
      </w:r>
      <w:r w:rsidR="005E401E" w:rsidRPr="004615E5">
        <w:t xml:space="preserve"> </w:t>
      </w:r>
      <w:r w:rsidRPr="004615E5">
        <w:t xml:space="preserve">It is best to </w:t>
      </w:r>
      <w:r w:rsidR="005E401E" w:rsidRPr="004615E5">
        <w:t>add the ISOs</w:t>
      </w:r>
      <w:r w:rsidRPr="004615E5">
        <w:t xml:space="preserve"> now, although you can do this </w:t>
      </w:r>
      <w:r w:rsidR="005E401E" w:rsidRPr="004615E5">
        <w:t>just before</w:t>
      </w:r>
      <w:r w:rsidR="006C0289" w:rsidRPr="004615E5">
        <w:t xml:space="preserve"> </w:t>
      </w:r>
      <w:r w:rsidR="005E401E" w:rsidRPr="004615E5">
        <w:t>th</w:t>
      </w:r>
      <w:r w:rsidR="006C0289" w:rsidRPr="004615E5">
        <w:t>e</w:t>
      </w:r>
      <w:r w:rsidR="005E401E" w:rsidRPr="004615E5">
        <w:t xml:space="preserve"> VMs are powered on</w:t>
      </w:r>
      <w:r w:rsidRPr="004615E5">
        <w:t xml:space="preserve"> if you forget.</w:t>
      </w:r>
    </w:p>
    <w:p w14:paraId="69D8D240" w14:textId="013C0843" w:rsidR="00812FEA" w:rsidRDefault="00F43454" w:rsidP="00062799">
      <w:pPr>
        <w:jc w:val="center"/>
      </w:pPr>
      <w:r>
        <w:rPr>
          <w:noProof/>
        </w:rPr>
        <w:drawing>
          <wp:inline distT="0" distB="0" distL="0" distR="0" wp14:anchorId="58B8EB01" wp14:editId="7AA19ACE">
            <wp:extent cx="5060315" cy="3006090"/>
            <wp:effectExtent l="0" t="0" r="0" b="0"/>
            <wp:docPr id="230" name="Picture 225" descr="12-DC ISO Attach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5" descr="12-DC ISO Attached"/>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0315" cy="3006090"/>
                    </a:xfrm>
                    <a:prstGeom prst="rect">
                      <a:avLst/>
                    </a:prstGeom>
                    <a:noFill/>
                    <a:ln>
                      <a:noFill/>
                    </a:ln>
                  </pic:spPr>
                </pic:pic>
              </a:graphicData>
            </a:graphic>
          </wp:inline>
        </w:drawing>
      </w:r>
    </w:p>
    <w:p w14:paraId="28A8014F" w14:textId="1421BD85" w:rsidR="00062799" w:rsidRDefault="00062799" w:rsidP="00387681">
      <w:r>
        <w:t xml:space="preserve">Once you have saved the changes </w:t>
      </w:r>
      <w:r w:rsidR="006C0289">
        <w:t>t</w:t>
      </w:r>
      <w:r>
        <w:t>o the NAS, DC and VC you should re-check that the changes really have saved. If you move a bit fast then one change m</w:t>
      </w:r>
      <w:r w:rsidR="006C0289">
        <w:t>a</w:t>
      </w:r>
      <w:r>
        <w:t>y overwrite another.</w:t>
      </w:r>
    </w:p>
    <w:p w14:paraId="3C975B6D" w14:textId="4E76B309" w:rsidR="00062799" w:rsidRDefault="00062799" w:rsidP="00387681">
      <w:r>
        <w:t>When you are sure that the ISOs are connected click Publish.</w:t>
      </w:r>
    </w:p>
    <w:p w14:paraId="096A4F73" w14:textId="325429CF" w:rsidR="00062799" w:rsidRDefault="005C43E1" w:rsidP="00593292">
      <w:pPr>
        <w:jc w:val="center"/>
      </w:pPr>
      <w:r>
        <w:rPr>
          <w:noProof/>
        </w:rPr>
        <w:lastRenderedPageBreak/>
        <w:drawing>
          <wp:inline distT="0" distB="0" distL="0" distR="0" wp14:anchorId="61D4B041" wp14:editId="3A4A4773">
            <wp:extent cx="2523600" cy="2527200"/>
            <wp:effectExtent l="0" t="0" r="381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 Shot 2018-07-20 at 12.49.22 PM.png"/>
                    <pic:cNvPicPr/>
                  </pic:nvPicPr>
                  <pic:blipFill>
                    <a:blip r:embed="rId40"/>
                    <a:stretch>
                      <a:fillRect/>
                    </a:stretch>
                  </pic:blipFill>
                  <pic:spPr>
                    <a:xfrm>
                      <a:off x="0" y="0"/>
                      <a:ext cx="2523600" cy="2527200"/>
                    </a:xfrm>
                    <a:prstGeom prst="rect">
                      <a:avLst/>
                    </a:prstGeom>
                  </pic:spPr>
                </pic:pic>
              </a:graphicData>
            </a:graphic>
          </wp:inline>
        </w:drawing>
      </w:r>
    </w:p>
    <w:p w14:paraId="4EBAB91D" w14:textId="0C5DD2C1" w:rsidR="00062799" w:rsidRDefault="00062799" w:rsidP="00387681">
      <w:r>
        <w:t>I usually Optimize for Performance and choose Amazon as the cloud platform, this usuall</w:t>
      </w:r>
      <w:r w:rsidR="004615E5">
        <w:t>y</w:t>
      </w:r>
      <w:r>
        <w:t xml:space="preserve"> costs under $3.00 per hour.</w:t>
      </w:r>
      <w:r w:rsidR="00593292">
        <w:t xml:space="preserve"> Make sure to open the Advan</w:t>
      </w:r>
      <w:r w:rsidR="004615E5">
        <w:t>c</w:t>
      </w:r>
      <w:r w:rsidR="00593292">
        <w:t>ed option and uncheck the “Start all VMs automatically”</w:t>
      </w:r>
      <w:r w:rsidR="006C0289">
        <w:t xml:space="preserve"> </w:t>
      </w:r>
      <w:r w:rsidR="00593292">
        <w:t>option. For the build we need to control when the VMs start.</w:t>
      </w:r>
    </w:p>
    <w:p w14:paraId="066B00AC" w14:textId="453CA2B4" w:rsidR="00197078" w:rsidRDefault="00197078" w:rsidP="00387681">
      <w:r>
        <w:t xml:space="preserve">The VMs in the blueprint are all set to prefer to use </w:t>
      </w:r>
      <w:r w:rsidR="005C43E1">
        <w:t>the Ravello hypervisor on bare metal, which delivers superior performance. If you choose to optimize for performance then you will be limited to Locations where this is available. To turn off this preference, open the General tab on each VM and click “Advanced Configuration” then change the setting “</w:t>
      </w:r>
      <w:proofErr w:type="spellStart"/>
      <w:r w:rsidR="005C43E1">
        <w:t>preferPhysicalHost</w:t>
      </w:r>
      <w:proofErr w:type="spellEnd"/>
      <w:r w:rsidR="005C43E1">
        <w:t>” to false. Repeat this process for each of the six VMs.</w:t>
      </w:r>
    </w:p>
    <w:p w14:paraId="4F5003B9" w14:textId="15B8483D" w:rsidR="005C43E1" w:rsidRDefault="005C43E1" w:rsidP="005C43E1">
      <w:pPr>
        <w:jc w:val="center"/>
      </w:pPr>
      <w:r>
        <w:rPr>
          <w:noProof/>
        </w:rPr>
        <w:drawing>
          <wp:inline distT="0" distB="0" distL="0" distR="0" wp14:anchorId="59B8082D" wp14:editId="68E67FD6">
            <wp:extent cx="2520000" cy="2541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8-07-20 at 12.51.47 PM.png"/>
                    <pic:cNvPicPr/>
                  </pic:nvPicPr>
                  <pic:blipFill>
                    <a:blip r:embed="rId41"/>
                    <a:stretch>
                      <a:fillRect/>
                    </a:stretch>
                  </pic:blipFill>
                  <pic:spPr>
                    <a:xfrm>
                      <a:off x="0" y="0"/>
                      <a:ext cx="2520000" cy="2541600"/>
                    </a:xfrm>
                    <a:prstGeom prst="rect">
                      <a:avLst/>
                    </a:prstGeom>
                  </pic:spPr>
                </pic:pic>
              </a:graphicData>
            </a:graphic>
          </wp:inline>
        </w:drawing>
      </w:r>
    </w:p>
    <w:p w14:paraId="7BCA6EE6" w14:textId="0C21BCCD" w:rsidR="00361087" w:rsidRDefault="00361087" w:rsidP="001305FB">
      <w:pPr>
        <w:pStyle w:val="Heading2"/>
        <w:rPr>
          <w:rFonts w:ascii="Times New Roman" w:eastAsia="Calibri" w:hAnsi="Times New Roman"/>
          <w:b w:val="0"/>
          <w:bCs w:val="0"/>
          <w:color w:val="auto"/>
          <w:sz w:val="24"/>
          <w:szCs w:val="22"/>
        </w:rPr>
      </w:pPr>
      <w:r>
        <w:rPr>
          <w:rFonts w:ascii="Times New Roman" w:eastAsia="Calibri" w:hAnsi="Times New Roman"/>
          <w:b w:val="0"/>
          <w:bCs w:val="0"/>
          <w:color w:val="auto"/>
          <w:sz w:val="24"/>
          <w:szCs w:val="22"/>
        </w:rPr>
        <w:lastRenderedPageBreak/>
        <w:t>Next power on the DC and NAS at the same time. Click to select both and then click Start. I usually select an Auto-Stop time of six hours for lab builds, it usually takes under four hours but you want contingency for things not going according to plan. Like forgetting to come back and power on the next set of VMs.</w:t>
      </w:r>
    </w:p>
    <w:p w14:paraId="0554B0FC" w14:textId="77777777" w:rsidR="00361087" w:rsidRDefault="00F43454" w:rsidP="00361087">
      <w:pPr>
        <w:pStyle w:val="Heading2"/>
        <w:jc w:val="center"/>
        <w:rPr>
          <w:rFonts w:ascii="Times New Roman" w:eastAsia="Calibri" w:hAnsi="Times New Roman"/>
          <w:b w:val="0"/>
          <w:bCs w:val="0"/>
          <w:color w:val="auto"/>
          <w:sz w:val="24"/>
          <w:szCs w:val="22"/>
        </w:rPr>
      </w:pPr>
      <w:r>
        <w:rPr>
          <w:rFonts w:ascii="Times New Roman" w:eastAsia="Calibri" w:hAnsi="Times New Roman"/>
          <w:b w:val="0"/>
          <w:bCs w:val="0"/>
          <w:noProof/>
          <w:color w:val="auto"/>
          <w:sz w:val="24"/>
          <w:szCs w:val="22"/>
        </w:rPr>
        <w:drawing>
          <wp:inline distT="0" distB="0" distL="0" distR="0" wp14:anchorId="115A464C" wp14:editId="0FF6EA2F">
            <wp:extent cx="5035550" cy="3707765"/>
            <wp:effectExtent l="0" t="0" r="0" b="0"/>
            <wp:docPr id="228" name="Picture 223" descr="14-Start NAS &amp; D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3" descr="14-Start NAS &amp; DC"/>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5550" cy="3707765"/>
                    </a:xfrm>
                    <a:prstGeom prst="rect">
                      <a:avLst/>
                    </a:prstGeom>
                    <a:noFill/>
                    <a:ln>
                      <a:noFill/>
                    </a:ln>
                  </pic:spPr>
                </pic:pic>
              </a:graphicData>
            </a:graphic>
          </wp:inline>
        </w:drawing>
      </w:r>
    </w:p>
    <w:p w14:paraId="0FC5C703" w14:textId="5D89F3A9" w:rsidR="001305FB" w:rsidRPr="002E0955" w:rsidRDefault="00361087" w:rsidP="001305FB">
      <w:pPr>
        <w:pStyle w:val="Heading2"/>
      </w:pPr>
      <w:r>
        <w:rPr>
          <w:rFonts w:ascii="Times New Roman" w:eastAsia="Calibri" w:hAnsi="Times New Roman"/>
          <w:b w:val="0"/>
          <w:bCs w:val="0"/>
          <w:color w:val="auto"/>
          <w:sz w:val="24"/>
          <w:szCs w:val="22"/>
        </w:rPr>
        <w:t xml:space="preserve">Provided the right ISOs are attached the DC build will complete in a little over an hour. This brings you quite a way into stage 6. Build the Lab. In particular the next stage is running the Validate script in the DC. </w:t>
      </w:r>
      <w:r w:rsidR="00387681">
        <w:br w:type="page"/>
      </w:r>
      <w:r w:rsidR="001305FB">
        <w:lastRenderedPageBreak/>
        <w:t>The virtual machines</w:t>
      </w:r>
    </w:p>
    <w:p w14:paraId="317069B3" w14:textId="646C0E3C" w:rsidR="002E0955" w:rsidRPr="004539BD" w:rsidRDefault="002E0955" w:rsidP="002E0955">
      <w:r w:rsidRPr="004539BD">
        <w:t>The VMs in the download p</w:t>
      </w:r>
      <w:r w:rsidR="004539BD" w:rsidRPr="004539BD">
        <w:t>ackage are setup so you can install wit</w:t>
      </w:r>
      <w:r w:rsidR="0044118E">
        <w:t>h as little RAM as possible.  T</w:t>
      </w:r>
      <w:r w:rsidR="004539BD" w:rsidRPr="004539BD">
        <w:t>o build the core lab (2 x ESXi, vCentre &amp; supporting VMs) you will need quite a bit of RAM. For vSphere 6.0 anything less than 20GB of physical RAM will need careful management. vSphere 5.5 can be built with around 12GB of RAM. To build with VSAN, View or vCloud you will need more RAM, and if you want to run a few nested VMs you will need a bunch more RAM. Take a look at the Tuning AutoLab for RAM section for details of what can be done with less 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990"/>
        <w:gridCol w:w="3012"/>
        <w:gridCol w:w="2073"/>
        <w:gridCol w:w="1581"/>
      </w:tblGrid>
      <w:tr w:rsidR="002E0955" w:rsidRPr="004539BD" w14:paraId="6F0E065B" w14:textId="77777777" w:rsidTr="008E2B99">
        <w:tc>
          <w:tcPr>
            <w:tcW w:w="1384" w:type="dxa"/>
            <w:shd w:val="clear" w:color="auto" w:fill="auto"/>
          </w:tcPr>
          <w:p w14:paraId="4093C6ED" w14:textId="77777777" w:rsidR="002E0955" w:rsidRPr="004539BD" w:rsidRDefault="002E0955" w:rsidP="002E0955">
            <w:pPr>
              <w:rPr>
                <w:b/>
              </w:rPr>
            </w:pPr>
            <w:r w:rsidRPr="004539BD">
              <w:rPr>
                <w:b/>
              </w:rPr>
              <w:t>VM Name</w:t>
            </w:r>
          </w:p>
        </w:tc>
        <w:tc>
          <w:tcPr>
            <w:tcW w:w="992" w:type="dxa"/>
            <w:shd w:val="clear" w:color="auto" w:fill="auto"/>
          </w:tcPr>
          <w:p w14:paraId="00435635" w14:textId="77777777" w:rsidR="002E0955" w:rsidRPr="004539BD" w:rsidRDefault="002E0955" w:rsidP="002E0955">
            <w:pPr>
              <w:rPr>
                <w:b/>
              </w:rPr>
            </w:pPr>
            <w:r w:rsidRPr="004539BD">
              <w:rPr>
                <w:b/>
              </w:rPr>
              <w:t>Section</w:t>
            </w:r>
          </w:p>
        </w:tc>
        <w:tc>
          <w:tcPr>
            <w:tcW w:w="3119" w:type="dxa"/>
            <w:shd w:val="clear" w:color="auto" w:fill="auto"/>
          </w:tcPr>
          <w:p w14:paraId="324ED625" w14:textId="77777777" w:rsidR="002E0955" w:rsidRPr="004539BD" w:rsidRDefault="002E0955" w:rsidP="002E0955">
            <w:pPr>
              <w:rPr>
                <w:b/>
              </w:rPr>
            </w:pPr>
            <w:r w:rsidRPr="004539BD">
              <w:rPr>
                <w:b/>
              </w:rPr>
              <w:t>Role</w:t>
            </w:r>
          </w:p>
        </w:tc>
        <w:tc>
          <w:tcPr>
            <w:tcW w:w="2126" w:type="dxa"/>
            <w:shd w:val="clear" w:color="auto" w:fill="auto"/>
          </w:tcPr>
          <w:p w14:paraId="157A0756" w14:textId="77777777" w:rsidR="002E0955" w:rsidRPr="004539BD" w:rsidRDefault="002E0955" w:rsidP="002E0955">
            <w:pPr>
              <w:rPr>
                <w:b/>
              </w:rPr>
            </w:pPr>
            <w:r w:rsidRPr="004539BD">
              <w:rPr>
                <w:b/>
              </w:rPr>
              <w:t>Minimum RAM</w:t>
            </w:r>
          </w:p>
        </w:tc>
        <w:tc>
          <w:tcPr>
            <w:tcW w:w="1621" w:type="dxa"/>
            <w:shd w:val="clear" w:color="auto" w:fill="auto"/>
          </w:tcPr>
          <w:p w14:paraId="05783175" w14:textId="77777777" w:rsidR="002E0955" w:rsidRPr="004539BD" w:rsidRDefault="002E0955" w:rsidP="002E0955">
            <w:pPr>
              <w:rPr>
                <w:b/>
              </w:rPr>
            </w:pPr>
            <w:r w:rsidRPr="004539BD">
              <w:rPr>
                <w:b/>
              </w:rPr>
              <w:t>Ideal RAM</w:t>
            </w:r>
          </w:p>
        </w:tc>
      </w:tr>
      <w:tr w:rsidR="002E0955" w:rsidRPr="00707FF9" w14:paraId="293C3E81" w14:textId="77777777" w:rsidTr="008E2B99">
        <w:tc>
          <w:tcPr>
            <w:tcW w:w="1384" w:type="dxa"/>
            <w:shd w:val="clear" w:color="auto" w:fill="auto"/>
          </w:tcPr>
          <w:p w14:paraId="0816BB63" w14:textId="77777777" w:rsidR="002E0955" w:rsidRPr="00707FF9" w:rsidRDefault="002E0955" w:rsidP="002E0955">
            <w:r w:rsidRPr="00707FF9">
              <w:rPr>
                <w:b/>
              </w:rPr>
              <w:t>DC</w:t>
            </w:r>
          </w:p>
        </w:tc>
        <w:tc>
          <w:tcPr>
            <w:tcW w:w="992" w:type="dxa"/>
            <w:shd w:val="clear" w:color="auto" w:fill="auto"/>
          </w:tcPr>
          <w:p w14:paraId="6B1F6ED9" w14:textId="77777777" w:rsidR="002E0955" w:rsidRPr="00707FF9" w:rsidRDefault="002E0955" w:rsidP="002E0955">
            <w:r w:rsidRPr="00707FF9">
              <w:t>Core</w:t>
            </w:r>
          </w:p>
        </w:tc>
        <w:tc>
          <w:tcPr>
            <w:tcW w:w="3119" w:type="dxa"/>
            <w:shd w:val="clear" w:color="auto" w:fill="auto"/>
          </w:tcPr>
          <w:p w14:paraId="2FEC6947" w14:textId="77777777" w:rsidR="002E0955" w:rsidRPr="00707FF9" w:rsidRDefault="002E0955" w:rsidP="002E0955">
            <w:r w:rsidRPr="00707FF9">
              <w:t xml:space="preserve">Domain Controller </w:t>
            </w:r>
          </w:p>
        </w:tc>
        <w:tc>
          <w:tcPr>
            <w:tcW w:w="2126" w:type="dxa"/>
            <w:shd w:val="clear" w:color="auto" w:fill="auto"/>
          </w:tcPr>
          <w:p w14:paraId="1B8F98BE" w14:textId="44E03CEE" w:rsidR="002E0955" w:rsidRPr="00707FF9" w:rsidRDefault="00750F42" w:rsidP="002E0955">
            <w:r w:rsidRPr="00707FF9">
              <w:t>512</w:t>
            </w:r>
            <w:r w:rsidR="002E0955" w:rsidRPr="00707FF9">
              <w:t xml:space="preserve">MB </w:t>
            </w:r>
          </w:p>
        </w:tc>
        <w:tc>
          <w:tcPr>
            <w:tcW w:w="1621" w:type="dxa"/>
            <w:shd w:val="clear" w:color="auto" w:fill="auto"/>
          </w:tcPr>
          <w:p w14:paraId="6EE38398" w14:textId="77777777" w:rsidR="002E0955" w:rsidRPr="00707FF9" w:rsidRDefault="002E0955" w:rsidP="002E0955">
            <w:r w:rsidRPr="00707FF9">
              <w:t>1GB</w:t>
            </w:r>
          </w:p>
        </w:tc>
      </w:tr>
      <w:tr w:rsidR="002E0955" w:rsidRPr="00707FF9" w14:paraId="556A81E6" w14:textId="77777777" w:rsidTr="008E2B99">
        <w:tc>
          <w:tcPr>
            <w:tcW w:w="1384" w:type="dxa"/>
            <w:shd w:val="clear" w:color="auto" w:fill="auto"/>
          </w:tcPr>
          <w:p w14:paraId="07369E14" w14:textId="77777777" w:rsidR="002E0955" w:rsidRPr="00707FF9" w:rsidRDefault="002E0955" w:rsidP="002E0955">
            <w:r w:rsidRPr="00707FF9">
              <w:rPr>
                <w:b/>
              </w:rPr>
              <w:t>VC</w:t>
            </w:r>
            <w:r w:rsidRPr="00707FF9">
              <w:t xml:space="preserve"> </w:t>
            </w:r>
          </w:p>
        </w:tc>
        <w:tc>
          <w:tcPr>
            <w:tcW w:w="992" w:type="dxa"/>
            <w:shd w:val="clear" w:color="auto" w:fill="auto"/>
          </w:tcPr>
          <w:p w14:paraId="555B161E" w14:textId="77777777" w:rsidR="002E0955" w:rsidRPr="00707FF9" w:rsidRDefault="002E0955" w:rsidP="002E0955">
            <w:r w:rsidRPr="00707FF9">
              <w:t>Core</w:t>
            </w:r>
          </w:p>
        </w:tc>
        <w:tc>
          <w:tcPr>
            <w:tcW w:w="3119" w:type="dxa"/>
            <w:shd w:val="clear" w:color="auto" w:fill="auto"/>
          </w:tcPr>
          <w:p w14:paraId="226C6739" w14:textId="77777777" w:rsidR="002E0955" w:rsidRPr="00707FF9" w:rsidRDefault="002E0955" w:rsidP="002E0955">
            <w:r w:rsidRPr="00707FF9">
              <w:t>Virtual Centre</w:t>
            </w:r>
          </w:p>
        </w:tc>
        <w:tc>
          <w:tcPr>
            <w:tcW w:w="2126" w:type="dxa"/>
            <w:shd w:val="clear" w:color="auto" w:fill="auto"/>
          </w:tcPr>
          <w:p w14:paraId="33C0C5E2" w14:textId="145AC3C2" w:rsidR="002E0955" w:rsidRPr="00707FF9" w:rsidRDefault="00750F42" w:rsidP="002E0955">
            <w:r w:rsidRPr="00707FF9">
              <w:t>8</w:t>
            </w:r>
            <w:r w:rsidR="002E0955" w:rsidRPr="00707FF9">
              <w:t>GB</w:t>
            </w:r>
          </w:p>
        </w:tc>
        <w:tc>
          <w:tcPr>
            <w:tcW w:w="1621" w:type="dxa"/>
            <w:shd w:val="clear" w:color="auto" w:fill="auto"/>
          </w:tcPr>
          <w:p w14:paraId="05743038" w14:textId="0AF72665" w:rsidR="002E0955" w:rsidRPr="00707FF9" w:rsidRDefault="00707FF9" w:rsidP="002E0955">
            <w:r w:rsidRPr="00707FF9">
              <w:t>12</w:t>
            </w:r>
            <w:r w:rsidR="002E0955" w:rsidRPr="00707FF9">
              <w:t>GB</w:t>
            </w:r>
          </w:p>
        </w:tc>
      </w:tr>
      <w:tr w:rsidR="002E0955" w:rsidRPr="00707FF9" w14:paraId="7326B54F" w14:textId="77777777" w:rsidTr="008E2B99">
        <w:tc>
          <w:tcPr>
            <w:tcW w:w="1384" w:type="dxa"/>
            <w:shd w:val="clear" w:color="auto" w:fill="auto"/>
          </w:tcPr>
          <w:p w14:paraId="72063F2D" w14:textId="77777777" w:rsidR="002E0955" w:rsidRPr="00707FF9" w:rsidRDefault="002E0955" w:rsidP="002E0955">
            <w:r w:rsidRPr="00707FF9">
              <w:rPr>
                <w:b/>
              </w:rPr>
              <w:t>NAS</w:t>
            </w:r>
          </w:p>
        </w:tc>
        <w:tc>
          <w:tcPr>
            <w:tcW w:w="992" w:type="dxa"/>
            <w:shd w:val="clear" w:color="auto" w:fill="auto"/>
          </w:tcPr>
          <w:p w14:paraId="74B28D64" w14:textId="77777777" w:rsidR="002E0955" w:rsidRPr="00707FF9" w:rsidRDefault="002E0955" w:rsidP="002E0955">
            <w:r w:rsidRPr="00707FF9">
              <w:t>Core</w:t>
            </w:r>
          </w:p>
        </w:tc>
        <w:tc>
          <w:tcPr>
            <w:tcW w:w="3119" w:type="dxa"/>
            <w:shd w:val="clear" w:color="auto" w:fill="auto"/>
          </w:tcPr>
          <w:p w14:paraId="00E732D6" w14:textId="77777777" w:rsidR="002E0955" w:rsidRPr="00707FF9" w:rsidRDefault="002E0955" w:rsidP="002E0955">
            <w:r w:rsidRPr="00707FF9">
              <w:t>Shared Storage</w:t>
            </w:r>
          </w:p>
        </w:tc>
        <w:tc>
          <w:tcPr>
            <w:tcW w:w="2126" w:type="dxa"/>
            <w:shd w:val="clear" w:color="auto" w:fill="auto"/>
          </w:tcPr>
          <w:p w14:paraId="4095F8CF" w14:textId="7ACBA973" w:rsidR="002E0955" w:rsidRPr="00707FF9" w:rsidRDefault="00750F42" w:rsidP="002E0955">
            <w:r w:rsidRPr="00707FF9">
              <w:t>512</w:t>
            </w:r>
            <w:r w:rsidR="002E0955" w:rsidRPr="00707FF9">
              <w:t>MB</w:t>
            </w:r>
          </w:p>
        </w:tc>
        <w:tc>
          <w:tcPr>
            <w:tcW w:w="1621" w:type="dxa"/>
            <w:shd w:val="clear" w:color="auto" w:fill="auto"/>
          </w:tcPr>
          <w:p w14:paraId="5476F876" w14:textId="77777777" w:rsidR="002E0955" w:rsidRPr="00707FF9" w:rsidRDefault="002E0955" w:rsidP="002E0955">
            <w:r w:rsidRPr="00707FF9">
              <w:t>512MB</w:t>
            </w:r>
          </w:p>
        </w:tc>
      </w:tr>
      <w:tr w:rsidR="002E0955" w:rsidRPr="00707FF9" w14:paraId="45200BC4" w14:textId="77777777" w:rsidTr="008E2B99">
        <w:tc>
          <w:tcPr>
            <w:tcW w:w="1384" w:type="dxa"/>
            <w:shd w:val="clear" w:color="auto" w:fill="auto"/>
          </w:tcPr>
          <w:p w14:paraId="2F068DDD" w14:textId="77777777" w:rsidR="002E0955" w:rsidRPr="00707FF9" w:rsidRDefault="002E0955" w:rsidP="002E0955">
            <w:r w:rsidRPr="00707FF9">
              <w:rPr>
                <w:b/>
              </w:rPr>
              <w:t>Router</w:t>
            </w:r>
            <w:r w:rsidRPr="00707FF9">
              <w:t xml:space="preserve"> </w:t>
            </w:r>
          </w:p>
        </w:tc>
        <w:tc>
          <w:tcPr>
            <w:tcW w:w="992" w:type="dxa"/>
            <w:shd w:val="clear" w:color="auto" w:fill="auto"/>
          </w:tcPr>
          <w:p w14:paraId="297D1BFF" w14:textId="77777777" w:rsidR="002E0955" w:rsidRPr="00707FF9" w:rsidRDefault="002E0955" w:rsidP="002E0955">
            <w:r w:rsidRPr="00707FF9">
              <w:t>Core</w:t>
            </w:r>
          </w:p>
        </w:tc>
        <w:tc>
          <w:tcPr>
            <w:tcW w:w="3119" w:type="dxa"/>
            <w:shd w:val="clear" w:color="auto" w:fill="auto"/>
          </w:tcPr>
          <w:p w14:paraId="3FA7CEC4" w14:textId="77777777" w:rsidR="002E0955" w:rsidRPr="00707FF9" w:rsidRDefault="002E0955" w:rsidP="002E0955">
            <w:r w:rsidRPr="00707FF9">
              <w:t>In and outbound access</w:t>
            </w:r>
          </w:p>
        </w:tc>
        <w:tc>
          <w:tcPr>
            <w:tcW w:w="2126" w:type="dxa"/>
            <w:shd w:val="clear" w:color="auto" w:fill="auto"/>
          </w:tcPr>
          <w:p w14:paraId="23B419D5" w14:textId="64122C7A" w:rsidR="002E0955" w:rsidRPr="00707FF9" w:rsidRDefault="00707FF9" w:rsidP="002E0955">
            <w:r w:rsidRPr="00707FF9">
              <w:t>256</w:t>
            </w:r>
            <w:r w:rsidR="002E0955" w:rsidRPr="00707FF9">
              <w:t>MB</w:t>
            </w:r>
          </w:p>
        </w:tc>
        <w:tc>
          <w:tcPr>
            <w:tcW w:w="1621" w:type="dxa"/>
            <w:shd w:val="clear" w:color="auto" w:fill="auto"/>
          </w:tcPr>
          <w:p w14:paraId="4F4FD80B" w14:textId="036BEDDF" w:rsidR="002E0955" w:rsidRPr="00707FF9" w:rsidRDefault="00707FF9" w:rsidP="002E0955">
            <w:r w:rsidRPr="00707FF9">
              <w:t>25</w:t>
            </w:r>
            <w:r w:rsidR="002E0955" w:rsidRPr="00707FF9">
              <w:t>6MB</w:t>
            </w:r>
          </w:p>
        </w:tc>
      </w:tr>
      <w:tr w:rsidR="002E0955" w:rsidRPr="00707FF9" w14:paraId="18F510E1" w14:textId="77777777" w:rsidTr="008E2B99">
        <w:tc>
          <w:tcPr>
            <w:tcW w:w="1384" w:type="dxa"/>
            <w:shd w:val="clear" w:color="auto" w:fill="auto"/>
          </w:tcPr>
          <w:p w14:paraId="79703C03" w14:textId="77777777" w:rsidR="002E0955" w:rsidRPr="00707FF9" w:rsidRDefault="002E0955" w:rsidP="002E0955">
            <w:pPr>
              <w:rPr>
                <w:b/>
              </w:rPr>
            </w:pPr>
            <w:r w:rsidRPr="00707FF9">
              <w:rPr>
                <w:b/>
              </w:rPr>
              <w:t>Host1</w:t>
            </w:r>
            <w:r w:rsidRPr="00707FF9">
              <w:t xml:space="preserve">  </w:t>
            </w:r>
            <w:r w:rsidRPr="00707FF9">
              <w:rPr>
                <w:b/>
              </w:rPr>
              <w:t>Host2</w:t>
            </w:r>
          </w:p>
          <w:p w14:paraId="61BB28D0" w14:textId="77777777" w:rsidR="001305FB" w:rsidRPr="00707FF9" w:rsidRDefault="001305FB" w:rsidP="002E0955">
            <w:r w:rsidRPr="00707FF9">
              <w:rPr>
                <w:b/>
              </w:rPr>
              <w:t>Host3</w:t>
            </w:r>
          </w:p>
        </w:tc>
        <w:tc>
          <w:tcPr>
            <w:tcW w:w="992" w:type="dxa"/>
            <w:shd w:val="clear" w:color="auto" w:fill="auto"/>
          </w:tcPr>
          <w:p w14:paraId="641998CA" w14:textId="77777777" w:rsidR="002E0955" w:rsidRPr="00707FF9" w:rsidRDefault="002E0955" w:rsidP="002E0955">
            <w:r w:rsidRPr="00707FF9">
              <w:t>Core</w:t>
            </w:r>
          </w:p>
        </w:tc>
        <w:tc>
          <w:tcPr>
            <w:tcW w:w="3119" w:type="dxa"/>
            <w:shd w:val="clear" w:color="auto" w:fill="auto"/>
          </w:tcPr>
          <w:p w14:paraId="4507666F" w14:textId="77777777" w:rsidR="002E0955" w:rsidRPr="00707FF9" w:rsidRDefault="002E0955" w:rsidP="002E0955">
            <w:r w:rsidRPr="00707FF9">
              <w:t>ESXi Server</w:t>
            </w:r>
          </w:p>
        </w:tc>
        <w:tc>
          <w:tcPr>
            <w:tcW w:w="2126" w:type="dxa"/>
            <w:shd w:val="clear" w:color="auto" w:fill="auto"/>
          </w:tcPr>
          <w:p w14:paraId="47F17D20" w14:textId="4EED0B4F" w:rsidR="002E0955" w:rsidRPr="00707FF9" w:rsidRDefault="00750F42" w:rsidP="002E0955">
            <w:r w:rsidRPr="00707FF9">
              <w:t>4</w:t>
            </w:r>
            <w:r w:rsidR="002E0955" w:rsidRPr="00707FF9">
              <w:t>GB</w:t>
            </w:r>
          </w:p>
        </w:tc>
        <w:tc>
          <w:tcPr>
            <w:tcW w:w="1621" w:type="dxa"/>
            <w:shd w:val="clear" w:color="auto" w:fill="auto"/>
          </w:tcPr>
          <w:p w14:paraId="165A156F" w14:textId="511FB908" w:rsidR="002E0955" w:rsidRPr="00707FF9" w:rsidRDefault="00707FF9" w:rsidP="002E0955">
            <w:r w:rsidRPr="00707FF9">
              <w:t>8</w:t>
            </w:r>
            <w:r w:rsidR="002E0955" w:rsidRPr="00707FF9">
              <w:t>GB or more</w:t>
            </w:r>
          </w:p>
        </w:tc>
      </w:tr>
      <w:tr w:rsidR="008E2B99" w:rsidRPr="00707FF9" w14:paraId="4A1E75FB" w14:textId="77777777" w:rsidTr="001305FB">
        <w:tc>
          <w:tcPr>
            <w:tcW w:w="1384" w:type="dxa"/>
            <w:shd w:val="clear" w:color="auto" w:fill="auto"/>
          </w:tcPr>
          <w:p w14:paraId="4300C076" w14:textId="77777777" w:rsidR="008E2B99" w:rsidRPr="00707FF9" w:rsidRDefault="008E2B99" w:rsidP="001305FB">
            <w:r w:rsidRPr="00707FF9">
              <w:rPr>
                <w:b/>
              </w:rPr>
              <w:t>CS1</w:t>
            </w:r>
            <w:r w:rsidRPr="00707FF9">
              <w:t xml:space="preserve"> &amp; </w:t>
            </w:r>
            <w:r w:rsidRPr="00707FF9">
              <w:rPr>
                <w:b/>
              </w:rPr>
              <w:t>CS2</w:t>
            </w:r>
          </w:p>
        </w:tc>
        <w:tc>
          <w:tcPr>
            <w:tcW w:w="992" w:type="dxa"/>
            <w:shd w:val="clear" w:color="auto" w:fill="auto"/>
          </w:tcPr>
          <w:p w14:paraId="0EE454FF" w14:textId="77777777" w:rsidR="008E2B99" w:rsidRPr="00707FF9" w:rsidRDefault="008E2B99" w:rsidP="001305FB">
            <w:r w:rsidRPr="00707FF9">
              <w:t>View</w:t>
            </w:r>
          </w:p>
        </w:tc>
        <w:tc>
          <w:tcPr>
            <w:tcW w:w="3119" w:type="dxa"/>
            <w:shd w:val="clear" w:color="auto" w:fill="auto"/>
          </w:tcPr>
          <w:p w14:paraId="689D8437" w14:textId="77777777" w:rsidR="008E2B99" w:rsidRPr="00707FF9" w:rsidRDefault="008E2B99" w:rsidP="001305FB">
            <w:r w:rsidRPr="00707FF9">
              <w:t>Connection Serve</w:t>
            </w:r>
          </w:p>
        </w:tc>
        <w:tc>
          <w:tcPr>
            <w:tcW w:w="2126" w:type="dxa"/>
            <w:shd w:val="clear" w:color="auto" w:fill="auto"/>
          </w:tcPr>
          <w:p w14:paraId="7DE61A0D" w14:textId="77777777" w:rsidR="008E2B99" w:rsidRPr="00707FF9" w:rsidRDefault="008E2B99" w:rsidP="001305FB">
            <w:r w:rsidRPr="00707FF9">
              <w:t>1GB</w:t>
            </w:r>
          </w:p>
        </w:tc>
        <w:tc>
          <w:tcPr>
            <w:tcW w:w="1621" w:type="dxa"/>
            <w:shd w:val="clear" w:color="auto" w:fill="auto"/>
          </w:tcPr>
          <w:p w14:paraId="7F827063" w14:textId="77777777" w:rsidR="008E2B99" w:rsidRPr="00707FF9" w:rsidRDefault="008E2B99" w:rsidP="001305FB">
            <w:r w:rsidRPr="00707FF9">
              <w:t>2GB</w:t>
            </w:r>
          </w:p>
        </w:tc>
      </w:tr>
      <w:tr w:rsidR="008E2B99" w:rsidRPr="00707FF9" w14:paraId="0B529DE2" w14:textId="77777777" w:rsidTr="001305FB">
        <w:tc>
          <w:tcPr>
            <w:tcW w:w="1384" w:type="dxa"/>
            <w:shd w:val="clear" w:color="auto" w:fill="auto"/>
          </w:tcPr>
          <w:p w14:paraId="0DA10D4E" w14:textId="77777777" w:rsidR="008E2B99" w:rsidRPr="00707FF9" w:rsidRDefault="008E2B99" w:rsidP="001305FB">
            <w:r w:rsidRPr="00707FF9">
              <w:rPr>
                <w:b/>
              </w:rPr>
              <w:t>SS</w:t>
            </w:r>
          </w:p>
        </w:tc>
        <w:tc>
          <w:tcPr>
            <w:tcW w:w="992" w:type="dxa"/>
            <w:shd w:val="clear" w:color="auto" w:fill="auto"/>
          </w:tcPr>
          <w:p w14:paraId="76882B1F" w14:textId="77777777" w:rsidR="008E2B99" w:rsidRPr="00707FF9" w:rsidRDefault="008E2B99" w:rsidP="001305FB">
            <w:r w:rsidRPr="00707FF9">
              <w:t>View</w:t>
            </w:r>
          </w:p>
        </w:tc>
        <w:tc>
          <w:tcPr>
            <w:tcW w:w="3119" w:type="dxa"/>
            <w:shd w:val="clear" w:color="auto" w:fill="auto"/>
          </w:tcPr>
          <w:p w14:paraId="60EB3088" w14:textId="77777777" w:rsidR="008E2B99" w:rsidRPr="00707FF9" w:rsidRDefault="008E2B99" w:rsidP="001305FB">
            <w:r w:rsidRPr="00707FF9">
              <w:t>Security Server</w:t>
            </w:r>
          </w:p>
        </w:tc>
        <w:tc>
          <w:tcPr>
            <w:tcW w:w="2126" w:type="dxa"/>
            <w:shd w:val="clear" w:color="auto" w:fill="auto"/>
          </w:tcPr>
          <w:p w14:paraId="39B1BD61" w14:textId="77777777" w:rsidR="008E2B99" w:rsidRPr="00707FF9" w:rsidRDefault="008E2B99" w:rsidP="001305FB">
            <w:r w:rsidRPr="00707FF9">
              <w:t>512MB</w:t>
            </w:r>
          </w:p>
        </w:tc>
        <w:tc>
          <w:tcPr>
            <w:tcW w:w="1621" w:type="dxa"/>
            <w:shd w:val="clear" w:color="auto" w:fill="auto"/>
          </w:tcPr>
          <w:p w14:paraId="72BB0242" w14:textId="77777777" w:rsidR="008E2B99" w:rsidRPr="00707FF9" w:rsidRDefault="008E2B99" w:rsidP="001305FB">
            <w:r w:rsidRPr="00707FF9">
              <w:t>1GB</w:t>
            </w:r>
          </w:p>
        </w:tc>
      </w:tr>
      <w:tr w:rsidR="008E2B99" w:rsidRPr="00707FF9" w14:paraId="1FFBBD6F" w14:textId="77777777" w:rsidTr="001305FB">
        <w:tc>
          <w:tcPr>
            <w:tcW w:w="1384" w:type="dxa"/>
            <w:shd w:val="clear" w:color="auto" w:fill="auto"/>
          </w:tcPr>
          <w:p w14:paraId="7B7F9CF9" w14:textId="77777777" w:rsidR="008E2B99" w:rsidRPr="00707FF9" w:rsidRDefault="008E2B99" w:rsidP="001305FB">
            <w:r w:rsidRPr="00707FF9">
              <w:rPr>
                <w:b/>
              </w:rPr>
              <w:t>vCloud</w:t>
            </w:r>
          </w:p>
        </w:tc>
        <w:tc>
          <w:tcPr>
            <w:tcW w:w="992" w:type="dxa"/>
            <w:shd w:val="clear" w:color="auto" w:fill="auto"/>
          </w:tcPr>
          <w:p w14:paraId="69B5ED4C" w14:textId="77777777" w:rsidR="008E2B99" w:rsidRPr="00707FF9" w:rsidRDefault="008E2B99" w:rsidP="001305FB">
            <w:r w:rsidRPr="00707FF9">
              <w:t>vCloud</w:t>
            </w:r>
          </w:p>
        </w:tc>
        <w:tc>
          <w:tcPr>
            <w:tcW w:w="3119" w:type="dxa"/>
            <w:shd w:val="clear" w:color="auto" w:fill="auto"/>
          </w:tcPr>
          <w:p w14:paraId="035D6BBB" w14:textId="77777777" w:rsidR="008E2B99" w:rsidRPr="00707FF9" w:rsidRDefault="008E2B99" w:rsidP="001305FB">
            <w:r w:rsidRPr="00707FF9">
              <w:t>vCloud Director</w:t>
            </w:r>
          </w:p>
        </w:tc>
        <w:tc>
          <w:tcPr>
            <w:tcW w:w="2126" w:type="dxa"/>
            <w:shd w:val="clear" w:color="auto" w:fill="auto"/>
          </w:tcPr>
          <w:p w14:paraId="31FAA6B9" w14:textId="77777777" w:rsidR="008E2B99" w:rsidRPr="00707FF9" w:rsidRDefault="008E2B99" w:rsidP="001305FB">
            <w:r w:rsidRPr="00707FF9">
              <w:t>1.5GB</w:t>
            </w:r>
          </w:p>
        </w:tc>
        <w:tc>
          <w:tcPr>
            <w:tcW w:w="1621" w:type="dxa"/>
            <w:shd w:val="clear" w:color="auto" w:fill="auto"/>
          </w:tcPr>
          <w:p w14:paraId="77DACD1D" w14:textId="77777777" w:rsidR="008E2B99" w:rsidRPr="00707FF9" w:rsidRDefault="008E2B99" w:rsidP="001305FB">
            <w:r w:rsidRPr="00707FF9">
              <w:t>3 GB or more</w:t>
            </w:r>
          </w:p>
        </w:tc>
      </w:tr>
      <w:tr w:rsidR="002E0955" w:rsidRPr="00707FF9" w14:paraId="2E0DA9D9" w14:textId="77777777" w:rsidTr="008E2B99">
        <w:tc>
          <w:tcPr>
            <w:tcW w:w="1384" w:type="dxa"/>
            <w:shd w:val="clear" w:color="auto" w:fill="auto"/>
          </w:tcPr>
          <w:p w14:paraId="179F1462" w14:textId="77777777" w:rsidR="002E0955" w:rsidRPr="00707FF9" w:rsidRDefault="002E0955" w:rsidP="002E0955">
            <w:r w:rsidRPr="00707FF9">
              <w:rPr>
                <w:b/>
              </w:rPr>
              <w:t>V1</w:t>
            </w:r>
          </w:p>
        </w:tc>
        <w:tc>
          <w:tcPr>
            <w:tcW w:w="992" w:type="dxa"/>
            <w:shd w:val="clear" w:color="auto" w:fill="auto"/>
          </w:tcPr>
          <w:p w14:paraId="4CDDAAE6" w14:textId="77777777" w:rsidR="002E0955" w:rsidRPr="00707FF9" w:rsidRDefault="002E0955" w:rsidP="002E0955">
            <w:r w:rsidRPr="00707FF9">
              <w:t>Veeam</w:t>
            </w:r>
          </w:p>
        </w:tc>
        <w:tc>
          <w:tcPr>
            <w:tcW w:w="3119" w:type="dxa"/>
            <w:shd w:val="clear" w:color="auto" w:fill="auto"/>
          </w:tcPr>
          <w:p w14:paraId="6EF21557" w14:textId="77777777" w:rsidR="002E0955" w:rsidRPr="00707FF9" w:rsidRDefault="002E0955" w:rsidP="002E0955">
            <w:r w:rsidRPr="00707FF9">
              <w:t>Veeam ONE</w:t>
            </w:r>
          </w:p>
        </w:tc>
        <w:tc>
          <w:tcPr>
            <w:tcW w:w="2126" w:type="dxa"/>
            <w:shd w:val="clear" w:color="auto" w:fill="auto"/>
          </w:tcPr>
          <w:p w14:paraId="58299800" w14:textId="77777777" w:rsidR="002E0955" w:rsidRPr="00707FF9" w:rsidRDefault="002E0955" w:rsidP="002E0955">
            <w:r w:rsidRPr="00707FF9">
              <w:t>1GB</w:t>
            </w:r>
          </w:p>
        </w:tc>
        <w:tc>
          <w:tcPr>
            <w:tcW w:w="1621" w:type="dxa"/>
            <w:shd w:val="clear" w:color="auto" w:fill="auto"/>
          </w:tcPr>
          <w:p w14:paraId="4EB91955" w14:textId="77777777" w:rsidR="002E0955" w:rsidRPr="00707FF9" w:rsidRDefault="002E0955" w:rsidP="002E0955">
            <w:r w:rsidRPr="00707FF9">
              <w:t>2GB or more</w:t>
            </w:r>
          </w:p>
        </w:tc>
      </w:tr>
      <w:tr w:rsidR="002E0955" w:rsidRPr="00707FF9" w14:paraId="183F895B" w14:textId="77777777" w:rsidTr="008E2B99">
        <w:tc>
          <w:tcPr>
            <w:tcW w:w="1384" w:type="dxa"/>
            <w:shd w:val="clear" w:color="auto" w:fill="auto"/>
          </w:tcPr>
          <w:p w14:paraId="5D39A6BF" w14:textId="77777777" w:rsidR="002E0955" w:rsidRPr="00707FF9" w:rsidRDefault="002E0955" w:rsidP="002E0955">
            <w:r w:rsidRPr="00707FF9">
              <w:rPr>
                <w:b/>
              </w:rPr>
              <w:t>VBR</w:t>
            </w:r>
            <w:r w:rsidRPr="00707FF9">
              <w:t xml:space="preserve"> </w:t>
            </w:r>
          </w:p>
        </w:tc>
        <w:tc>
          <w:tcPr>
            <w:tcW w:w="992" w:type="dxa"/>
            <w:shd w:val="clear" w:color="auto" w:fill="auto"/>
          </w:tcPr>
          <w:p w14:paraId="07BEE114" w14:textId="77777777" w:rsidR="002E0955" w:rsidRPr="00707FF9" w:rsidRDefault="002E0955" w:rsidP="002E0955">
            <w:r w:rsidRPr="00707FF9">
              <w:t>Veeam</w:t>
            </w:r>
          </w:p>
        </w:tc>
        <w:tc>
          <w:tcPr>
            <w:tcW w:w="3119" w:type="dxa"/>
            <w:shd w:val="clear" w:color="auto" w:fill="auto"/>
          </w:tcPr>
          <w:p w14:paraId="40CD8120" w14:textId="77777777" w:rsidR="002E0955" w:rsidRPr="00707FF9" w:rsidRDefault="002E0955" w:rsidP="002E0955">
            <w:r w:rsidRPr="00707FF9">
              <w:t>Veeam Backup &amp; Replication</w:t>
            </w:r>
          </w:p>
        </w:tc>
        <w:tc>
          <w:tcPr>
            <w:tcW w:w="2126" w:type="dxa"/>
            <w:shd w:val="clear" w:color="auto" w:fill="auto"/>
          </w:tcPr>
          <w:p w14:paraId="26DF7FB2" w14:textId="77777777" w:rsidR="002E0955" w:rsidRPr="00707FF9" w:rsidRDefault="002E0955" w:rsidP="002E0955">
            <w:r w:rsidRPr="00707FF9">
              <w:t>1GB</w:t>
            </w:r>
          </w:p>
        </w:tc>
        <w:tc>
          <w:tcPr>
            <w:tcW w:w="1621" w:type="dxa"/>
            <w:shd w:val="clear" w:color="auto" w:fill="auto"/>
          </w:tcPr>
          <w:p w14:paraId="673285AF" w14:textId="77777777" w:rsidR="002E0955" w:rsidRPr="00707FF9" w:rsidRDefault="002E0955" w:rsidP="002E0955">
            <w:r w:rsidRPr="00707FF9">
              <w:t>2GB or more</w:t>
            </w:r>
          </w:p>
        </w:tc>
      </w:tr>
    </w:tbl>
    <w:p w14:paraId="5885286C" w14:textId="77777777" w:rsidR="002E0955" w:rsidRDefault="002E0955" w:rsidP="002E0955">
      <w:r w:rsidRPr="004539BD">
        <w:t>The configuration of the operating system inside the VMs is documented in the “As Built</w:t>
      </w:r>
      <w:r>
        <w:t xml:space="preserve"> Documentation” section</w:t>
      </w:r>
    </w:p>
    <w:p w14:paraId="6B3175A2" w14:textId="77777777" w:rsidR="00AF50EA" w:rsidRDefault="00AF50EA" w:rsidP="00AF50EA"/>
    <w:p w14:paraId="637AB026" w14:textId="77777777" w:rsidR="001F2B20" w:rsidRDefault="002E0955" w:rsidP="001F2B20">
      <w:pPr>
        <w:pStyle w:val="Heading1"/>
      </w:pPr>
      <w:bookmarkStart w:id="16" w:name="_Toc351891136"/>
      <w:bookmarkStart w:id="17" w:name="_Toc519854524"/>
      <w:r>
        <w:lastRenderedPageBreak/>
        <w:t xml:space="preserve">5. </w:t>
      </w:r>
      <w:r w:rsidR="001F2B20" w:rsidRPr="001F2B20">
        <w:t>Download the licensed software</w:t>
      </w:r>
      <w:bookmarkEnd w:id="17"/>
    </w:p>
    <w:p w14:paraId="74C49C03" w14:textId="3F25923D" w:rsidR="001F2B20" w:rsidRDefault="001F2B20" w:rsidP="001F2B20">
      <w:r>
        <w:t xml:space="preserve">In addition to the AutoLab kit, lab host, and its virtualization software you will need a few other pieces of software. Below is a list, evaluation versions are fine. For the older vSphere and </w:t>
      </w:r>
      <w:proofErr w:type="spellStart"/>
      <w:r>
        <w:t>PowerCLI</w:t>
      </w:r>
      <w:proofErr w:type="spellEnd"/>
      <w:r>
        <w:t xml:space="preserve"> versions you will need an account with VMware or a good contact at VMware or a VMware partner. The older version components are only required if you plan to build an environment and then run the upgrade, i.e. </w:t>
      </w:r>
      <w:r w:rsidR="0044118E">
        <w:t>5.5 to 6.0 or 6.7</w:t>
      </w:r>
      <w:r>
        <w:t>.</w:t>
      </w:r>
    </w:p>
    <w:p w14:paraId="35A202BF" w14:textId="77777777" w:rsidR="001F2B20" w:rsidRPr="00275856" w:rsidRDefault="001F2B20" w:rsidP="001F2B20">
      <w:pPr>
        <w:pStyle w:val="eBookHeading2"/>
      </w:pPr>
      <w:r w:rsidRPr="00275856">
        <w:t>Core Lab components</w:t>
      </w:r>
    </w:p>
    <w:p w14:paraId="23502358" w14:textId="77777777" w:rsidR="001F2B20" w:rsidRDefault="001F2B20" w:rsidP="00D63DE5">
      <w:pPr>
        <w:pStyle w:val="eBookList"/>
        <w:numPr>
          <w:ilvl w:val="0"/>
          <w:numId w:val="9"/>
        </w:numPr>
      </w:pPr>
      <w:r w:rsidRPr="00275856">
        <w:t xml:space="preserve">vCenter and ESXi </w:t>
      </w:r>
    </w:p>
    <w:p w14:paraId="5468A529" w14:textId="5BD58440" w:rsidR="001F2B20" w:rsidRPr="00275856" w:rsidRDefault="001F2B20" w:rsidP="00984BFF">
      <w:pPr>
        <w:pStyle w:val="eBookList"/>
        <w:numPr>
          <w:ilvl w:val="1"/>
          <w:numId w:val="9"/>
        </w:numPr>
      </w:pPr>
      <w:r>
        <w:t>V</w:t>
      </w:r>
      <w:r w:rsidRPr="00275856">
        <w:t xml:space="preserve">ersions you want to </w:t>
      </w:r>
      <w:r w:rsidR="00984BFF">
        <w:t xml:space="preserve">use; 4.1 to 6.7 </w:t>
      </w:r>
      <w:r w:rsidRPr="00275856">
        <w:t>are supported.</w:t>
      </w:r>
    </w:p>
    <w:p w14:paraId="4D94E698" w14:textId="77777777" w:rsidR="001F2B20" w:rsidRDefault="001F2B20" w:rsidP="00D63DE5">
      <w:pPr>
        <w:pStyle w:val="eBookList"/>
        <w:numPr>
          <w:ilvl w:val="0"/>
          <w:numId w:val="9"/>
        </w:numPr>
      </w:pPr>
      <w:r w:rsidRPr="001F2B20">
        <w:t xml:space="preserve">VMware </w:t>
      </w:r>
      <w:proofErr w:type="spellStart"/>
      <w:r w:rsidRPr="001F2B20">
        <w:t>PowerCLI</w:t>
      </w:r>
      <w:proofErr w:type="spellEnd"/>
      <w:r w:rsidRPr="00275856">
        <w:rPr>
          <w:b/>
        </w:rPr>
        <w:t xml:space="preserve"> </w:t>
      </w:r>
      <w:r>
        <w:t>installer</w:t>
      </w:r>
    </w:p>
    <w:p w14:paraId="645F20BF" w14:textId="77777777" w:rsidR="001F2B20" w:rsidRPr="00275856" w:rsidRDefault="001F2B20" w:rsidP="00D63DE5">
      <w:pPr>
        <w:pStyle w:val="eBookList"/>
        <w:numPr>
          <w:ilvl w:val="1"/>
          <w:numId w:val="9"/>
        </w:numPr>
      </w:pPr>
      <w:r>
        <w:t>U</w:t>
      </w:r>
      <w:r w:rsidRPr="00275856">
        <w:t>se the same version as the oldest vSphere &amp; vCenter version you will deploy.</w:t>
      </w:r>
    </w:p>
    <w:p w14:paraId="303A082A" w14:textId="77777777" w:rsidR="001F2B20" w:rsidRPr="00275856" w:rsidRDefault="001F2B20" w:rsidP="00D63DE5">
      <w:pPr>
        <w:pStyle w:val="eBookList"/>
        <w:numPr>
          <w:ilvl w:val="0"/>
          <w:numId w:val="9"/>
        </w:numPr>
      </w:pPr>
      <w:r w:rsidRPr="00275856">
        <w:t xml:space="preserve">VMware Tools </w:t>
      </w:r>
      <w:proofErr w:type="spellStart"/>
      <w:r w:rsidRPr="00275856">
        <w:t>windows.iso</w:t>
      </w:r>
      <w:proofErr w:type="spellEnd"/>
    </w:p>
    <w:p w14:paraId="3D581377" w14:textId="77777777" w:rsidR="001F2B20" w:rsidRPr="00275856" w:rsidRDefault="001F2B20" w:rsidP="009F3514">
      <w:pPr>
        <w:pStyle w:val="eBookList"/>
        <w:numPr>
          <w:ilvl w:val="1"/>
          <w:numId w:val="9"/>
        </w:numPr>
      </w:pPr>
      <w:r w:rsidRPr="00275856">
        <w:t>For VMware Workstation: located at C:\Program Files (x86)\VMware\VMware Workstation\</w:t>
      </w:r>
    </w:p>
    <w:p w14:paraId="76EF9EC2" w14:textId="77777777" w:rsidR="001F2B20" w:rsidRPr="00275856" w:rsidRDefault="001F2B20" w:rsidP="009F3514">
      <w:pPr>
        <w:pStyle w:val="eBookList"/>
        <w:numPr>
          <w:ilvl w:val="1"/>
          <w:numId w:val="9"/>
        </w:numPr>
      </w:pPr>
      <w:r w:rsidRPr="00275856">
        <w:t>For VMware Fusion: Finder -&gt; Applications -&gt; Show Package Contents of VMware Fusion -&gt; Contents/Library/</w:t>
      </w:r>
      <w:proofErr w:type="spellStart"/>
      <w:r w:rsidRPr="00275856">
        <w:t>isoimages</w:t>
      </w:r>
      <w:proofErr w:type="spellEnd"/>
    </w:p>
    <w:p w14:paraId="61AA7335" w14:textId="54003819" w:rsidR="00D63DE5" w:rsidRPr="00275856" w:rsidRDefault="00D63DE5" w:rsidP="00D63DE5">
      <w:pPr>
        <w:pStyle w:val="eBookList"/>
        <w:numPr>
          <w:ilvl w:val="0"/>
          <w:numId w:val="9"/>
        </w:numPr>
      </w:pPr>
      <w:r>
        <w:t>Microsoft Windows Server 2012</w:t>
      </w:r>
      <w:r w:rsidRPr="00275856">
        <w:t xml:space="preserve"> R2 </w:t>
      </w:r>
      <w:r w:rsidR="009F3514">
        <w:t xml:space="preserve">or 2016 </w:t>
      </w:r>
      <w:r w:rsidRPr="00275856">
        <w:t>180 day trial DVD, ISO file</w:t>
      </w:r>
      <w:r>
        <w:t>. This must be the trial ISO, not a full product ISO.</w:t>
      </w:r>
    </w:p>
    <w:p w14:paraId="6312A679" w14:textId="77777777" w:rsidR="001F2B20" w:rsidRPr="00275856" w:rsidRDefault="001F2B20" w:rsidP="001F2B20">
      <w:pPr>
        <w:pStyle w:val="eBookHeading2"/>
      </w:pPr>
      <w:r w:rsidRPr="00275856">
        <w:t>Optional Components</w:t>
      </w:r>
    </w:p>
    <w:p w14:paraId="5D895136" w14:textId="0ADD67C9" w:rsidR="001F2B20" w:rsidRPr="001F2B20" w:rsidRDefault="00D63DE5" w:rsidP="00981588">
      <w:pPr>
        <w:pStyle w:val="eBookList"/>
        <w:numPr>
          <w:ilvl w:val="0"/>
          <w:numId w:val="6"/>
        </w:numPr>
      </w:pPr>
      <w:r>
        <w:t>View 5.0</w:t>
      </w:r>
      <w:r w:rsidR="001F2B20" w:rsidRPr="001F2B20">
        <w:t xml:space="preserve"> </w:t>
      </w:r>
      <w:r w:rsidR="00984BFF">
        <w:t xml:space="preserve">to 7.5 </w:t>
      </w:r>
      <w:r w:rsidR="001F2B20" w:rsidRPr="001F2B20">
        <w:t>installers</w:t>
      </w:r>
    </w:p>
    <w:p w14:paraId="77FD7BFA" w14:textId="77777777" w:rsidR="00D63DE5" w:rsidRDefault="00D63DE5" w:rsidP="00981588">
      <w:pPr>
        <w:pStyle w:val="eBookList"/>
        <w:numPr>
          <w:ilvl w:val="0"/>
          <w:numId w:val="6"/>
        </w:numPr>
      </w:pPr>
      <w:r>
        <w:t xml:space="preserve">VMware </w:t>
      </w:r>
      <w:proofErr w:type="spellStart"/>
      <w:r>
        <w:t>vCLI</w:t>
      </w:r>
      <w:proofErr w:type="spellEnd"/>
      <w:r>
        <w:t xml:space="preserve"> for vSphere</w:t>
      </w:r>
    </w:p>
    <w:p w14:paraId="528A0D38" w14:textId="77777777" w:rsidR="001F2B20" w:rsidRPr="001F2B20" w:rsidRDefault="001F2B20" w:rsidP="00981588">
      <w:pPr>
        <w:pStyle w:val="eBookList"/>
        <w:numPr>
          <w:ilvl w:val="0"/>
          <w:numId w:val="6"/>
        </w:numPr>
      </w:pPr>
      <w:r w:rsidRPr="001F2B20">
        <w:t>Microsoft SQL Server 2008 R2 SP1 - Express Edition Management Studio</w:t>
      </w:r>
    </w:p>
    <w:p w14:paraId="152A10A9" w14:textId="77777777" w:rsidR="001F2B20" w:rsidRDefault="001F2B20" w:rsidP="00981588">
      <w:pPr>
        <w:pStyle w:val="eBookList"/>
        <w:numPr>
          <w:ilvl w:val="0"/>
          <w:numId w:val="6"/>
        </w:numPr>
      </w:pPr>
      <w:r w:rsidRPr="001F2B20">
        <w:t xml:space="preserve">VMware </w:t>
      </w:r>
      <w:proofErr w:type="spellStart"/>
      <w:r w:rsidRPr="001F2B20">
        <w:t>vMA</w:t>
      </w:r>
      <w:proofErr w:type="spellEnd"/>
    </w:p>
    <w:p w14:paraId="09CDEBC7" w14:textId="77777777" w:rsidR="00D63DE5" w:rsidRPr="00275856" w:rsidRDefault="00D63DE5" w:rsidP="00D63DE5">
      <w:pPr>
        <w:pStyle w:val="eBookList"/>
        <w:numPr>
          <w:ilvl w:val="0"/>
          <w:numId w:val="6"/>
        </w:numPr>
      </w:pPr>
      <w:r w:rsidRPr="00275856">
        <w:t>Microsoft Windows Server 2008 R2 180 day trial DVD, ISO file</w:t>
      </w:r>
    </w:p>
    <w:p w14:paraId="3BDAF69A" w14:textId="77777777" w:rsidR="00D63DE5" w:rsidRPr="001F2B20" w:rsidRDefault="00D63DE5" w:rsidP="00D63DE5">
      <w:pPr>
        <w:pStyle w:val="eBookList"/>
        <w:numPr>
          <w:ilvl w:val="0"/>
          <w:numId w:val="6"/>
        </w:numPr>
      </w:pPr>
      <w:r w:rsidRPr="00275856">
        <w:t>Microsoft Windows 2</w:t>
      </w:r>
      <w:r>
        <w:t>003 Server 32bit CDROM, ISO file</w:t>
      </w:r>
    </w:p>
    <w:p w14:paraId="728B3516" w14:textId="77777777" w:rsidR="009F3514" w:rsidRDefault="009F3514" w:rsidP="00981588">
      <w:pPr>
        <w:pStyle w:val="eBookList"/>
        <w:numPr>
          <w:ilvl w:val="0"/>
          <w:numId w:val="6"/>
        </w:numPr>
      </w:pPr>
      <w:r>
        <w:t>Windows 10 ISO</w:t>
      </w:r>
    </w:p>
    <w:p w14:paraId="6A3DA634" w14:textId="77777777" w:rsidR="009F3514" w:rsidRDefault="009F3514" w:rsidP="00981588">
      <w:pPr>
        <w:pStyle w:val="eBookList"/>
        <w:numPr>
          <w:ilvl w:val="0"/>
          <w:numId w:val="6"/>
        </w:numPr>
      </w:pPr>
      <w:r>
        <w:t>Windows 8 ISO</w:t>
      </w:r>
    </w:p>
    <w:p w14:paraId="7D6F3797" w14:textId="77777777" w:rsidR="009F3514" w:rsidRDefault="009F3514" w:rsidP="00981588">
      <w:pPr>
        <w:pStyle w:val="eBookList"/>
        <w:numPr>
          <w:ilvl w:val="0"/>
          <w:numId w:val="6"/>
        </w:numPr>
      </w:pPr>
      <w:r>
        <w:t>Windows 7 ISO</w:t>
      </w:r>
    </w:p>
    <w:p w14:paraId="5A334C75" w14:textId="16BD7647" w:rsidR="001F2B20" w:rsidRDefault="001F2B20" w:rsidP="00981588">
      <w:pPr>
        <w:pStyle w:val="eBookList"/>
        <w:numPr>
          <w:ilvl w:val="0"/>
          <w:numId w:val="6"/>
        </w:numPr>
      </w:pPr>
      <w:r w:rsidRPr="001F2B20">
        <w:t>Windows XP ISO</w:t>
      </w:r>
    </w:p>
    <w:p w14:paraId="177850CE" w14:textId="77777777" w:rsidR="00420D04" w:rsidRDefault="00420D04" w:rsidP="00420D04">
      <w:pPr>
        <w:pStyle w:val="eBookList"/>
        <w:numPr>
          <w:ilvl w:val="0"/>
          <w:numId w:val="6"/>
        </w:numPr>
      </w:pPr>
      <w:r w:rsidRPr="001F2B20">
        <w:t xml:space="preserve">vCloud binary and </w:t>
      </w:r>
      <w:proofErr w:type="spellStart"/>
      <w:r w:rsidRPr="001F2B20">
        <w:t>vShield</w:t>
      </w:r>
      <w:proofErr w:type="spellEnd"/>
      <w:r w:rsidRPr="001F2B20">
        <w:t xml:space="preserve"> (aka</w:t>
      </w:r>
      <w:r w:rsidRPr="00275856">
        <w:t xml:space="preserve"> vCloud Networking &amp; Security) appliance</w:t>
      </w:r>
    </w:p>
    <w:p w14:paraId="1FFBBC6C" w14:textId="649DCC06" w:rsidR="00420D04" w:rsidRDefault="00420D04" w:rsidP="00420D04">
      <w:pPr>
        <w:pStyle w:val="eBookList"/>
        <w:ind w:left="754" w:firstLine="686"/>
      </w:pPr>
      <w:r w:rsidRPr="001F2B20">
        <w:t>versions</w:t>
      </w:r>
      <w:r w:rsidRPr="00275856">
        <w:t xml:space="preserve"> 1.5 &amp; 5.1 are supported.</w:t>
      </w:r>
    </w:p>
    <w:p w14:paraId="7D090E86" w14:textId="77777777" w:rsidR="001F2B20" w:rsidRPr="001F2B20" w:rsidRDefault="001F2B20" w:rsidP="00981588">
      <w:pPr>
        <w:pStyle w:val="eBookList"/>
        <w:numPr>
          <w:ilvl w:val="0"/>
          <w:numId w:val="6"/>
        </w:numPr>
      </w:pPr>
      <w:r w:rsidRPr="001F2B20">
        <w:t>Veeam ONE and Veeam Backup &amp; Replication installers</w:t>
      </w:r>
    </w:p>
    <w:p w14:paraId="5F7F2BB4" w14:textId="77777777" w:rsidR="001F2B20" w:rsidRPr="001F2B20" w:rsidRDefault="001F2B20" w:rsidP="00981588">
      <w:pPr>
        <w:pStyle w:val="eBookList"/>
      </w:pPr>
    </w:p>
    <w:p w14:paraId="2CBC9081" w14:textId="77777777" w:rsidR="004B564D" w:rsidRDefault="002E0955" w:rsidP="002E0955">
      <w:pPr>
        <w:pStyle w:val="Heading1"/>
      </w:pPr>
      <w:bookmarkStart w:id="18" w:name="_Toc351891137"/>
      <w:bookmarkStart w:id="19" w:name="_Toc519854525"/>
      <w:bookmarkEnd w:id="16"/>
      <w:r>
        <w:lastRenderedPageBreak/>
        <w:t xml:space="preserve">6. </w:t>
      </w:r>
      <w:r w:rsidR="004B564D">
        <w:t>Build the Lab</w:t>
      </w:r>
      <w:bookmarkEnd w:id="18"/>
      <w:bookmarkEnd w:id="19"/>
    </w:p>
    <w:p w14:paraId="59005EDB" w14:textId="77777777" w:rsidR="004B564D" w:rsidRDefault="004B564D" w:rsidP="004B564D">
      <w:r>
        <w:t xml:space="preserve">These steps use the full set of automation to build a complete lab environment. The steps should be completed in order with each step completing before starting the next step. The build steps are the same irrespective of the outer virtualization platform, i.e. Workstation, ESXi or Fusion. </w:t>
      </w:r>
    </w:p>
    <w:p w14:paraId="7E43E806" w14:textId="77777777" w:rsidR="004B564D" w:rsidRDefault="004B564D" w:rsidP="004B564D">
      <w:r>
        <w:t>You may choose not to use all of the vSphere build automation; I suggest you start with a complete fully automated build to make sure that all of the parts are in the right place. Once your first lab build is complete it’s a fairly simple matter to rebuild with less automation so you can manually complete t</w:t>
      </w:r>
      <w:r w:rsidR="00723292">
        <w:t>he tasks that you wish to learn, there is a section later about rebuilding.</w:t>
      </w:r>
    </w:p>
    <w:p w14:paraId="0E2920AC" w14:textId="77777777" w:rsidR="004B564D" w:rsidRPr="004B564D" w:rsidRDefault="004B564D" w:rsidP="00A44AD5">
      <w:pPr>
        <w:pStyle w:val="eBookHeading2"/>
      </w:pPr>
      <w:r w:rsidRPr="004B564D">
        <w:t>Task 1 – Prepare the prebuilt VMs</w:t>
      </w:r>
    </w:p>
    <w:p w14:paraId="5AD72EF0" w14:textId="77777777" w:rsidR="004B564D" w:rsidRDefault="004B564D" w:rsidP="004B564D">
      <w:r>
        <w:t>Extract the vSphere AutoLab archive to a folder and open all the VMs with VMware Workstation or Fusion.</w:t>
      </w:r>
    </w:p>
    <w:p w14:paraId="0C309FD5" w14:textId="77777777" w:rsidR="004B564D" w:rsidRDefault="004B564D" w:rsidP="004B564D">
      <w:r>
        <w:t>When you power on each VM you may be asked whether you moved or copied the VM. Always answer “I copied it” for these VMs, this way a new UUID and MAC address is assigned for each VM and makes running multiple isolated copies of the lab possible.</w:t>
      </w:r>
    </w:p>
    <w:p w14:paraId="40705E69" w14:textId="77777777" w:rsidR="004B564D" w:rsidRDefault="00F43454" w:rsidP="004B564D">
      <w:pPr>
        <w:jc w:val="center"/>
      </w:pPr>
      <w:r>
        <w:rPr>
          <w:noProof/>
          <w:lang w:eastAsia="en-NZ"/>
        </w:rPr>
        <w:drawing>
          <wp:inline distT="0" distB="0" distL="0" distR="0" wp14:anchorId="1A0670B4" wp14:editId="70861D4E">
            <wp:extent cx="1515745" cy="1002030"/>
            <wp:effectExtent l="0" t="0" r="0" b="0"/>
            <wp:docPr id="22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5745" cy="1002030"/>
                    </a:xfrm>
                    <a:prstGeom prst="rect">
                      <a:avLst/>
                    </a:prstGeom>
                    <a:noFill/>
                    <a:ln>
                      <a:noFill/>
                    </a:ln>
                  </pic:spPr>
                </pic:pic>
              </a:graphicData>
            </a:graphic>
          </wp:inline>
        </w:drawing>
      </w:r>
    </w:p>
    <w:p w14:paraId="31E2A62E" w14:textId="77777777" w:rsidR="00F96347" w:rsidRPr="00707FF9" w:rsidRDefault="00F96347" w:rsidP="00F96347">
      <w:pPr>
        <w:pStyle w:val="Heading3"/>
      </w:pPr>
      <w:r w:rsidRPr="00707FF9">
        <w:t>Router</w:t>
      </w:r>
    </w:p>
    <w:p w14:paraId="5F0E09DA" w14:textId="1C289271" w:rsidR="00F96347" w:rsidRPr="00707FF9" w:rsidRDefault="004539BD" w:rsidP="004B564D">
      <w:r w:rsidRPr="00707FF9">
        <w:t>The Router VM</w:t>
      </w:r>
      <w:r w:rsidR="004B564D" w:rsidRPr="00707FF9">
        <w:t xml:space="preserve"> is used to allow outbound connectivity from the AutoLab network and inbound management. </w:t>
      </w:r>
      <w:r w:rsidRPr="00707FF9">
        <w:t>The Router is required for the Windows Server 2012 evaluation to activate, without Internet access the Windows Eval</w:t>
      </w:r>
      <w:r w:rsidR="00984BFF" w:rsidRPr="00707FF9">
        <w:t>uation</w:t>
      </w:r>
      <w:r w:rsidRPr="00707FF9">
        <w:t xml:space="preserve"> will fail to install</w:t>
      </w:r>
      <w:r w:rsidR="004B564D" w:rsidRPr="00707FF9">
        <w:t xml:space="preserve">. If you are building the lab on ESXi then you will need the router to allow access to the lab. </w:t>
      </w:r>
      <w:r w:rsidR="006B568C" w:rsidRPr="00707FF9">
        <w:t>If you are building on</w:t>
      </w:r>
      <w:r w:rsidR="00984BFF" w:rsidRPr="00707FF9">
        <w:t xml:space="preserve"> Rave</w:t>
      </w:r>
      <w:r w:rsidR="006B568C" w:rsidRPr="00707FF9">
        <w:t>llo then there is no Router VM, it’s role is filled by the Ravello platform.</w:t>
      </w:r>
    </w:p>
    <w:p w14:paraId="389CD38D" w14:textId="07A238CB" w:rsidR="004B564D" w:rsidRPr="00707FF9" w:rsidRDefault="004B564D" w:rsidP="004B564D">
      <w:r w:rsidRPr="00707FF9">
        <w:t xml:space="preserve">Power on the Router VM, wait for it to boot to the logon prompt. The router published the windows share “Build” from the NAS through its external interface; this is the IP </w:t>
      </w:r>
      <w:r w:rsidR="00707FF9" w:rsidRPr="00707FF9">
        <w:t>address at the end of the line “WAN (wan)  -&gt; em0  -&gt; v4/DHCP</w:t>
      </w:r>
      <w:r w:rsidRPr="00707FF9">
        <w:t>”. This is useful if you don’t have a PC connected to the Lab network such as deploying a lab on ESX.</w:t>
      </w:r>
    </w:p>
    <w:p w14:paraId="736C9C84" w14:textId="3DD13860" w:rsidR="004B564D" w:rsidRDefault="00707FF9" w:rsidP="004B564D">
      <w:pPr>
        <w:jc w:val="center"/>
      </w:pPr>
      <w:r>
        <w:rPr>
          <w:noProof/>
        </w:rPr>
        <w:lastRenderedPageBreak/>
        <w:drawing>
          <wp:inline distT="0" distB="0" distL="0" distR="0" wp14:anchorId="1E6C8CED" wp14:editId="0FD7DABA">
            <wp:extent cx="3002400" cy="1659600"/>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 Shot 2018-07-20 at 12.43.17 PM.png"/>
                    <pic:cNvPicPr/>
                  </pic:nvPicPr>
                  <pic:blipFill>
                    <a:blip r:embed="rId44"/>
                    <a:stretch>
                      <a:fillRect/>
                    </a:stretch>
                  </pic:blipFill>
                  <pic:spPr>
                    <a:xfrm>
                      <a:off x="0" y="0"/>
                      <a:ext cx="3002400" cy="1659600"/>
                    </a:xfrm>
                    <a:prstGeom prst="rect">
                      <a:avLst/>
                    </a:prstGeom>
                  </pic:spPr>
                </pic:pic>
              </a:graphicData>
            </a:graphic>
          </wp:inline>
        </w:drawing>
      </w:r>
    </w:p>
    <w:p w14:paraId="28BD5B0E" w14:textId="77777777" w:rsidR="00F96347" w:rsidRDefault="00F96347" w:rsidP="00F96347">
      <w:pPr>
        <w:pStyle w:val="Heading3"/>
      </w:pPr>
      <w:r>
        <w:t>NAS</w:t>
      </w:r>
    </w:p>
    <w:p w14:paraId="035AFF88" w14:textId="77777777" w:rsidR="004B564D" w:rsidRDefault="004B564D" w:rsidP="004B564D">
      <w:r>
        <w:t>Power on the NAS VM, wait for it to boot to the logon prompt</w:t>
      </w:r>
    </w:p>
    <w:p w14:paraId="5509B6E8" w14:textId="77777777" w:rsidR="004B564D" w:rsidRDefault="00F43454" w:rsidP="004B564D">
      <w:pPr>
        <w:jc w:val="center"/>
      </w:pPr>
      <w:r>
        <w:rPr>
          <w:noProof/>
          <w:lang w:eastAsia="en-NZ"/>
        </w:rPr>
        <w:drawing>
          <wp:inline distT="0" distB="0" distL="0" distR="0" wp14:anchorId="51928507" wp14:editId="62410FB3">
            <wp:extent cx="2655570" cy="1553210"/>
            <wp:effectExtent l="0" t="0" r="0" b="0"/>
            <wp:docPr id="22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5570" cy="1553210"/>
                    </a:xfrm>
                    <a:prstGeom prst="rect">
                      <a:avLst/>
                    </a:prstGeom>
                    <a:noFill/>
                    <a:ln>
                      <a:noFill/>
                    </a:ln>
                  </pic:spPr>
                </pic:pic>
              </a:graphicData>
            </a:graphic>
          </wp:inline>
        </w:drawing>
      </w:r>
    </w:p>
    <w:p w14:paraId="70BACC74" w14:textId="77777777" w:rsidR="004B564D" w:rsidRDefault="004B564D" w:rsidP="004B564D">
      <w:r>
        <w:t>If you watch the console of the NAS VM you may see messages about not having enough RAM for ZFS, this does not cause any issues and can be ignored</w:t>
      </w:r>
    </w:p>
    <w:p w14:paraId="494266BE" w14:textId="77777777" w:rsidR="004B564D" w:rsidRDefault="004B564D" w:rsidP="004B564D">
      <w:r>
        <w:t xml:space="preserve">If your PC has an IP address on the VMNet3 network, it is usually 192.168.199.1. Ping 192.168.199.7 which is the NAS, if this succeeds open the window share </w:t>
      </w:r>
      <w:r w:rsidR="00723292" w:rsidRPr="00723292">
        <w:rPr>
          <w:b/>
        </w:rPr>
        <w:t>\\192.168.199.7\Build</w:t>
      </w:r>
      <w:r>
        <w:t>.</w:t>
      </w:r>
      <w:r w:rsidR="00723292">
        <w:t xml:space="preserve"> </w:t>
      </w:r>
      <w:r>
        <w:t xml:space="preserve">If the ping fails then you can access though the NAS using the external IP address of the router. In the example above the external address is 192.168.20.118 (it’s on the </w:t>
      </w:r>
      <w:r w:rsidRPr="006854E9">
        <w:rPr>
          <w:b/>
        </w:rPr>
        <w:t>Waiting for DHCPOFFER</w:t>
      </w:r>
      <w:r>
        <w:t xml:space="preserve"> on eth0 line) so the share is \\192.168.20.118\Build.</w:t>
      </w:r>
    </w:p>
    <w:p w14:paraId="136C5062" w14:textId="77777777" w:rsidR="004B564D" w:rsidRDefault="004B564D" w:rsidP="004B564D">
      <w:pPr>
        <w:rPr>
          <w:rStyle w:val="eBookListChar"/>
        </w:rPr>
      </w:pPr>
      <w:r w:rsidRPr="00723292">
        <w:rPr>
          <w:b/>
        </w:rPr>
        <w:t>VMware Fusion note:</w:t>
      </w:r>
      <w:r>
        <w:t xml:space="preserve"> </w:t>
      </w:r>
      <w:r w:rsidRPr="00723292">
        <w:rPr>
          <w:rStyle w:val="eBookListChar"/>
        </w:rPr>
        <w:t xml:space="preserve">Using Finder, press </w:t>
      </w:r>
      <w:proofErr w:type="spellStart"/>
      <w:r w:rsidRPr="00723292">
        <w:rPr>
          <w:rStyle w:val="eBookListChar"/>
        </w:rPr>
        <w:t>Command+K</w:t>
      </w:r>
      <w:proofErr w:type="spellEnd"/>
      <w:r w:rsidRPr="00723292">
        <w:rPr>
          <w:rStyle w:val="eBookListChar"/>
        </w:rPr>
        <w:t xml:space="preserve"> to open the “Connect to Server…” dialog box. Enter smb://192.168.199.7 and connect as Guest. If you connect as a named user or connect using NFS, your user permissions will write the fi</w:t>
      </w:r>
      <w:r w:rsidR="006854E9" w:rsidRPr="00723292">
        <w:rPr>
          <w:rStyle w:val="eBookListChar"/>
        </w:rPr>
        <w:t>les in a way that renders them i</w:t>
      </w:r>
      <w:r w:rsidRPr="00723292">
        <w:rPr>
          <w:rStyle w:val="eBookListChar"/>
        </w:rPr>
        <w:t xml:space="preserve">naccessible. (This can be fixed with </w:t>
      </w:r>
      <w:proofErr w:type="spellStart"/>
      <w:r w:rsidRPr="00723292">
        <w:rPr>
          <w:rStyle w:val="eBookListChar"/>
        </w:rPr>
        <w:t>chown</w:t>
      </w:r>
      <w:proofErr w:type="spellEnd"/>
      <w:r w:rsidRPr="00723292">
        <w:rPr>
          <w:rStyle w:val="eBookListChar"/>
        </w:rPr>
        <w:t xml:space="preserve"> &amp; </w:t>
      </w:r>
      <w:proofErr w:type="spellStart"/>
      <w:r w:rsidRPr="00723292">
        <w:rPr>
          <w:rStyle w:val="eBookListChar"/>
        </w:rPr>
        <w:t>chmod</w:t>
      </w:r>
      <w:proofErr w:type="spellEnd"/>
      <w:r w:rsidRPr="00723292">
        <w:rPr>
          <w:rStyle w:val="eBookListChar"/>
        </w:rPr>
        <w:t xml:space="preserve"> if you’ve already made this mistake.)</w:t>
      </w:r>
    </w:p>
    <w:p w14:paraId="2B3C7837" w14:textId="01D0A7DB" w:rsidR="006B568C" w:rsidRPr="00723292" w:rsidRDefault="002D5704" w:rsidP="004B564D">
      <w:pPr>
        <w:rPr>
          <w:rStyle w:val="eBookListChar"/>
        </w:rPr>
      </w:pPr>
      <w:r>
        <w:rPr>
          <w:rStyle w:val="eBookListChar"/>
        </w:rPr>
        <w:t xml:space="preserve">On </w:t>
      </w:r>
      <w:r w:rsidRPr="002D5704">
        <w:rPr>
          <w:rStyle w:val="eBookListChar"/>
          <w:b/>
        </w:rPr>
        <w:t>Ravello</w:t>
      </w:r>
      <w:r>
        <w:rPr>
          <w:rStyle w:val="eBookListChar"/>
        </w:rPr>
        <w:t xml:space="preserve"> the build share is populated by attaching the vSphere install ISOs to the NAS VM before it is powered on. If you miss this stage then attach the ISOs and rest</w:t>
      </w:r>
      <w:r w:rsidR="00715071">
        <w:rPr>
          <w:rStyle w:val="eBookListChar"/>
        </w:rPr>
        <w:t>a</w:t>
      </w:r>
      <w:r>
        <w:rPr>
          <w:rStyle w:val="eBookListChar"/>
        </w:rPr>
        <w:t>rt the</w:t>
      </w:r>
      <w:r w:rsidR="008A68D2">
        <w:rPr>
          <w:rStyle w:val="eBookListChar"/>
        </w:rPr>
        <w:t xml:space="preserve"> NAS</w:t>
      </w:r>
      <w:r>
        <w:rPr>
          <w:rStyle w:val="eBookListChar"/>
        </w:rPr>
        <w:t xml:space="preserve"> VM. On </w:t>
      </w:r>
      <w:r w:rsidRPr="002D5704">
        <w:rPr>
          <w:rStyle w:val="eBookListChar"/>
          <w:b/>
        </w:rPr>
        <w:t>Ravello</w:t>
      </w:r>
      <w:r>
        <w:rPr>
          <w:rStyle w:val="eBookListChar"/>
        </w:rPr>
        <w:t xml:space="preserve"> you can power on the DC at the same time as the NAS, by the time the DC needs files from the NAS it will have finished copying from the ISOs.</w:t>
      </w:r>
      <w:r w:rsidR="005A1374">
        <w:rPr>
          <w:rStyle w:val="eBookListChar"/>
        </w:rPr>
        <w:t xml:space="preserve"> The DC will take approximately an hour to build, you can open the VM console, or just go do something else while you wait.</w:t>
      </w:r>
    </w:p>
    <w:p w14:paraId="3D546C69" w14:textId="77777777" w:rsidR="004B564D" w:rsidRPr="004B564D" w:rsidRDefault="00A44AD5" w:rsidP="00F96347">
      <w:pPr>
        <w:pStyle w:val="Heading3"/>
      </w:pPr>
      <w:r>
        <w:t>Populate the b</w:t>
      </w:r>
      <w:r w:rsidR="004B564D" w:rsidRPr="004B564D">
        <w:t>uild Share</w:t>
      </w:r>
    </w:p>
    <w:p w14:paraId="002214D0" w14:textId="368519D3" w:rsidR="006B568C" w:rsidRDefault="004B564D" w:rsidP="004B564D">
      <w:r>
        <w:t xml:space="preserve">The build share is the central repository for the installers and scripts that are used inside the AutoLab, all of the software that will be used must be on this share before the rest of the builds begin. There are folders for each piece of software; most of these folders need to have </w:t>
      </w:r>
      <w:r>
        <w:lastRenderedPageBreak/>
        <w:t xml:space="preserve">the ISO files extracted into them. The only ISO files that are required are the </w:t>
      </w:r>
      <w:r w:rsidR="006B568C">
        <w:t xml:space="preserve">Windows 2012, </w:t>
      </w:r>
      <w:r>
        <w:t>Windows 2003 and XP install ISOs placed in the root folder; all sub folders should contain files extracted from ISOs or ZIP files.</w:t>
      </w:r>
    </w:p>
    <w:p w14:paraId="3F89DB4F" w14:textId="77777777" w:rsidR="004B564D" w:rsidRPr="005E0C74" w:rsidRDefault="004B564D" w:rsidP="004B564D">
      <w:r w:rsidRPr="005E0C74">
        <w:t>Here are the contents of an empty build share:</w:t>
      </w:r>
    </w:p>
    <w:p w14:paraId="26AF38F2" w14:textId="0206EEE7" w:rsidR="004B564D" w:rsidRPr="00F96347" w:rsidRDefault="00F43454" w:rsidP="004B564D">
      <w:pPr>
        <w:jc w:val="center"/>
        <w:rPr>
          <w:highlight w:val="yellow"/>
        </w:rPr>
      </w:pPr>
      <w:r>
        <w:rPr>
          <w:noProof/>
          <w:lang w:eastAsia="en-NZ"/>
        </w:rPr>
        <w:drawing>
          <wp:inline distT="0" distB="0" distL="0" distR="0" wp14:anchorId="4942BF02" wp14:editId="0B20EAE0">
            <wp:extent cx="2467610" cy="2580640"/>
            <wp:effectExtent l="0" t="0" r="0" b="0"/>
            <wp:docPr id="224" name="Picture 219" descr="15 - Empty Buil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descr="15 - Empty Build"/>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7610" cy="2580640"/>
                    </a:xfrm>
                    <a:prstGeom prst="rect">
                      <a:avLst/>
                    </a:prstGeom>
                    <a:noFill/>
                    <a:ln>
                      <a:noFill/>
                    </a:ln>
                  </pic:spPr>
                </pic:pic>
              </a:graphicData>
            </a:graphic>
          </wp:inline>
        </w:drawing>
      </w:r>
    </w:p>
    <w:p w14:paraId="2B286E30" w14:textId="77777777" w:rsidR="00723292" w:rsidRPr="009419CE" w:rsidRDefault="00723292" w:rsidP="00723292">
      <w:pPr>
        <w:rPr>
          <w:b/>
        </w:rPr>
      </w:pPr>
      <w:r w:rsidRPr="009419CE">
        <w:rPr>
          <w:b/>
        </w:rPr>
        <w:t>Core lab requirements:</w:t>
      </w:r>
    </w:p>
    <w:p w14:paraId="4917EBD9" w14:textId="42F97446" w:rsidR="004B564D" w:rsidRPr="009419CE" w:rsidRDefault="00FC659F" w:rsidP="00981588">
      <w:pPr>
        <w:pStyle w:val="eBookList"/>
      </w:pPr>
      <w:r>
        <w:t>The</w:t>
      </w:r>
      <w:r w:rsidR="004B564D" w:rsidRPr="009419CE">
        <w:t xml:space="preserve"> </w:t>
      </w:r>
      <w:r w:rsidR="004B564D" w:rsidRPr="009419CE">
        <w:rPr>
          <w:b/>
        </w:rPr>
        <w:t>ESXi</w:t>
      </w:r>
      <w:r w:rsidR="004B564D" w:rsidRPr="009419CE">
        <w:t xml:space="preserve"> f</w:t>
      </w:r>
      <w:r>
        <w:t xml:space="preserve">olders need to have the </w:t>
      </w:r>
      <w:r w:rsidR="004B564D" w:rsidRPr="009419CE">
        <w:t>ESXi installer ISO</w:t>
      </w:r>
      <w:r w:rsidR="00715071">
        <w:t xml:space="preserve"> placed in or</w:t>
      </w:r>
      <w:r w:rsidR="004B564D" w:rsidRPr="009419CE">
        <w:t xml:space="preserve"> extracted into them.</w:t>
      </w:r>
      <w:r w:rsidR="0044118E">
        <w:t xml:space="preserve"> If you are using Fusion then I suggest you copy in ISOs, there can be issues with file naming if you copy the extracted files.</w:t>
      </w:r>
    </w:p>
    <w:p w14:paraId="35BFB774" w14:textId="77777777" w:rsidR="00723292" w:rsidRPr="009419CE" w:rsidRDefault="00723292" w:rsidP="00981588">
      <w:pPr>
        <w:pStyle w:val="eBookList"/>
      </w:pPr>
      <w:r w:rsidRPr="009419CE">
        <w:t xml:space="preserve">The </w:t>
      </w:r>
      <w:r w:rsidRPr="009419CE">
        <w:rPr>
          <w:b/>
        </w:rPr>
        <w:t>VIM</w:t>
      </w:r>
      <w:r w:rsidRPr="009419CE">
        <w:t xml:space="preserve"> folders need to have the vCenter installers extracted into them.</w:t>
      </w:r>
    </w:p>
    <w:p w14:paraId="36E81FFF" w14:textId="77777777" w:rsidR="00723292" w:rsidRPr="009419CE" w:rsidRDefault="00723292" w:rsidP="00981588">
      <w:pPr>
        <w:pStyle w:val="eBookList"/>
      </w:pPr>
      <w:r w:rsidRPr="009419CE">
        <w:rPr>
          <w:b/>
        </w:rPr>
        <w:t>VMware-PowerCLI</w:t>
      </w:r>
      <w:r w:rsidR="00F83344">
        <w:rPr>
          <w:b/>
        </w:rPr>
        <w:t>-xxxx</w:t>
      </w:r>
      <w:r w:rsidRPr="009419CE">
        <w:rPr>
          <w:b/>
        </w:rPr>
        <w:t>.exe</w:t>
      </w:r>
      <w:r w:rsidRPr="009419CE">
        <w:t xml:space="preserve"> - the installer for </w:t>
      </w:r>
      <w:proofErr w:type="spellStart"/>
      <w:r w:rsidRPr="009419CE">
        <w:t>PowerCLI</w:t>
      </w:r>
      <w:proofErr w:type="spellEnd"/>
      <w:r w:rsidRPr="009419CE">
        <w:t xml:space="preserve"> renamed. Do not use a newer version of </w:t>
      </w:r>
      <w:proofErr w:type="spellStart"/>
      <w:r w:rsidRPr="009419CE">
        <w:t>PowerCLI</w:t>
      </w:r>
      <w:proofErr w:type="spellEnd"/>
      <w:r w:rsidRPr="009419CE">
        <w:t xml:space="preserve"> than your vCenter as this will cause scripts to fail.</w:t>
      </w:r>
    </w:p>
    <w:p w14:paraId="02204F22" w14:textId="77777777" w:rsidR="00723292" w:rsidRPr="009419CE" w:rsidRDefault="00723292" w:rsidP="00723292">
      <w:pPr>
        <w:rPr>
          <w:b/>
        </w:rPr>
      </w:pPr>
      <w:r w:rsidRPr="009419CE">
        <w:rPr>
          <w:b/>
        </w:rPr>
        <w:t>Additional Components:</w:t>
      </w:r>
    </w:p>
    <w:p w14:paraId="2C88887F" w14:textId="77777777" w:rsidR="001A6DD2" w:rsidRPr="009419CE" w:rsidRDefault="004B564D" w:rsidP="00981588">
      <w:pPr>
        <w:pStyle w:val="eBookList"/>
      </w:pPr>
      <w:r w:rsidRPr="009419CE">
        <w:t xml:space="preserve">The </w:t>
      </w:r>
      <w:proofErr w:type="spellStart"/>
      <w:r w:rsidRPr="009419CE">
        <w:rPr>
          <w:b/>
        </w:rPr>
        <w:t>vCD</w:t>
      </w:r>
      <w:proofErr w:type="spellEnd"/>
      <w:r w:rsidRPr="009419CE">
        <w:t xml:space="preserve"> folders should contain the vCloud director installer binary and </w:t>
      </w:r>
      <w:proofErr w:type="spellStart"/>
      <w:r w:rsidRPr="009419CE">
        <w:t>vShield</w:t>
      </w:r>
      <w:proofErr w:type="spellEnd"/>
      <w:r w:rsidRPr="009419CE">
        <w:t xml:space="preserve"> OVA as well as the Oracle installer rpm package, the vCloud install section below has links to download sources.  </w:t>
      </w:r>
    </w:p>
    <w:p w14:paraId="0CE92C03" w14:textId="77777777" w:rsidR="004B564D" w:rsidRPr="009419CE" w:rsidRDefault="004B564D" w:rsidP="00981588">
      <w:pPr>
        <w:pStyle w:val="eBookList"/>
      </w:pPr>
      <w:r w:rsidRPr="009419CE">
        <w:t xml:space="preserve">The </w:t>
      </w:r>
      <w:r w:rsidRPr="009419CE">
        <w:rPr>
          <w:b/>
        </w:rPr>
        <w:t>View</w:t>
      </w:r>
      <w:r w:rsidRPr="009419CE">
        <w:t xml:space="preserve"> folders should hold the View Agent, Composer and Connection server installers for the View version.</w:t>
      </w:r>
    </w:p>
    <w:p w14:paraId="684A1839" w14:textId="1833E12A" w:rsidR="004B564D" w:rsidRDefault="004B564D" w:rsidP="00981588">
      <w:pPr>
        <w:pStyle w:val="eBookList"/>
      </w:pPr>
      <w:proofErr w:type="spellStart"/>
      <w:r w:rsidRPr="009419CE">
        <w:rPr>
          <w:b/>
        </w:rPr>
        <w:t>WinXP.ISO</w:t>
      </w:r>
      <w:proofErr w:type="spellEnd"/>
      <w:r w:rsidRPr="009419CE">
        <w:t xml:space="preserve"> – Windows XP 32bit with SP3 install ISO, also used to create unattended install ISO for nested VM for View</w:t>
      </w:r>
    </w:p>
    <w:p w14:paraId="70BB6009" w14:textId="271B3053" w:rsidR="00715071" w:rsidRPr="009419CE" w:rsidRDefault="00715071" w:rsidP="00715071">
      <w:pPr>
        <w:pStyle w:val="eBookList"/>
      </w:pPr>
      <w:r>
        <w:rPr>
          <w:b/>
        </w:rPr>
        <w:t>Win7</w:t>
      </w:r>
      <w:r w:rsidRPr="009419CE">
        <w:rPr>
          <w:b/>
        </w:rPr>
        <w:t>.ISO</w:t>
      </w:r>
      <w:r>
        <w:t xml:space="preserve"> – Windows 7 64</w:t>
      </w:r>
      <w:r w:rsidRPr="009419CE">
        <w:t xml:space="preserve">bit </w:t>
      </w:r>
      <w:r>
        <w:t xml:space="preserve"> evaluation install ISO, to</w:t>
      </w:r>
      <w:r w:rsidRPr="009419CE">
        <w:t xml:space="preserve"> install windows in a nested VM</w:t>
      </w:r>
    </w:p>
    <w:p w14:paraId="4EC632CB" w14:textId="7CC18513" w:rsidR="00715071" w:rsidRPr="009419CE" w:rsidRDefault="00715071" w:rsidP="00715071">
      <w:pPr>
        <w:pStyle w:val="eBookList"/>
      </w:pPr>
      <w:r>
        <w:rPr>
          <w:b/>
        </w:rPr>
        <w:t>Win8</w:t>
      </w:r>
      <w:r w:rsidRPr="009419CE">
        <w:rPr>
          <w:b/>
        </w:rPr>
        <w:t>.ISO</w:t>
      </w:r>
      <w:r>
        <w:t xml:space="preserve"> – Windows 8 64</w:t>
      </w:r>
      <w:r w:rsidRPr="009419CE">
        <w:t xml:space="preserve">bit </w:t>
      </w:r>
      <w:r>
        <w:t xml:space="preserve"> evaluation install ISO, to</w:t>
      </w:r>
      <w:r w:rsidRPr="009419CE">
        <w:t xml:space="preserve"> install windows in a nested VM</w:t>
      </w:r>
    </w:p>
    <w:p w14:paraId="1951C33B" w14:textId="371FE058" w:rsidR="00715071" w:rsidRPr="009419CE" w:rsidRDefault="00715071" w:rsidP="00715071">
      <w:pPr>
        <w:pStyle w:val="eBookList"/>
      </w:pPr>
      <w:r>
        <w:rPr>
          <w:b/>
        </w:rPr>
        <w:t>Win10</w:t>
      </w:r>
      <w:r w:rsidRPr="009419CE">
        <w:rPr>
          <w:b/>
        </w:rPr>
        <w:t>.ISO</w:t>
      </w:r>
      <w:r>
        <w:t xml:space="preserve"> – Windows 10 64</w:t>
      </w:r>
      <w:r w:rsidRPr="009419CE">
        <w:t xml:space="preserve">bit </w:t>
      </w:r>
      <w:r>
        <w:t xml:space="preserve"> evaluation install ISO, to install windows in a nested VM</w:t>
      </w:r>
    </w:p>
    <w:p w14:paraId="7D903831" w14:textId="5CEE6277" w:rsidR="00F83344" w:rsidRPr="009419CE" w:rsidRDefault="00F83344" w:rsidP="00F83344">
      <w:pPr>
        <w:pStyle w:val="eBookList"/>
      </w:pPr>
      <w:r w:rsidRPr="009419CE">
        <w:rPr>
          <w:b/>
        </w:rPr>
        <w:t>Win2K3.ISO</w:t>
      </w:r>
      <w:r w:rsidRPr="009419CE">
        <w:t xml:space="preserve"> – Windows 2003 Server 32bit install ISO, to create an unattended Win2K3 install ISO in the VC build and then install windows in a nested VM</w:t>
      </w:r>
    </w:p>
    <w:p w14:paraId="20C8A8D0" w14:textId="4044488C" w:rsidR="00F83344" w:rsidRDefault="00715071" w:rsidP="00F83344">
      <w:pPr>
        <w:pStyle w:val="eBookList"/>
      </w:pPr>
      <w:r>
        <w:rPr>
          <w:b/>
        </w:rPr>
        <w:t>Win2008</w:t>
      </w:r>
      <w:r w:rsidR="00F83344" w:rsidRPr="009419CE">
        <w:rPr>
          <w:b/>
        </w:rPr>
        <w:t>.ISO</w:t>
      </w:r>
      <w:r>
        <w:t xml:space="preserve"> – Windows 2008</w:t>
      </w:r>
      <w:r w:rsidR="00F83344">
        <w:t xml:space="preserve"> Server 64</w:t>
      </w:r>
      <w:r w:rsidR="00F83344" w:rsidRPr="009419CE">
        <w:t xml:space="preserve">bit </w:t>
      </w:r>
      <w:r w:rsidR="00F83344">
        <w:t xml:space="preserve"> evaluation</w:t>
      </w:r>
      <w:r>
        <w:t xml:space="preserve"> </w:t>
      </w:r>
      <w:r w:rsidR="00F83344">
        <w:t>install ISO, to</w:t>
      </w:r>
      <w:r w:rsidR="00F83344" w:rsidRPr="009419CE">
        <w:t xml:space="preserve"> install windows in a nested VM</w:t>
      </w:r>
    </w:p>
    <w:p w14:paraId="75636697" w14:textId="169FEA1E" w:rsidR="00715071" w:rsidRPr="009419CE" w:rsidRDefault="00715071" w:rsidP="00715071">
      <w:pPr>
        <w:pStyle w:val="eBookList"/>
      </w:pPr>
      <w:r>
        <w:rPr>
          <w:b/>
        </w:rPr>
        <w:t>Win2012</w:t>
      </w:r>
      <w:r w:rsidRPr="009419CE">
        <w:rPr>
          <w:b/>
        </w:rPr>
        <w:t>.ISO</w:t>
      </w:r>
      <w:r>
        <w:t xml:space="preserve"> – Windows 2012 Server 64</w:t>
      </w:r>
      <w:r w:rsidRPr="009419CE">
        <w:t xml:space="preserve">bit </w:t>
      </w:r>
      <w:r>
        <w:t xml:space="preserve"> evaluation install ISO, to</w:t>
      </w:r>
      <w:r w:rsidRPr="009419CE">
        <w:t xml:space="preserve"> install windows in a nested VM</w:t>
      </w:r>
    </w:p>
    <w:p w14:paraId="0329CB28" w14:textId="5EA589EC" w:rsidR="00715071" w:rsidRPr="009419CE" w:rsidRDefault="00715071" w:rsidP="00715071">
      <w:pPr>
        <w:pStyle w:val="eBookList"/>
      </w:pPr>
      <w:r>
        <w:rPr>
          <w:b/>
        </w:rPr>
        <w:lastRenderedPageBreak/>
        <w:t>Win2016</w:t>
      </w:r>
      <w:r w:rsidRPr="009419CE">
        <w:rPr>
          <w:b/>
        </w:rPr>
        <w:t>.ISO</w:t>
      </w:r>
      <w:r>
        <w:t xml:space="preserve"> – Windows 2016 Server 64</w:t>
      </w:r>
      <w:r w:rsidRPr="009419CE">
        <w:t xml:space="preserve">bit </w:t>
      </w:r>
      <w:r>
        <w:t xml:space="preserve"> evaluation install ISO, to</w:t>
      </w:r>
      <w:r w:rsidRPr="009419CE">
        <w:t xml:space="preserve"> install windows in a nested VM</w:t>
      </w:r>
    </w:p>
    <w:p w14:paraId="4D00F486" w14:textId="77777777" w:rsidR="004B564D" w:rsidRPr="009419CE" w:rsidRDefault="004B564D" w:rsidP="00981588">
      <w:pPr>
        <w:pStyle w:val="eBookList"/>
      </w:pPr>
      <w:r w:rsidRPr="009419CE">
        <w:rPr>
          <w:b/>
        </w:rPr>
        <w:t>SQLManagementStudio_x64_ENU.exe</w:t>
      </w:r>
      <w:r w:rsidRPr="009419CE">
        <w:t xml:space="preserve"> – Microsoft SQL Server 2008 R2 SP1 - Express Edition Management Studio installer, will be installed on DC so you can do database troubleshooting. Download from </w:t>
      </w:r>
      <w:hyperlink r:id="rId47" w:history="1">
        <w:r w:rsidR="001A6DD2" w:rsidRPr="009419CE">
          <w:rPr>
            <w:rStyle w:val="Hyperlink"/>
          </w:rPr>
          <w:t>http://go.microsoft.com/fwlink/?LinkID=228417&amp;clcid=0x409</w:t>
        </w:r>
      </w:hyperlink>
      <w:r w:rsidR="001A6DD2" w:rsidRPr="009419CE">
        <w:t xml:space="preserve"> </w:t>
      </w:r>
    </w:p>
    <w:p w14:paraId="38B1A507" w14:textId="77777777" w:rsidR="004B564D" w:rsidRPr="009419CE" w:rsidRDefault="004B564D" w:rsidP="00981588">
      <w:pPr>
        <w:pStyle w:val="eBookList"/>
      </w:pPr>
      <w:r w:rsidRPr="009419CE">
        <w:rPr>
          <w:b/>
        </w:rPr>
        <w:t>VMware-vSphere-CLI.exe</w:t>
      </w:r>
      <w:r w:rsidRPr="009419CE">
        <w:t xml:space="preserve"> - so you can play with command lines without using the VMA</w:t>
      </w:r>
    </w:p>
    <w:p w14:paraId="68107EDE" w14:textId="5BDFF75E" w:rsidR="00082D7D" w:rsidRPr="009419CE" w:rsidRDefault="00082D7D" w:rsidP="00082D7D">
      <w:pPr>
        <w:pStyle w:val="eBookList"/>
      </w:pPr>
      <w:r w:rsidRPr="009419CE">
        <w:t xml:space="preserve">The </w:t>
      </w:r>
      <w:proofErr w:type="spellStart"/>
      <w:r w:rsidRPr="009419CE">
        <w:rPr>
          <w:b/>
        </w:rPr>
        <w:t>VMTools</w:t>
      </w:r>
      <w:proofErr w:type="spellEnd"/>
      <w:r w:rsidRPr="009419CE">
        <w:t xml:space="preserve"> folder must contain the extracted contents of the Windows VMware Tools ISO for the outer virtualization platform, for VMware Workstation the ISO can be found in C:\Program Files (x86)\VMware\VMware Workstation\</w:t>
      </w:r>
      <w:proofErr w:type="spellStart"/>
      <w:r w:rsidRPr="009419CE">
        <w:t>windows.iso</w:t>
      </w:r>
      <w:proofErr w:type="spellEnd"/>
      <w:r>
        <w:t xml:space="preserve"> Provided your AutoLab has Internet access the correct </w:t>
      </w:r>
      <w:proofErr w:type="spellStart"/>
      <w:r>
        <w:t>VMTools</w:t>
      </w:r>
      <w:proofErr w:type="spellEnd"/>
      <w:r>
        <w:t xml:space="preserve"> will be downloaded when the DC builds.</w:t>
      </w:r>
    </w:p>
    <w:p w14:paraId="1214CA0C" w14:textId="77777777" w:rsidR="009419CE" w:rsidRPr="009419CE" w:rsidRDefault="009419CE" w:rsidP="00981588">
      <w:pPr>
        <w:pStyle w:val="eBookList"/>
      </w:pPr>
      <w:r w:rsidRPr="009419CE">
        <w:t xml:space="preserve">The </w:t>
      </w:r>
      <w:r w:rsidRPr="009419CE">
        <w:rPr>
          <w:b/>
        </w:rPr>
        <w:t>Veeam</w:t>
      </w:r>
      <w:r w:rsidRPr="009419CE">
        <w:t xml:space="preserve"> folders are really for organization, as I haven’t managed to automate the Veeam software installs.</w:t>
      </w:r>
    </w:p>
    <w:p w14:paraId="4297F34B" w14:textId="77777777" w:rsidR="004B564D" w:rsidRPr="009419CE" w:rsidRDefault="004B564D" w:rsidP="004B564D">
      <w:r w:rsidRPr="009419CE">
        <w:t>A fully populated Build share looks like this:</w:t>
      </w:r>
    </w:p>
    <w:p w14:paraId="5A5D6248" w14:textId="08ACF1E9" w:rsidR="004B564D" w:rsidRPr="007A4067" w:rsidRDefault="00F43454" w:rsidP="004B564D">
      <w:pPr>
        <w:jc w:val="center"/>
        <w:rPr>
          <w:highlight w:val="yellow"/>
        </w:rPr>
      </w:pPr>
      <w:r>
        <w:rPr>
          <w:noProof/>
          <w:highlight w:val="yellow"/>
          <w:lang w:eastAsia="en-NZ"/>
        </w:rPr>
        <w:drawing>
          <wp:inline distT="0" distB="0" distL="0" distR="0" wp14:anchorId="0245AA90" wp14:editId="79695724">
            <wp:extent cx="2880995" cy="3644900"/>
            <wp:effectExtent l="0" t="0" r="0" b="0"/>
            <wp:docPr id="223" name="Picture 218" descr="16 - Full Buil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descr="16 - Full Build"/>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995" cy="3644900"/>
                    </a:xfrm>
                    <a:prstGeom prst="rect">
                      <a:avLst/>
                    </a:prstGeom>
                    <a:noFill/>
                    <a:ln>
                      <a:noFill/>
                    </a:ln>
                  </pic:spPr>
                </pic:pic>
              </a:graphicData>
            </a:graphic>
          </wp:inline>
        </w:drawing>
      </w:r>
    </w:p>
    <w:p w14:paraId="4B903C6C" w14:textId="3CC42F10" w:rsidR="004B564D" w:rsidRPr="00082D7D" w:rsidRDefault="004B564D" w:rsidP="004B564D">
      <w:r w:rsidRPr="00082D7D">
        <w:t>In my lab the fully p</w:t>
      </w:r>
      <w:r w:rsidR="005E0C74" w:rsidRPr="00082D7D">
        <w:t xml:space="preserve">opulated Build share </w:t>
      </w:r>
      <w:r w:rsidR="00082D7D" w:rsidRPr="00082D7D">
        <w:t>contains 30</w:t>
      </w:r>
      <w:r w:rsidR="008A68D2">
        <w:t>+</w:t>
      </w:r>
      <w:r w:rsidRPr="00082D7D">
        <w:t>GB of files, if you don’t have all of the vSphere versions or other software in your lab then your Build share will be smaller.</w:t>
      </w:r>
    </w:p>
    <w:p w14:paraId="776AD405" w14:textId="77777777" w:rsidR="004B564D" w:rsidRDefault="00F43454" w:rsidP="004B564D">
      <w:pPr>
        <w:jc w:val="center"/>
      </w:pPr>
      <w:r>
        <w:rPr>
          <w:noProof/>
          <w:highlight w:val="yellow"/>
          <w:lang w:eastAsia="en-NZ"/>
        </w:rPr>
        <w:lastRenderedPageBreak/>
        <w:drawing>
          <wp:inline distT="0" distB="0" distL="0" distR="0" wp14:anchorId="596524D5" wp14:editId="65F85128">
            <wp:extent cx="1728470" cy="2204720"/>
            <wp:effectExtent l="0" t="0" r="0" b="0"/>
            <wp:docPr id="222"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49">
                      <a:extLst>
                        <a:ext uri="{28A0092B-C50C-407E-A947-70E740481C1C}">
                          <a14:useLocalDpi xmlns:a14="http://schemas.microsoft.com/office/drawing/2010/main" val="0"/>
                        </a:ext>
                      </a:extLst>
                    </a:blip>
                    <a:srcRect l="41713" t="48807" r="39212" b="6578"/>
                    <a:stretch>
                      <a:fillRect/>
                    </a:stretch>
                  </pic:blipFill>
                  <pic:spPr bwMode="auto">
                    <a:xfrm>
                      <a:off x="0" y="0"/>
                      <a:ext cx="1728470" cy="2204720"/>
                    </a:xfrm>
                    <a:prstGeom prst="rect">
                      <a:avLst/>
                    </a:prstGeom>
                    <a:noFill/>
                    <a:ln>
                      <a:noFill/>
                    </a:ln>
                  </pic:spPr>
                </pic:pic>
              </a:graphicData>
            </a:graphic>
          </wp:inline>
        </w:drawing>
      </w:r>
    </w:p>
    <w:p w14:paraId="5854CD62" w14:textId="77777777" w:rsidR="004B564D" w:rsidRPr="004B564D" w:rsidRDefault="004B564D" w:rsidP="00F96347">
      <w:pPr>
        <w:pStyle w:val="Heading3"/>
      </w:pPr>
      <w:r w:rsidRPr="004B564D">
        <w:t>Automation Control</w:t>
      </w:r>
    </w:p>
    <w:p w14:paraId="48581553" w14:textId="77777777" w:rsidR="00723292" w:rsidRDefault="004B564D" w:rsidP="004B564D">
      <w:r>
        <w:t>In the Automate folder on the build share you will find Automate.ini, this file controls the level of build automation.</w:t>
      </w:r>
      <w:r w:rsidR="00723292">
        <w:t xml:space="preserve"> The file has the following entries:</w:t>
      </w:r>
    </w:p>
    <w:p w14:paraId="7636DA21" w14:textId="77777777" w:rsidR="00723292" w:rsidRPr="005E0C74" w:rsidRDefault="00723292" w:rsidP="00981588">
      <w:pPr>
        <w:pStyle w:val="eBookList"/>
      </w:pPr>
      <w:r w:rsidRPr="005E0C74">
        <w:rPr>
          <w:b/>
        </w:rPr>
        <w:t>TZ</w:t>
      </w:r>
      <w:r w:rsidRPr="005E0C74">
        <w:t xml:space="preserve">: </w:t>
      </w:r>
      <w:r w:rsidR="004B564D" w:rsidRPr="005E0C74">
        <w:t xml:space="preserve">allows the automatic setting of the Time Zone in the Windows VMs, it uses the </w:t>
      </w:r>
      <w:proofErr w:type="spellStart"/>
      <w:r w:rsidR="004B564D" w:rsidRPr="005E0C74">
        <w:t>TZUtil</w:t>
      </w:r>
      <w:proofErr w:type="spellEnd"/>
      <w:r w:rsidR="004B564D" w:rsidRPr="005E0C74">
        <w:t xml:space="preserve"> command, to get the right text for </w:t>
      </w:r>
      <w:r w:rsidR="00873D18" w:rsidRPr="005E0C74">
        <w:t xml:space="preserve">this run </w:t>
      </w:r>
      <w:proofErr w:type="spellStart"/>
      <w:r w:rsidR="00873D18" w:rsidRPr="005E0C74">
        <w:rPr>
          <w:rStyle w:val="eBookCodeChar"/>
        </w:rPr>
        <w:t>tzutil</w:t>
      </w:r>
      <w:proofErr w:type="spellEnd"/>
      <w:r w:rsidR="00873D18" w:rsidRPr="005E0C74">
        <w:rPr>
          <w:rStyle w:val="eBookCodeChar"/>
        </w:rPr>
        <w:t xml:space="preserve"> /g</w:t>
      </w:r>
      <w:r w:rsidR="004B564D" w:rsidRPr="005E0C74">
        <w:t xml:space="preserve"> on your PC and paste the result in place of my time zone. </w:t>
      </w:r>
    </w:p>
    <w:p w14:paraId="315B210B" w14:textId="10630940" w:rsidR="00723292" w:rsidRPr="005E0C74" w:rsidRDefault="00723292" w:rsidP="00981588">
      <w:pPr>
        <w:pStyle w:val="eBookList"/>
      </w:pPr>
      <w:proofErr w:type="spellStart"/>
      <w:r w:rsidRPr="005E0C74">
        <w:rPr>
          <w:b/>
        </w:rPr>
        <w:t>VCInstall</w:t>
      </w:r>
      <w:proofErr w:type="spellEnd"/>
      <w:r w:rsidRPr="005E0C74">
        <w:t xml:space="preserve">: </w:t>
      </w:r>
      <w:proofErr w:type="spellStart"/>
      <w:r w:rsidRPr="005E0C74">
        <w:t>Alows</w:t>
      </w:r>
      <w:proofErr w:type="spellEnd"/>
      <w:r w:rsidRPr="005E0C74">
        <w:t xml:space="preserve"> the automatic installation of vCenter in the VC VM, the </w:t>
      </w:r>
      <w:proofErr w:type="spellStart"/>
      <w:r w:rsidRPr="005E0C74">
        <w:t>VCInstallOptions</w:t>
      </w:r>
      <w:proofErr w:type="spellEnd"/>
      <w:r w:rsidRPr="005E0C74">
        <w:t xml:space="preserve"> line shows valid choices. None simply installs the </w:t>
      </w:r>
      <w:proofErr w:type="spellStart"/>
      <w:r w:rsidRPr="005E0C74">
        <w:t>VMTools</w:t>
      </w:r>
      <w:proofErr w:type="spellEnd"/>
      <w:r w:rsidRPr="005E0C74">
        <w:t xml:space="preserve">. Base also installs </w:t>
      </w:r>
      <w:proofErr w:type="spellStart"/>
      <w:r w:rsidRPr="005E0C74">
        <w:t>SQLNative</w:t>
      </w:r>
      <w:proofErr w:type="spellEnd"/>
      <w:r w:rsidRPr="005E0C74">
        <w:t xml:space="preserve"> client and makes a couple of</w:t>
      </w:r>
      <w:r w:rsidR="004F2C75" w:rsidRPr="005E0C74">
        <w:t xml:space="preserve"> other convenient changes. </w:t>
      </w:r>
      <w:r w:rsidR="00715071">
        <w:t>Version numbers mean</w:t>
      </w:r>
      <w:r w:rsidRPr="005E0C74">
        <w:t xml:space="preserve"> automatically install vCenter.</w:t>
      </w:r>
    </w:p>
    <w:p w14:paraId="100F82FC" w14:textId="77777777" w:rsidR="004F2C75" w:rsidRDefault="005E0C74" w:rsidP="00981588">
      <w:pPr>
        <w:pStyle w:val="eBookList"/>
      </w:pPr>
      <w:proofErr w:type="spellStart"/>
      <w:r w:rsidRPr="005E0C74">
        <w:rPr>
          <w:b/>
        </w:rPr>
        <w:t>AutoAddHosts</w:t>
      </w:r>
      <w:proofErr w:type="spellEnd"/>
      <w:r>
        <w:t>: If set to true runs the add hosts script when the VC build completes. The ESXi servers must be built prior to VC being built.</w:t>
      </w:r>
    </w:p>
    <w:p w14:paraId="4CD0ED71" w14:textId="0BEFE080" w:rsidR="00082D7D" w:rsidRPr="00082D7D" w:rsidRDefault="00082D7D" w:rsidP="00981588">
      <w:pPr>
        <w:pStyle w:val="eBookList"/>
      </w:pPr>
      <w:proofErr w:type="spellStart"/>
      <w:r w:rsidRPr="00082D7D">
        <w:rPr>
          <w:b/>
        </w:rPr>
        <w:t>AdminPWD</w:t>
      </w:r>
      <w:proofErr w:type="spellEnd"/>
      <w:r w:rsidRPr="00082D7D">
        <w:t xml:space="preserve">: Sets a new default password for all accounts. This </w:t>
      </w:r>
      <w:r w:rsidR="00715071">
        <w:t>s</w:t>
      </w:r>
      <w:r w:rsidRPr="00082D7D">
        <w:t>hould be set to somethi</w:t>
      </w:r>
      <w:r w:rsidR="00715071">
        <w:t>ng other than VMware1! For goo</w:t>
      </w:r>
      <w:r w:rsidRPr="00082D7D">
        <w:t>d security, particularly if you access this lab over the Internet.</w:t>
      </w:r>
      <w:r w:rsidR="00715071">
        <w:t xml:space="preserve"> Unfortunately many special characters are stripped by PowerShell as the string is read, avoid using any either $ or ` </w:t>
      </w:r>
    </w:p>
    <w:p w14:paraId="3E20A4CF" w14:textId="77777777" w:rsidR="00723292" w:rsidRDefault="00723292" w:rsidP="00981588">
      <w:pPr>
        <w:pStyle w:val="eBookList"/>
      </w:pPr>
      <w:proofErr w:type="spellStart"/>
      <w:r w:rsidRPr="005E0C74">
        <w:rPr>
          <w:b/>
        </w:rPr>
        <w:t>BuildDatastores</w:t>
      </w:r>
      <w:proofErr w:type="spellEnd"/>
      <w:r w:rsidRPr="005E0C74">
        <w:t xml:space="preserve">, </w:t>
      </w:r>
      <w:proofErr w:type="spellStart"/>
      <w:r w:rsidRPr="005E0C74">
        <w:rPr>
          <w:b/>
        </w:rPr>
        <w:t>BuildVM</w:t>
      </w:r>
      <w:proofErr w:type="spellEnd"/>
      <w:r w:rsidRPr="005E0C74">
        <w:t xml:space="preserve"> and </w:t>
      </w:r>
      <w:proofErr w:type="spellStart"/>
      <w:r w:rsidRPr="005E0C74">
        <w:rPr>
          <w:b/>
        </w:rPr>
        <w:t>ProductKey</w:t>
      </w:r>
      <w:proofErr w:type="spellEnd"/>
      <w:r w:rsidRPr="005E0C74">
        <w:t xml:space="preserve">: These control how much the script to add hosts to the vCenter server will do, anything you want to do yourself you can turn off.  These settings don’t affect the VC build. The </w:t>
      </w:r>
      <w:proofErr w:type="spellStart"/>
      <w:r w:rsidRPr="005E0C74">
        <w:t>ProductKey</w:t>
      </w:r>
      <w:proofErr w:type="spellEnd"/>
      <w:r w:rsidRPr="005E0C74">
        <w:t xml:space="preserve"> line is for your Windows 2003 Server product key for use with nested VMs.</w:t>
      </w:r>
    </w:p>
    <w:p w14:paraId="055F79F0" w14:textId="77777777" w:rsidR="005E0C74" w:rsidRDefault="005E0C74" w:rsidP="00981588">
      <w:pPr>
        <w:pStyle w:val="eBookList"/>
      </w:pPr>
      <w:proofErr w:type="spellStart"/>
      <w:r w:rsidRPr="005E0C74">
        <w:rPr>
          <w:b/>
        </w:rPr>
        <w:t>ViewInstall</w:t>
      </w:r>
      <w:proofErr w:type="spellEnd"/>
      <w:r>
        <w:t xml:space="preserve">, </w:t>
      </w:r>
      <w:proofErr w:type="spellStart"/>
      <w:r w:rsidRPr="005E0C74">
        <w:rPr>
          <w:b/>
        </w:rPr>
        <w:t>BuildViewVM</w:t>
      </w:r>
      <w:proofErr w:type="spellEnd"/>
      <w:r>
        <w:t xml:space="preserve"> and </w:t>
      </w:r>
      <w:proofErr w:type="spellStart"/>
      <w:r w:rsidRPr="005E0C74">
        <w:rPr>
          <w:b/>
        </w:rPr>
        <w:t>ViewVMProductKey</w:t>
      </w:r>
      <w:proofErr w:type="spellEnd"/>
      <w:r>
        <w:t>: Automatically install View, the version to install, whether to build a Windows XP VM and what product key to use in the Windows XP VM.</w:t>
      </w:r>
    </w:p>
    <w:p w14:paraId="3AD58C68" w14:textId="3DD5C41A" w:rsidR="004B564D" w:rsidRDefault="00F43454" w:rsidP="004B564D">
      <w:pPr>
        <w:jc w:val="center"/>
      </w:pPr>
      <w:r>
        <w:rPr>
          <w:noProof/>
          <w:highlight w:val="yellow"/>
          <w:lang w:eastAsia="en-NZ"/>
        </w:rPr>
        <w:lastRenderedPageBreak/>
        <w:drawing>
          <wp:inline distT="0" distB="0" distL="0" distR="0" wp14:anchorId="51C64CAA" wp14:editId="0EE9F4D4">
            <wp:extent cx="1966595" cy="1703705"/>
            <wp:effectExtent l="0" t="0" r="0" b="0"/>
            <wp:docPr id="221" name="Picture 216" descr="17 - Autom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6" descr="17 - Automate"/>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6595" cy="1703705"/>
                    </a:xfrm>
                    <a:prstGeom prst="rect">
                      <a:avLst/>
                    </a:prstGeom>
                    <a:noFill/>
                    <a:ln>
                      <a:noFill/>
                    </a:ln>
                  </pic:spPr>
                </pic:pic>
              </a:graphicData>
            </a:graphic>
          </wp:inline>
        </w:drawing>
      </w:r>
    </w:p>
    <w:p w14:paraId="2D784FAB" w14:textId="77777777" w:rsidR="004B564D" w:rsidRDefault="004B564D" w:rsidP="004B564D">
      <w:r>
        <w:t>For the initial test build I suggest having the automation fully build vSphere, datastores and VMs. This way you can be sure all the sources and setup steps work. Subsequent rebuilds can be less automated to allow you to do tasks manually.</w:t>
      </w:r>
    </w:p>
    <w:p w14:paraId="7B951D72" w14:textId="77777777" w:rsidR="004B564D" w:rsidRDefault="004B564D" w:rsidP="004B564D">
      <w:r>
        <w:t>Do not move on to Task 2 until the build share is fully populated and you are happy with the automation options in the automate.ini file.</w:t>
      </w:r>
    </w:p>
    <w:p w14:paraId="2297A5D0" w14:textId="77777777" w:rsidR="004B564D" w:rsidRPr="004B564D" w:rsidRDefault="004B564D" w:rsidP="00F96347">
      <w:pPr>
        <w:pStyle w:val="Heading3"/>
      </w:pPr>
      <w:r w:rsidRPr="004B564D">
        <w:t>Task 2 – Build DC, Windows Infrastructure</w:t>
      </w:r>
    </w:p>
    <w:p w14:paraId="2EC0D8BB" w14:textId="2057120C" w:rsidR="004B564D" w:rsidRDefault="004B564D" w:rsidP="004B564D">
      <w:r>
        <w:t>On both the VC and DC VMs make sure the CDROM drive is co</w:t>
      </w:r>
      <w:r w:rsidR="001E3DB1">
        <w:t>nnected to a Windows Server 2012</w:t>
      </w:r>
      <w:r>
        <w:t xml:space="preserve"> R2 </w:t>
      </w:r>
      <w:r w:rsidR="00715071">
        <w:t xml:space="preserve">or 2016 </w:t>
      </w:r>
      <w:r w:rsidR="001E3DB1">
        <w:t>evaluation</w:t>
      </w:r>
      <w:r>
        <w:t xml:space="preserve"> ISO, connected at power on is recommended. Also make sure that the right </w:t>
      </w:r>
      <w:r w:rsidR="00715071">
        <w:t>config ISO</w:t>
      </w:r>
      <w:r>
        <w:t xml:space="preserve"> image is connected, on Workstation and Fusion this is part of the package that you downloaded. On ESXi you may have to re-attach the </w:t>
      </w:r>
      <w:r w:rsidR="00715071">
        <w:t>config ISO to the second CDROM drive</w:t>
      </w:r>
      <w:r>
        <w:t xml:space="preserve">. Backup copies of the </w:t>
      </w:r>
      <w:r w:rsidR="00715071">
        <w:t>config ISO</w:t>
      </w:r>
      <w:r>
        <w:t xml:space="preserve"> images can be found on the build share in </w:t>
      </w:r>
      <w:r w:rsidRPr="001A6DD2">
        <w:rPr>
          <w:b/>
        </w:rPr>
        <w:t>\Automate\</w:t>
      </w:r>
      <w:proofErr w:type="spellStart"/>
      <w:r w:rsidRPr="001A6DD2">
        <w:rPr>
          <w:b/>
        </w:rPr>
        <w:t>BootFloppies</w:t>
      </w:r>
      <w:proofErr w:type="spellEnd"/>
      <w:r>
        <w:t xml:space="preserve">. </w:t>
      </w:r>
    </w:p>
    <w:p w14:paraId="3747524E" w14:textId="77777777" w:rsidR="004B564D" w:rsidRDefault="004B564D" w:rsidP="004B564D">
      <w:r>
        <w:t>Power on the DC VM to start the unattended install. The first time you boot this VM it has a blank hard disk, so it will boot from the Windows installer CD and begin the build process. On subsequent reboots the installer will pass boot over to the har</w:t>
      </w:r>
      <w:r w:rsidR="00723292">
        <w:t>d disk unless you press a key. P</w:t>
      </w:r>
      <w:r>
        <w:t>ressing a key at this prompt will completely rebuild the VM with no confirmation.</w:t>
      </w:r>
    </w:p>
    <w:p w14:paraId="462D420B" w14:textId="77777777" w:rsidR="004B564D" w:rsidRDefault="00F43454" w:rsidP="004B564D">
      <w:pPr>
        <w:jc w:val="center"/>
      </w:pPr>
      <w:r>
        <w:rPr>
          <w:noProof/>
          <w:lang w:eastAsia="en-NZ"/>
        </w:rPr>
        <w:drawing>
          <wp:inline distT="0" distB="0" distL="0" distR="0" wp14:anchorId="05842852" wp14:editId="4CFEC49D">
            <wp:extent cx="2279650" cy="313055"/>
            <wp:effectExtent l="0" t="0" r="0" b="0"/>
            <wp:docPr id="220"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79650" cy="313055"/>
                    </a:xfrm>
                    <a:prstGeom prst="rect">
                      <a:avLst/>
                    </a:prstGeom>
                    <a:noFill/>
                    <a:ln>
                      <a:noFill/>
                    </a:ln>
                  </pic:spPr>
                </pic:pic>
              </a:graphicData>
            </a:graphic>
          </wp:inline>
        </w:drawing>
      </w:r>
    </w:p>
    <w:p w14:paraId="514B7351" w14:textId="77777777" w:rsidR="004B564D" w:rsidRDefault="00F43454" w:rsidP="007A6C84">
      <w:pPr>
        <w:jc w:val="center"/>
      </w:pPr>
      <w:r>
        <w:rPr>
          <w:noProof/>
          <w:lang w:eastAsia="en-NZ"/>
        </w:rPr>
        <w:drawing>
          <wp:inline distT="0" distB="0" distL="0" distR="0" wp14:anchorId="18FEB1F7" wp14:editId="12A7B8DD">
            <wp:extent cx="3119120" cy="551180"/>
            <wp:effectExtent l="0" t="0" r="0" b="0"/>
            <wp:docPr id="219"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19120" cy="551180"/>
                    </a:xfrm>
                    <a:prstGeom prst="rect">
                      <a:avLst/>
                    </a:prstGeom>
                    <a:noFill/>
                    <a:ln>
                      <a:noFill/>
                    </a:ln>
                  </pic:spPr>
                </pic:pic>
              </a:graphicData>
            </a:graphic>
          </wp:inline>
        </w:drawing>
      </w:r>
    </w:p>
    <w:p w14:paraId="5693C3AA" w14:textId="2A08869D" w:rsidR="004B564D" w:rsidRDefault="004B564D" w:rsidP="004B564D">
      <w:r>
        <w:t>The VM will b</w:t>
      </w:r>
      <w:r w:rsidR="00715071">
        <w:t>oot from the Windows Server</w:t>
      </w:r>
      <w:r>
        <w:t xml:space="preserve"> CDROM and use “autounattend.xml” file on the </w:t>
      </w:r>
      <w:r w:rsidR="00715071">
        <w:t>config ISO</w:t>
      </w:r>
      <w:r>
        <w:t xml:space="preserve"> image to automate the Windows install. This will take some time, go talk to your family for a while, or read some documentation to pass the time. On my laptop this takes around an hour. No input will be required from you through this process and you cannot start the other installs until it is complete.</w:t>
      </w:r>
    </w:p>
    <w:p w14:paraId="7DC63768" w14:textId="77777777" w:rsidR="004B564D" w:rsidRDefault="00F43454" w:rsidP="004B564D">
      <w:pPr>
        <w:jc w:val="center"/>
      </w:pPr>
      <w:r>
        <w:rPr>
          <w:noProof/>
          <w:lang w:eastAsia="en-NZ"/>
        </w:rPr>
        <w:lastRenderedPageBreak/>
        <w:drawing>
          <wp:inline distT="0" distB="0" distL="0" distR="0" wp14:anchorId="2D7250CE" wp14:editId="79C73913">
            <wp:extent cx="1903730" cy="1415415"/>
            <wp:effectExtent l="0" t="0" r="0" b="0"/>
            <wp:docPr id="218"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3730" cy="1415415"/>
                    </a:xfrm>
                    <a:prstGeom prst="rect">
                      <a:avLst/>
                    </a:prstGeom>
                    <a:noFill/>
                    <a:ln>
                      <a:noFill/>
                    </a:ln>
                  </pic:spPr>
                </pic:pic>
              </a:graphicData>
            </a:graphic>
          </wp:inline>
        </w:drawing>
      </w:r>
    </w:p>
    <w:p w14:paraId="38488B24" w14:textId="77777777" w:rsidR="004B564D" w:rsidRDefault="00F43454" w:rsidP="004B564D">
      <w:pPr>
        <w:jc w:val="center"/>
        <w:rPr>
          <w:lang w:val="en-US"/>
        </w:rPr>
      </w:pPr>
      <w:r>
        <w:rPr>
          <w:noProof/>
          <w:lang w:eastAsia="en-NZ"/>
        </w:rPr>
        <w:drawing>
          <wp:inline distT="0" distB="0" distL="0" distR="0" wp14:anchorId="4756022D" wp14:editId="403345FF">
            <wp:extent cx="2104390" cy="1052195"/>
            <wp:effectExtent l="0" t="0" r="0" b="0"/>
            <wp:docPr id="21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4390" cy="1052195"/>
                    </a:xfrm>
                    <a:prstGeom prst="rect">
                      <a:avLst/>
                    </a:prstGeom>
                    <a:noFill/>
                    <a:ln>
                      <a:noFill/>
                    </a:ln>
                  </pic:spPr>
                </pic:pic>
              </a:graphicData>
            </a:graphic>
          </wp:inline>
        </w:drawing>
      </w:r>
    </w:p>
    <w:p w14:paraId="520EAF61" w14:textId="77777777" w:rsidR="004B564D" w:rsidRPr="00B5732E" w:rsidRDefault="00F43454" w:rsidP="004B564D">
      <w:pPr>
        <w:jc w:val="center"/>
        <w:rPr>
          <w:lang w:val="en-US"/>
        </w:rPr>
      </w:pPr>
      <w:r>
        <w:rPr>
          <w:noProof/>
          <w:lang w:eastAsia="en-NZ"/>
        </w:rPr>
        <w:drawing>
          <wp:inline distT="0" distB="0" distL="0" distR="0" wp14:anchorId="7AD20FF8" wp14:editId="1384829B">
            <wp:extent cx="2530475" cy="1903730"/>
            <wp:effectExtent l="0" t="0" r="0" b="0"/>
            <wp:docPr id="21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0475" cy="1903730"/>
                    </a:xfrm>
                    <a:prstGeom prst="rect">
                      <a:avLst/>
                    </a:prstGeom>
                    <a:noFill/>
                    <a:ln>
                      <a:noFill/>
                    </a:ln>
                  </pic:spPr>
                </pic:pic>
              </a:graphicData>
            </a:graphic>
          </wp:inline>
        </w:drawing>
      </w:r>
    </w:p>
    <w:p w14:paraId="186B0B23" w14:textId="77777777" w:rsidR="004B564D" w:rsidRDefault="004B564D" w:rsidP="004B564D">
      <w:r>
        <w:t>After installing AD the VM will restart and install SQL Express and setup the PXE environment followed by installing the VMware tools. If these steps fail or does not start make sure your NAS VM is running and that you setup the Build share as outlined in task 1.</w:t>
      </w:r>
    </w:p>
    <w:p w14:paraId="5D96EA98" w14:textId="77777777" w:rsidR="004B564D" w:rsidRDefault="00F43454" w:rsidP="004B564D">
      <w:pPr>
        <w:jc w:val="center"/>
      </w:pPr>
      <w:r>
        <w:rPr>
          <w:noProof/>
          <w:lang w:eastAsia="en-NZ"/>
        </w:rPr>
        <w:drawing>
          <wp:inline distT="0" distB="0" distL="0" distR="0" wp14:anchorId="32560A6C" wp14:editId="016679CA">
            <wp:extent cx="2592705" cy="1941830"/>
            <wp:effectExtent l="0" t="0" r="0" b="0"/>
            <wp:docPr id="215"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2705" cy="1941830"/>
                    </a:xfrm>
                    <a:prstGeom prst="rect">
                      <a:avLst/>
                    </a:prstGeom>
                    <a:noFill/>
                    <a:ln>
                      <a:noFill/>
                    </a:ln>
                  </pic:spPr>
                </pic:pic>
              </a:graphicData>
            </a:graphic>
          </wp:inline>
        </w:drawing>
      </w:r>
    </w:p>
    <w:p w14:paraId="01B2C1DC" w14:textId="77777777" w:rsidR="004B564D" w:rsidRDefault="004B564D" w:rsidP="004B564D">
      <w:r>
        <w:t>After the entire automated install completes the VM will reboot a final time, returning to the desktop as auto-logon is setup. At this point the Domain Controller is setup and ready.</w:t>
      </w:r>
    </w:p>
    <w:p w14:paraId="41C3B2F8" w14:textId="7109D41E" w:rsidR="004B564D" w:rsidRDefault="004B564D" w:rsidP="004B564D">
      <w:r>
        <w:t xml:space="preserve">If the PowerShell shortcut </w:t>
      </w:r>
      <w:r w:rsidR="001E3DB1">
        <w:t xml:space="preserve">called Validate </w:t>
      </w:r>
      <w:r>
        <w:t>is missing from the desktop then the build may not be complete, check with the build log in c:\Buildlog.txt. There is also a troubleshooting s</w:t>
      </w:r>
      <w:r w:rsidR="00723292">
        <w:t>ection at the end of this guide which may help you resolve any issues.</w:t>
      </w:r>
    </w:p>
    <w:p w14:paraId="0BB5A7B8" w14:textId="3E071C94" w:rsidR="001A6DD2" w:rsidRDefault="004B564D" w:rsidP="001A6DD2">
      <w:r>
        <w:lastRenderedPageBreak/>
        <w:t xml:space="preserve">There is a script to test that the build has completed successfully, and that the Build share was correctly populated. </w:t>
      </w:r>
      <w:r w:rsidR="000A1009">
        <w:t>Double click the Validate icon on the desktop.</w:t>
      </w:r>
    </w:p>
    <w:p w14:paraId="52EFFD3B" w14:textId="77777777" w:rsidR="004B564D" w:rsidRDefault="00F43454" w:rsidP="001A6DD2">
      <w:pPr>
        <w:jc w:val="center"/>
      </w:pPr>
      <w:r>
        <w:rPr>
          <w:noProof/>
          <w:lang w:eastAsia="en-NZ"/>
        </w:rPr>
        <w:drawing>
          <wp:inline distT="0" distB="0" distL="0" distR="0" wp14:anchorId="28499270" wp14:editId="7460070C">
            <wp:extent cx="651510" cy="739140"/>
            <wp:effectExtent l="0" t="0" r="0" b="0"/>
            <wp:docPr id="214"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1510" cy="739140"/>
                    </a:xfrm>
                    <a:prstGeom prst="rect">
                      <a:avLst/>
                    </a:prstGeom>
                    <a:noFill/>
                    <a:ln>
                      <a:noFill/>
                    </a:ln>
                  </pic:spPr>
                </pic:pic>
              </a:graphicData>
            </a:graphic>
          </wp:inline>
        </w:drawing>
      </w:r>
      <w:r w:rsidR="004B564D">
        <w:t xml:space="preserve"> </w:t>
      </w:r>
    </w:p>
    <w:p w14:paraId="5BD2B3E6" w14:textId="77777777" w:rsidR="004B564D" w:rsidRDefault="00F43454" w:rsidP="004B564D">
      <w:pPr>
        <w:jc w:val="center"/>
      </w:pPr>
      <w:r>
        <w:rPr>
          <w:noProof/>
          <w:lang w:eastAsia="en-NZ"/>
        </w:rPr>
        <w:drawing>
          <wp:inline distT="0" distB="0" distL="0" distR="0" wp14:anchorId="0E8315B8" wp14:editId="100DC3DF">
            <wp:extent cx="3244215" cy="3406775"/>
            <wp:effectExtent l="0" t="0" r="0" b="0"/>
            <wp:docPr id="213"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
                    <pic:cNvPicPr>
                      <a:picLocks/>
                    </pic:cNvPicPr>
                  </pic:nvPicPr>
                  <pic:blipFill>
                    <a:blip r:embed="rId58">
                      <a:extLst>
                        <a:ext uri="{28A0092B-C50C-407E-A947-70E740481C1C}">
                          <a14:useLocalDpi xmlns:a14="http://schemas.microsoft.com/office/drawing/2010/main" val="0"/>
                        </a:ext>
                      </a:extLst>
                    </a:blip>
                    <a:srcRect l="17027" t="14500" r="48268" b="16899"/>
                    <a:stretch>
                      <a:fillRect/>
                    </a:stretch>
                  </pic:blipFill>
                  <pic:spPr bwMode="auto">
                    <a:xfrm>
                      <a:off x="0" y="0"/>
                      <a:ext cx="3244215" cy="3406775"/>
                    </a:xfrm>
                    <a:prstGeom prst="rect">
                      <a:avLst/>
                    </a:prstGeom>
                    <a:noFill/>
                    <a:ln>
                      <a:noFill/>
                    </a:ln>
                  </pic:spPr>
                </pic:pic>
              </a:graphicData>
            </a:graphic>
          </wp:inline>
        </w:drawing>
      </w:r>
    </w:p>
    <w:p w14:paraId="61B02570" w14:textId="578A341C" w:rsidR="000A1009" w:rsidRDefault="00F43454" w:rsidP="004B564D">
      <w:r>
        <w:rPr>
          <w:noProof/>
          <w:lang w:val="en-US"/>
        </w:rPr>
        <mc:AlternateContent>
          <mc:Choice Requires="wps">
            <w:drawing>
              <wp:anchor distT="0" distB="0" distL="114300" distR="114300" simplePos="0" relativeHeight="251658752" behindDoc="0" locked="0" layoutInCell="1" allowOverlap="1" wp14:anchorId="7BDE87AB" wp14:editId="26B1BB72">
                <wp:simplePos x="0" y="0"/>
                <wp:positionH relativeFrom="column">
                  <wp:posOffset>0</wp:posOffset>
                </wp:positionH>
                <wp:positionV relativeFrom="paragraph">
                  <wp:posOffset>1257300</wp:posOffset>
                </wp:positionV>
                <wp:extent cx="5600700" cy="1828800"/>
                <wp:effectExtent l="0" t="0" r="0" b="0"/>
                <wp:wrapTight wrapText="bothSides">
                  <wp:wrapPolygon edited="0">
                    <wp:start x="0" y="0"/>
                    <wp:lineTo x="21600" y="0"/>
                    <wp:lineTo x="21600" y="21600"/>
                    <wp:lineTo x="0" y="21600"/>
                    <wp:lineTo x="0" y="0"/>
                  </wp:wrapPolygon>
                </wp:wrapTight>
                <wp:docPr id="260"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00700" cy="18288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76FFAF" w14:textId="77777777" w:rsidR="00F43454" w:rsidRPr="007E569F" w:rsidRDefault="00F43454" w:rsidP="007E569F">
                            <w:pPr>
                              <w:rPr>
                                <w:rStyle w:val="IntenseEmphasis"/>
                              </w:rPr>
                            </w:pPr>
                            <w:r w:rsidRPr="007E569F">
                              <w:rPr>
                                <w:rStyle w:val="IntenseEmphasis"/>
                              </w:rPr>
                              <w:t>Ravello</w:t>
                            </w:r>
                          </w:p>
                          <w:p w14:paraId="5ED769AB" w14:textId="0AB654B1" w:rsidR="00F43454" w:rsidRDefault="00F43454" w:rsidP="007E569F">
                            <w:r>
                              <w:t xml:space="preserve">You will also be asked whether to run the </w:t>
                            </w:r>
                            <w:proofErr w:type="spellStart"/>
                            <w:r>
                              <w:t>AddHosts</w:t>
                            </w:r>
                            <w:proofErr w:type="spellEnd"/>
                            <w:r>
                              <w:t xml:space="preserve"> script on the DC automatically and you will be directed to download the </w:t>
                            </w:r>
                            <w:proofErr w:type="spellStart"/>
                            <w:r>
                              <w:t>PowerCLI</w:t>
                            </w:r>
                            <w:proofErr w:type="spellEnd"/>
                            <w:r>
                              <w:t xml:space="preserve"> installer using Internet Explorer inside the DC VM. You will need a VMware Store logon and should download the </w:t>
                            </w:r>
                            <w:proofErr w:type="spellStart"/>
                            <w:r>
                              <w:t>PowerCLI</w:t>
                            </w:r>
                            <w:proofErr w:type="spellEnd"/>
                            <w:r>
                              <w:t xml:space="preserve"> installer directly to the build share, mapped to B: drive. I have found this download to be a little unreliable; you may need to try the download a couple of times. The VC will not build successfully unless the </w:t>
                            </w:r>
                            <w:proofErr w:type="spellStart"/>
                            <w:r>
                              <w:t>PowerCLI</w:t>
                            </w:r>
                            <w:proofErr w:type="spellEnd"/>
                            <w:r>
                              <w:t xml:space="preserve"> installer is on the build share.</w:t>
                            </w:r>
                          </w:p>
                          <w:p w14:paraId="09C4D2CB" w14:textId="77777777" w:rsidR="00F43454" w:rsidRDefault="00F4345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DE87AB" id="_x0000_t202" coordsize="21600,21600" o:spt="202" path="m,l,21600r21600,l21600,xe">
                <v:stroke joinstyle="miter"/>
                <v:path gradientshapeok="t" o:connecttype="rect"/>
              </v:shapetype>
              <v:shape id="Text Box 137" o:spid="_x0000_s1026" type="#_x0000_t202" style="position:absolute;margin-left:0;margin-top:99pt;width:441pt;height:2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" filled="f">
                <v:path arrowok="t"/>
                <v:textbox inset=",7.2pt,,7.2pt">
                  <w:txbxContent>
                    <w:p w14:paraId="6D76FFAF" w14:textId="77777777" w:rsidR="00F43454" w:rsidRPr="007E569F" w:rsidRDefault="00F43454" w:rsidP="007E569F">
                      <w:pPr>
                        <w:rPr>
                          <w:rStyle w:val="IntenseEmphasis"/>
                        </w:rPr>
                      </w:pPr>
                      <w:r w:rsidRPr="007E569F">
                        <w:rPr>
                          <w:rStyle w:val="IntenseEmphasis"/>
                        </w:rPr>
                        <w:t>Ravello</w:t>
                      </w:r>
                    </w:p>
                    <w:p w14:paraId="5ED769AB" w14:textId="0AB654B1" w:rsidR="00F43454" w:rsidRDefault="00F43454" w:rsidP="007E569F">
                      <w:r>
                        <w:t xml:space="preserve">You will also be asked whether to run the </w:t>
                      </w:r>
                      <w:proofErr w:type="spellStart"/>
                      <w:r>
                        <w:t>AddHosts</w:t>
                      </w:r>
                      <w:proofErr w:type="spellEnd"/>
                      <w:r>
                        <w:t xml:space="preserve"> script on the DC automatically and you will be directed to download the </w:t>
                      </w:r>
                      <w:proofErr w:type="spellStart"/>
                      <w:r>
                        <w:t>PowerCLI</w:t>
                      </w:r>
                      <w:proofErr w:type="spellEnd"/>
                      <w:r>
                        <w:t xml:space="preserve"> installer using Internet Explorer inside the DC VM. You will need a VMware Store logon and should download the </w:t>
                      </w:r>
                      <w:proofErr w:type="spellStart"/>
                      <w:r>
                        <w:t>PowerCLI</w:t>
                      </w:r>
                      <w:proofErr w:type="spellEnd"/>
                      <w:r>
                        <w:t xml:space="preserve"> installer directly to the build share, mapped to B: drive. I have found this download to be a little unreliable; you may need to try the download a couple of times. The VC will not build successfully unless the </w:t>
                      </w:r>
                      <w:proofErr w:type="spellStart"/>
                      <w:r>
                        <w:t>PowerCLI</w:t>
                      </w:r>
                      <w:proofErr w:type="spellEnd"/>
                      <w:r>
                        <w:t xml:space="preserve"> installer is on the build share.</w:t>
                      </w:r>
                    </w:p>
                    <w:p w14:paraId="09C4D2CB" w14:textId="77777777" w:rsidR="00F43454" w:rsidRDefault="00F43454"/>
                  </w:txbxContent>
                </v:textbox>
                <w10:wrap type="tight"/>
              </v:shape>
            </w:pict>
          </mc:Fallback>
        </mc:AlternateContent>
      </w:r>
      <w:r w:rsidR="004B564D">
        <w:t>As you would expect green is good, yellow is OK, red not so good.</w:t>
      </w:r>
      <w:r w:rsidR="000A1009">
        <w:t xml:space="preserve"> If your Autiomate.ini file does not change the default password you will be asked t</w:t>
      </w:r>
      <w:r w:rsidR="006C0289">
        <w:t>o set a new default password an</w:t>
      </w:r>
      <w:r w:rsidR="000A1009">
        <w:t>d</w:t>
      </w:r>
      <w:r w:rsidR="006C0289">
        <w:t xml:space="preserve"> </w:t>
      </w:r>
      <w:r w:rsidR="000A1009">
        <w:t>the existing ac</w:t>
      </w:r>
      <w:r w:rsidR="006C0289">
        <w:t>c</w:t>
      </w:r>
      <w:r w:rsidR="000A1009">
        <w:t>ounts will have their password updated.</w:t>
      </w:r>
      <w:r w:rsidR="004B564D">
        <w:t xml:space="preserve"> If the build share is not correctly populated then the DC VM will need rebuilding as most software installers come from the build share. There is a log of the build in c:\Buildlog.txt which may help; the </w:t>
      </w:r>
      <w:proofErr w:type="spellStart"/>
      <w:r w:rsidR="004B564D">
        <w:t>BuildLog</w:t>
      </w:r>
      <w:proofErr w:type="spellEnd"/>
      <w:r w:rsidR="004B564D">
        <w:t xml:space="preserve"> shortcut on the desktop opens this file.</w:t>
      </w:r>
    </w:p>
    <w:p w14:paraId="3460D271" w14:textId="5C461309" w:rsidR="004B564D" w:rsidRDefault="004B564D" w:rsidP="004B564D">
      <w:r>
        <w:t>Once the Validate script completes with green you are ready for task 3.</w:t>
      </w:r>
    </w:p>
    <w:p w14:paraId="01761451" w14:textId="1BB5ED81" w:rsidR="00F96347" w:rsidRPr="004B564D" w:rsidRDefault="00F96347" w:rsidP="00F96347">
      <w:pPr>
        <w:pStyle w:val="Heading3"/>
      </w:pPr>
      <w:r>
        <w:t>Task 3</w:t>
      </w:r>
      <w:r w:rsidRPr="004B564D">
        <w:t xml:space="preserve"> – Build ESX</w:t>
      </w:r>
      <w:r>
        <w:t>i</w:t>
      </w:r>
      <w:r w:rsidRPr="004B564D">
        <w:t xml:space="preserve"> servers</w:t>
      </w:r>
    </w:p>
    <w:p w14:paraId="29F6240B" w14:textId="3BF9BFC4" w:rsidR="00F96347" w:rsidRDefault="00707FF9" w:rsidP="00F96347">
      <w:r>
        <w:rPr>
          <w:noProof/>
          <w:lang w:val="en-US"/>
        </w:rPr>
        <mc:AlternateContent>
          <mc:Choice Requires="wps">
            <w:drawing>
              <wp:anchor distT="0" distB="0" distL="114300" distR="114300" simplePos="0" relativeHeight="251656704" behindDoc="0" locked="0" layoutInCell="1" allowOverlap="1" wp14:anchorId="585DA13F" wp14:editId="4B486760">
                <wp:simplePos x="0" y="0"/>
                <wp:positionH relativeFrom="column">
                  <wp:posOffset>-138943</wp:posOffset>
                </wp:positionH>
                <wp:positionV relativeFrom="paragraph">
                  <wp:posOffset>4338946</wp:posOffset>
                </wp:positionV>
                <wp:extent cx="5829300" cy="1943100"/>
                <wp:effectExtent l="0" t="0" r="0" b="0"/>
                <wp:wrapTight wrapText="bothSides">
                  <wp:wrapPolygon edited="0">
                    <wp:start x="0" y="0"/>
                    <wp:lineTo x="21600" y="0"/>
                    <wp:lineTo x="21600" y="21600"/>
                    <wp:lineTo x="0" y="21600"/>
                    <wp:lineTo x="0" y="0"/>
                  </wp:wrapPolygon>
                </wp:wrapTight>
                <wp:docPr id="258"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0" cy="19431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85CD4D" w14:textId="77777777" w:rsidR="00F43454" w:rsidRPr="000143BC" w:rsidRDefault="00F43454" w:rsidP="000143BC">
                            <w:pPr>
                              <w:pStyle w:val="eBookList"/>
                              <w:rPr>
                                <w:rStyle w:val="IntenseEmphasis"/>
                              </w:rPr>
                            </w:pPr>
                            <w:r w:rsidRPr="000143BC">
                              <w:rPr>
                                <w:rStyle w:val="IntenseEmphasis"/>
                              </w:rPr>
                              <w:t>VMware Fusion</w:t>
                            </w:r>
                          </w:p>
                          <w:p w14:paraId="7456E302" w14:textId="6C21B59F" w:rsidR="00F43454" w:rsidRDefault="00F43454" w:rsidP="000143BC">
                            <w:pPr>
                              <w:pStyle w:val="eBookList"/>
                            </w:pPr>
                            <w:r>
                              <w:t xml:space="preserve">Unless you’re running Fusion as root, powering on the ESX servers will </w:t>
                            </w:r>
                            <w:proofErr w:type="spellStart"/>
                            <w:r>
                              <w:t>popup</w:t>
                            </w:r>
                            <w:proofErr w:type="spellEnd"/>
                            <w:r>
                              <w:t xml:space="preserve"> a prompt to let you know that the virtual machine is attempting to monitor all network traffic. See this blog article for how to fix this behaviour </w:t>
                            </w:r>
                            <w:hyperlink r:id="rId59" w:anchor="admin_privilege" w:history="1">
                              <w:r w:rsidRPr="001A6DD2">
                                <w:rPr>
                                  <w:rStyle w:val="Hyperlink"/>
                                </w:rPr>
                                <w:t>http://www.jedi.be/blog/2010/12/09/automated-vmware-esx-installation-even-in-vmware-fusion/#admin_privilege</w:t>
                              </w:r>
                            </w:hyperlink>
                            <w:r>
                              <w:t xml:space="preserve">. For VMware Fusion 5, quit Fusion and open the OSX Terminal. </w:t>
                            </w:r>
                            <w:proofErr w:type="spellStart"/>
                            <w:r>
                              <w:t>Sudo</w:t>
                            </w:r>
                            <w:proofErr w:type="spellEnd"/>
                            <w:r>
                              <w:t xml:space="preserve"> or </w:t>
                            </w:r>
                            <w:proofErr w:type="spellStart"/>
                            <w:r>
                              <w:t>su</w:t>
                            </w:r>
                            <w:proofErr w:type="spellEnd"/>
                            <w:r>
                              <w:t xml:space="preserve"> to root as necessary and execute the following command:</w:t>
                            </w:r>
                          </w:p>
                          <w:p w14:paraId="444FB013" w14:textId="77777777" w:rsidR="00F43454" w:rsidRDefault="00F43454" w:rsidP="000143BC">
                            <w:pPr>
                              <w:pStyle w:val="eBookCode"/>
                            </w:pPr>
                            <w:r>
                              <w:t>/Applications/VMware\ Fusion.app/Contents/Library/services.sh --stop</w:t>
                            </w:r>
                          </w:p>
                          <w:p w14:paraId="4022958E" w14:textId="77777777" w:rsidR="00F43454" w:rsidRDefault="00F43454" w:rsidP="000143BC">
                            <w:pPr>
                              <w:pStyle w:val="eBookCode"/>
                            </w:pPr>
                            <w:r>
                              <w:t>/Applications/VMware\ Fusion.app/Contents/Library/services.sh --start</w:t>
                            </w:r>
                          </w:p>
                          <w:p w14:paraId="43E2F17B" w14:textId="77777777" w:rsidR="00F43454" w:rsidRDefault="00F4345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DA13F" id="Text Box 135" o:spid="_x0000_s1027" type="#_x0000_t202" style="position:absolute;margin-left:-10.95pt;margin-top:341.65pt;width:459pt;height:15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" filled="f">
                <v:path arrowok="t"/>
                <v:textbox inset=",7.2pt,,7.2pt">
                  <w:txbxContent>
                    <w:p w14:paraId="1485CD4D" w14:textId="77777777" w:rsidR="00F43454" w:rsidRPr="000143BC" w:rsidRDefault="00F43454" w:rsidP="000143BC">
                      <w:pPr>
                        <w:pStyle w:val="eBookList"/>
                        <w:rPr>
                          <w:rStyle w:val="IntenseEmphasis"/>
                        </w:rPr>
                      </w:pPr>
                      <w:r w:rsidRPr="000143BC">
                        <w:rPr>
                          <w:rStyle w:val="IntenseEmphasis"/>
                        </w:rPr>
                        <w:t>VMware Fusion</w:t>
                      </w:r>
                    </w:p>
                    <w:p w14:paraId="7456E302" w14:textId="6C21B59F" w:rsidR="00F43454" w:rsidRDefault="00F43454" w:rsidP="000143BC">
                      <w:pPr>
                        <w:pStyle w:val="eBookList"/>
                      </w:pPr>
                      <w:r>
                        <w:t xml:space="preserve">Unless you’re running Fusion as root, powering on the ESX servers will </w:t>
                      </w:r>
                      <w:proofErr w:type="spellStart"/>
                      <w:r>
                        <w:t>popup</w:t>
                      </w:r>
                      <w:proofErr w:type="spellEnd"/>
                      <w:r>
                        <w:t xml:space="preserve"> a prompt to let you know that the virtual machine is attempting to monitor all network traffic. See this blog article for how to fix this behaviour </w:t>
                      </w:r>
                      <w:hyperlink r:id="rId60" w:anchor="admin_privilege" w:history="1">
                        <w:r w:rsidRPr="001A6DD2">
                          <w:rPr>
                            <w:rStyle w:val="Hyperlink"/>
                          </w:rPr>
                          <w:t>http://www.jedi.be/blog/2010/12/09/automated-vmware-esx-installation-even-in-vmware-fusion/#admin_privilege</w:t>
                        </w:r>
                      </w:hyperlink>
                      <w:r>
                        <w:t xml:space="preserve">. For VMware Fusion 5, quit Fusion and open the OSX Terminal. </w:t>
                      </w:r>
                      <w:proofErr w:type="spellStart"/>
                      <w:r>
                        <w:t>Sudo</w:t>
                      </w:r>
                      <w:proofErr w:type="spellEnd"/>
                      <w:r>
                        <w:t xml:space="preserve"> or </w:t>
                      </w:r>
                      <w:proofErr w:type="spellStart"/>
                      <w:r>
                        <w:t>su</w:t>
                      </w:r>
                      <w:proofErr w:type="spellEnd"/>
                      <w:r>
                        <w:t xml:space="preserve"> to root as necessary and execute the following command:</w:t>
                      </w:r>
                    </w:p>
                    <w:p w14:paraId="444FB013" w14:textId="77777777" w:rsidR="00F43454" w:rsidRDefault="00F43454" w:rsidP="000143BC">
                      <w:pPr>
                        <w:pStyle w:val="eBookCode"/>
                      </w:pPr>
                      <w:r>
                        <w:t>/Applications/VMware\ Fusion.app/Contents/Library/services.sh --stop</w:t>
                      </w:r>
                    </w:p>
                    <w:p w14:paraId="4022958E" w14:textId="77777777" w:rsidR="00F43454" w:rsidRDefault="00F43454" w:rsidP="000143BC">
                      <w:pPr>
                        <w:pStyle w:val="eBookCode"/>
                      </w:pPr>
                      <w:r>
                        <w:t>/Applications/VMware\ Fusion.app/Contents/Library/services.sh --start</w:t>
                      </w:r>
                    </w:p>
                    <w:p w14:paraId="43E2F17B" w14:textId="77777777" w:rsidR="00F43454" w:rsidRDefault="00F43454"/>
                  </w:txbxContent>
                </v:textbox>
                <w10:wrap type="tight"/>
              </v:shape>
            </w:pict>
          </mc:Fallback>
        </mc:AlternateContent>
      </w:r>
      <w:r w:rsidR="00F43454">
        <w:rPr>
          <w:noProof/>
          <w:lang w:val="en-US"/>
        </w:rPr>
        <mc:AlternateContent>
          <mc:Choice Requires="wps">
            <w:drawing>
              <wp:anchor distT="0" distB="0" distL="114300" distR="114300" simplePos="0" relativeHeight="251655680" behindDoc="0" locked="0" layoutInCell="1" allowOverlap="1" wp14:anchorId="2F941511" wp14:editId="53F64E21">
                <wp:simplePos x="0" y="0"/>
                <wp:positionH relativeFrom="column">
                  <wp:posOffset>-109855</wp:posOffset>
                </wp:positionH>
                <wp:positionV relativeFrom="paragraph">
                  <wp:posOffset>774700</wp:posOffset>
                </wp:positionV>
                <wp:extent cx="5709920" cy="3429000"/>
                <wp:effectExtent l="0" t="0" r="0" b="0"/>
                <wp:wrapTight wrapText="bothSides">
                  <wp:wrapPolygon edited="0">
                    <wp:start x="0" y="0"/>
                    <wp:lineTo x="21600" y="0"/>
                    <wp:lineTo x="21600" y="21600"/>
                    <wp:lineTo x="0" y="21600"/>
                    <wp:lineTo x="0" y="0"/>
                  </wp:wrapPolygon>
                </wp:wrapTight>
                <wp:docPr id="2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09920" cy="3429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A7D4B50" w14:textId="77777777" w:rsidR="00F43454" w:rsidRPr="000143BC" w:rsidRDefault="00F43454" w:rsidP="000143BC">
                            <w:pPr>
                              <w:rPr>
                                <w:rStyle w:val="IntenseEmphasis"/>
                              </w:rPr>
                            </w:pPr>
                            <w:r w:rsidRPr="000143BC">
                              <w:rPr>
                                <w:rStyle w:val="IntenseEmphasis"/>
                              </w:rPr>
                              <w:t>Ravello</w:t>
                            </w:r>
                          </w:p>
                          <w:p w14:paraId="512D8612" w14:textId="46408662" w:rsidR="00F43454" w:rsidRDefault="00F43454" w:rsidP="000143BC">
                            <w:r w:rsidRPr="000143BC">
                              <w:t xml:space="preserve">On </w:t>
                            </w:r>
                            <w:r w:rsidRPr="00693E38">
                              <w:t>Ravello</w:t>
                            </w:r>
                            <w:r w:rsidRPr="000143BC">
                              <w:t xml:space="preserve"> you can power on all three ESXi servers and the VC at the same time. By the time the VC is ready to run the </w:t>
                            </w:r>
                            <w:proofErr w:type="spellStart"/>
                            <w:r w:rsidRPr="000143BC">
                              <w:t>addhosts</w:t>
                            </w:r>
                            <w:proofErr w:type="spellEnd"/>
                            <w:r w:rsidRPr="000143BC">
                              <w:t xml:space="preserve"> script the ESXi servers will be built. Use the VM console to</w:t>
                            </w:r>
                            <w:r>
                              <w:t xml:space="preserve"> select from the PXE boot menu and</w:t>
                            </w:r>
                            <w:r w:rsidRPr="000143BC">
                              <w:t xml:space="preserve"> monitor the ESXi servers as they build.</w:t>
                            </w:r>
                            <w:r>
                              <w:t xml:space="preserve"> </w:t>
                            </w:r>
                            <w:r w:rsidRPr="000143BC">
                              <w:t>Keep an eye on the ESXi servers as they sometimes fail to build. Power the VM off and then back on to try again.</w:t>
                            </w:r>
                          </w:p>
                          <w:p w14:paraId="73A7B8D7" w14:textId="38C06477" w:rsidR="00F43454" w:rsidRDefault="00F43454" w:rsidP="000143BC">
                            <w:r>
                              <w:t>You may also want to make the PXE boot menu stay on screen longer. On the DC edit the file “C:\TFTP-Root\</w:t>
                            </w:r>
                            <w:proofErr w:type="spellStart"/>
                            <w:r>
                              <w:t>pxelinux.cfg</w:t>
                            </w:r>
                            <w:proofErr w:type="spellEnd"/>
                            <w:r>
                              <w:t>\default” with notepad. The line that say:</w:t>
                            </w:r>
                          </w:p>
                          <w:p w14:paraId="15780765" w14:textId="36CCC9D3" w:rsidR="00F43454" w:rsidRPr="00693E38" w:rsidRDefault="00F43454" w:rsidP="000143BC">
                            <w:pPr>
                              <w:rPr>
                                <w:rFonts w:ascii="Courier" w:hAnsi="Courier"/>
                              </w:rPr>
                            </w:pPr>
                            <w:r w:rsidRPr="00693E38">
                              <w:rPr>
                                <w:rFonts w:ascii="Courier" w:hAnsi="Courier"/>
                              </w:rPr>
                              <w:t>timeout 300</w:t>
                            </w:r>
                          </w:p>
                          <w:p w14:paraId="6967825C" w14:textId="1DEEA793" w:rsidR="00F43454" w:rsidRDefault="00F43454" w:rsidP="000143BC">
                            <w:r>
                              <w:t xml:space="preserve">causes the menu to last 30 seconds, </w:t>
                            </w:r>
                          </w:p>
                          <w:p w14:paraId="3EE6238D" w14:textId="5D0DF6EA" w:rsidR="00F43454" w:rsidRPr="00693E38" w:rsidRDefault="00F43454" w:rsidP="000143BC">
                            <w:pPr>
                              <w:rPr>
                                <w:rFonts w:ascii="Courier" w:hAnsi="Courier"/>
                              </w:rPr>
                            </w:pPr>
                            <w:r w:rsidRPr="00693E38">
                              <w:rPr>
                                <w:rFonts w:ascii="Courier" w:hAnsi="Courier"/>
                              </w:rPr>
                              <w:t>timeout 3000</w:t>
                            </w:r>
                          </w:p>
                          <w:p w14:paraId="43E2561A" w14:textId="248FDC1B" w:rsidR="00F43454" w:rsidRDefault="00F43454" w:rsidP="000143BC">
                            <w:r>
                              <w:t>will cause the menu to last 5 minutes. Remember to change back after the ESXi servers are building, otherwise they will wait at the menu for 5 minutes on every reboot.</w:t>
                            </w:r>
                          </w:p>
                          <w:p w14:paraId="240B8DE3" w14:textId="77777777" w:rsidR="00F43454" w:rsidRPr="000143BC" w:rsidRDefault="00F43454" w:rsidP="000143BC"/>
                          <w:p w14:paraId="06B10C32" w14:textId="77777777" w:rsidR="00F43454" w:rsidRDefault="00F4345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41511" id="Text Box 136" o:spid="_x0000_s1028" type="#_x0000_t202" style="position:absolute;margin-left:-8.65pt;margin-top:61pt;width:449.6pt;height:27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" filled="f">
                <v:path arrowok="t"/>
                <v:textbox inset=",7.2pt,,7.2pt">
                  <w:txbxContent>
                    <w:p w14:paraId="5A7D4B50" w14:textId="77777777" w:rsidR="00F43454" w:rsidRPr="000143BC" w:rsidRDefault="00F43454" w:rsidP="000143BC">
                      <w:pPr>
                        <w:rPr>
                          <w:rStyle w:val="IntenseEmphasis"/>
                        </w:rPr>
                      </w:pPr>
                      <w:r w:rsidRPr="000143BC">
                        <w:rPr>
                          <w:rStyle w:val="IntenseEmphasis"/>
                        </w:rPr>
                        <w:t>Ravello</w:t>
                      </w:r>
                    </w:p>
                    <w:p w14:paraId="512D8612" w14:textId="46408662" w:rsidR="00F43454" w:rsidRDefault="00F43454" w:rsidP="000143BC">
                      <w:r w:rsidRPr="000143BC">
                        <w:t xml:space="preserve">On </w:t>
                      </w:r>
                      <w:r w:rsidRPr="00693E38">
                        <w:t>Ravello</w:t>
                      </w:r>
                      <w:r w:rsidRPr="000143BC">
                        <w:t xml:space="preserve"> you can power on all three ESXi servers and the VC at the same time. By the time the VC is ready to run the </w:t>
                      </w:r>
                      <w:proofErr w:type="spellStart"/>
                      <w:r w:rsidRPr="000143BC">
                        <w:t>addhosts</w:t>
                      </w:r>
                      <w:proofErr w:type="spellEnd"/>
                      <w:r w:rsidRPr="000143BC">
                        <w:t xml:space="preserve"> script the ESXi servers will be built. Use the VM console to</w:t>
                      </w:r>
                      <w:r>
                        <w:t xml:space="preserve"> select from the PXE boot menu and</w:t>
                      </w:r>
                      <w:r w:rsidRPr="000143BC">
                        <w:t xml:space="preserve"> monitor the ESXi servers as they build.</w:t>
                      </w:r>
                      <w:r>
                        <w:t xml:space="preserve"> </w:t>
                      </w:r>
                      <w:r w:rsidRPr="000143BC">
                        <w:t>Keep an eye on the ESXi servers as they sometimes fail to build. Power the VM off and then back on to try again.</w:t>
                      </w:r>
                    </w:p>
                    <w:p w14:paraId="73A7B8D7" w14:textId="38C06477" w:rsidR="00F43454" w:rsidRDefault="00F43454" w:rsidP="000143BC">
                      <w:r>
                        <w:t>You may also want to make the PXE boot menu stay on screen longer. On the DC edit the file “C:\TFTP-Root\</w:t>
                      </w:r>
                      <w:proofErr w:type="spellStart"/>
                      <w:r>
                        <w:t>pxelinux.cfg</w:t>
                      </w:r>
                      <w:proofErr w:type="spellEnd"/>
                      <w:r>
                        <w:t>\default” with notepad. The line that say:</w:t>
                      </w:r>
                    </w:p>
                    <w:p w14:paraId="15780765" w14:textId="36CCC9D3" w:rsidR="00F43454" w:rsidRPr="00693E38" w:rsidRDefault="00F43454" w:rsidP="000143BC">
                      <w:pPr>
                        <w:rPr>
                          <w:rFonts w:ascii="Courier" w:hAnsi="Courier"/>
                        </w:rPr>
                      </w:pPr>
                      <w:r w:rsidRPr="00693E38">
                        <w:rPr>
                          <w:rFonts w:ascii="Courier" w:hAnsi="Courier"/>
                        </w:rPr>
                        <w:t>timeout 300</w:t>
                      </w:r>
                    </w:p>
                    <w:p w14:paraId="6967825C" w14:textId="1DEEA793" w:rsidR="00F43454" w:rsidRDefault="00F43454" w:rsidP="000143BC">
                      <w:r>
                        <w:t xml:space="preserve">causes the menu to last 30 seconds, </w:t>
                      </w:r>
                    </w:p>
                    <w:p w14:paraId="3EE6238D" w14:textId="5D0DF6EA" w:rsidR="00F43454" w:rsidRPr="00693E38" w:rsidRDefault="00F43454" w:rsidP="000143BC">
                      <w:pPr>
                        <w:rPr>
                          <w:rFonts w:ascii="Courier" w:hAnsi="Courier"/>
                        </w:rPr>
                      </w:pPr>
                      <w:r w:rsidRPr="00693E38">
                        <w:rPr>
                          <w:rFonts w:ascii="Courier" w:hAnsi="Courier"/>
                        </w:rPr>
                        <w:t>timeout 3000</w:t>
                      </w:r>
                    </w:p>
                    <w:p w14:paraId="43E2561A" w14:textId="248FDC1B" w:rsidR="00F43454" w:rsidRDefault="00F43454" w:rsidP="000143BC">
                      <w:r>
                        <w:t>will cause the menu to last 5 minutes. Remember to change back after the ESXi servers are building, otherwise they will wait at the menu for 5 minutes on every reboot.</w:t>
                      </w:r>
                    </w:p>
                    <w:p w14:paraId="240B8DE3" w14:textId="77777777" w:rsidR="00F43454" w:rsidRPr="000143BC" w:rsidRDefault="00F43454" w:rsidP="000143BC"/>
                    <w:p w14:paraId="06B10C32" w14:textId="77777777" w:rsidR="00F43454" w:rsidRDefault="00F43454"/>
                  </w:txbxContent>
                </v:textbox>
                <w10:wrap type="tight"/>
              </v:shape>
            </w:pict>
          </mc:Fallback>
        </mc:AlternateContent>
      </w:r>
      <w:r w:rsidR="00F96347">
        <w:t>Power on the ESX VMs one at a time, once the first starts the automated build you can move on to the second. If you plan to build as ESX 4.1 then change the OS type on the VMs to reflect.</w:t>
      </w:r>
      <w:r w:rsidR="004F2C75">
        <w:t xml:space="preserve"> </w:t>
      </w:r>
    </w:p>
    <w:p w14:paraId="2753C776" w14:textId="74675A22" w:rsidR="00F96347" w:rsidRDefault="00F96347" w:rsidP="00F96347">
      <w:r>
        <w:t xml:space="preserve">When the VMs boot they will use PXE to load a menu from the DC, use the keyboard arrow keys to choose the option for the ESXi version and host number you wish to install. For each ESXi version there is a menu allowing the automated build of each ESXi host or a manual install from the network. The automated installs build with the standard IP addresses and </w:t>
      </w:r>
      <w:r w:rsidR="001E3DB1">
        <w:t>little</w:t>
      </w:r>
      <w:r>
        <w:t xml:space="preserve"> post build customization. The manual install behaves exactly as if you had booted from the ESXi installer ISO, asking you for all the required build information. You can find the </w:t>
      </w:r>
      <w:r>
        <w:lastRenderedPageBreak/>
        <w:t xml:space="preserve">required information in the </w:t>
      </w:r>
      <w:r w:rsidRPr="001A6DD2">
        <w:rPr>
          <w:b/>
        </w:rPr>
        <w:t>As Built</w:t>
      </w:r>
      <w:r>
        <w:t xml:space="preserve"> section of this document. For the initial test build use the automated builds for the same ESXi version as your vCenter.</w:t>
      </w:r>
    </w:p>
    <w:p w14:paraId="5417AF84" w14:textId="08FE09DE" w:rsidR="00F96347" w:rsidRDefault="00F43454" w:rsidP="00F96347">
      <w:pPr>
        <w:jc w:val="center"/>
      </w:pPr>
      <w:r>
        <w:rPr>
          <w:noProof/>
        </w:rPr>
        <w:drawing>
          <wp:inline distT="0" distB="0" distL="0" distR="0" wp14:anchorId="2AD2296D" wp14:editId="7CD9B3B2">
            <wp:extent cx="3043555" cy="1277620"/>
            <wp:effectExtent l="0" t="0" r="0" b="0"/>
            <wp:docPr id="212"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3555" cy="1277620"/>
                    </a:xfrm>
                    <a:prstGeom prst="rect">
                      <a:avLst/>
                    </a:prstGeom>
                    <a:noFill/>
                    <a:ln>
                      <a:noFill/>
                    </a:ln>
                  </pic:spPr>
                </pic:pic>
              </a:graphicData>
            </a:graphic>
          </wp:inline>
        </w:drawing>
      </w:r>
    </w:p>
    <w:p w14:paraId="2BB54265" w14:textId="2FD712CC" w:rsidR="00F96347" w:rsidRDefault="00F43454" w:rsidP="00F96347">
      <w:pPr>
        <w:jc w:val="center"/>
      </w:pPr>
      <w:r>
        <w:rPr>
          <w:noProof/>
        </w:rPr>
        <w:drawing>
          <wp:inline distT="0" distB="0" distL="0" distR="0" wp14:anchorId="35115230" wp14:editId="46F3792B">
            <wp:extent cx="3043555" cy="1277620"/>
            <wp:effectExtent l="0" t="0" r="0" b="0"/>
            <wp:docPr id="211"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6"/>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3555" cy="1277620"/>
                    </a:xfrm>
                    <a:prstGeom prst="rect">
                      <a:avLst/>
                    </a:prstGeom>
                    <a:noFill/>
                    <a:ln>
                      <a:noFill/>
                    </a:ln>
                  </pic:spPr>
                </pic:pic>
              </a:graphicData>
            </a:graphic>
          </wp:inline>
        </w:drawing>
      </w:r>
    </w:p>
    <w:p w14:paraId="63C0D9FB" w14:textId="3E589EC5" w:rsidR="00F96347" w:rsidRDefault="00F96347" w:rsidP="00F96347">
      <w:r>
        <w:t>After the build your ESX server will be ready</w:t>
      </w:r>
    </w:p>
    <w:p w14:paraId="78776259" w14:textId="5AEDDCD1" w:rsidR="00F96347" w:rsidRDefault="00F43454" w:rsidP="00F96347">
      <w:pPr>
        <w:jc w:val="center"/>
      </w:pPr>
      <w:r>
        <w:rPr>
          <w:noProof/>
          <w:lang w:eastAsia="en-NZ"/>
        </w:rPr>
        <w:drawing>
          <wp:inline distT="0" distB="0" distL="0" distR="0" wp14:anchorId="2452131D" wp14:editId="64CEDA11">
            <wp:extent cx="3281680" cy="2454910"/>
            <wp:effectExtent l="0" t="0" r="0" b="0"/>
            <wp:docPr id="210"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pic:cNvPicPr>
                      <a:picLocks/>
                    </pic:cNvPicPr>
                  </pic:nvPicPr>
                  <pic:blipFill>
                    <a:blip r:embed="rId63">
                      <a:extLst>
                        <a:ext uri="{28A0092B-C50C-407E-A947-70E740481C1C}">
                          <a14:useLocalDpi xmlns:a14="http://schemas.microsoft.com/office/drawing/2010/main" val="0"/>
                        </a:ext>
                      </a:extLst>
                    </a:blip>
                    <a:srcRect l="11259" t="14355" r="35414" b="11629"/>
                    <a:stretch>
                      <a:fillRect/>
                    </a:stretch>
                  </pic:blipFill>
                  <pic:spPr bwMode="auto">
                    <a:xfrm>
                      <a:off x="0" y="0"/>
                      <a:ext cx="3281680" cy="2454910"/>
                    </a:xfrm>
                    <a:prstGeom prst="rect">
                      <a:avLst/>
                    </a:prstGeom>
                    <a:noFill/>
                    <a:ln>
                      <a:noFill/>
                    </a:ln>
                  </pic:spPr>
                </pic:pic>
              </a:graphicData>
            </a:graphic>
          </wp:inline>
        </w:drawing>
      </w:r>
    </w:p>
    <w:p w14:paraId="1704ED51" w14:textId="59FA24AF" w:rsidR="004F2C75" w:rsidRDefault="004F2C75" w:rsidP="00F96347">
      <w:r w:rsidRPr="000143BC">
        <w:t xml:space="preserve">If your physical machine has less than </w:t>
      </w:r>
      <w:r w:rsidR="001E3DB1" w:rsidRPr="000143BC">
        <w:t>the recommended amount of RAM then refer to the</w:t>
      </w:r>
      <w:r w:rsidR="001E3DB1">
        <w:t xml:space="preserve"> memory optimization section</w:t>
      </w:r>
      <w:r>
        <w:t xml:space="preserve">. </w:t>
      </w:r>
    </w:p>
    <w:p w14:paraId="3310EF01" w14:textId="24AA7B47" w:rsidR="00F96347" w:rsidRDefault="00F96347" w:rsidP="00F96347">
      <w:r>
        <w:t xml:space="preserve">Build the second </w:t>
      </w:r>
      <w:r w:rsidR="001E3DB1">
        <w:t>ESXi host</w:t>
      </w:r>
      <w:r>
        <w:t xml:space="preserve"> as required. Confirm that both ESX servers have the correct static IP addresses before moving to the next stage.</w:t>
      </w:r>
    </w:p>
    <w:p w14:paraId="444A7D8F" w14:textId="77777777" w:rsidR="004B564D" w:rsidRPr="004B564D" w:rsidRDefault="00F96347" w:rsidP="00F96347">
      <w:pPr>
        <w:pStyle w:val="Heading3"/>
      </w:pPr>
      <w:r>
        <w:t>Task 4</w:t>
      </w:r>
      <w:r w:rsidR="004B564D" w:rsidRPr="004B564D">
        <w:t xml:space="preserve"> – Build VC, vCenter</w:t>
      </w:r>
      <w:r w:rsidR="00EE16CF">
        <w:t xml:space="preserve"> server</w:t>
      </w:r>
    </w:p>
    <w:p w14:paraId="78BFA0AD" w14:textId="56D3814D" w:rsidR="004B564D" w:rsidRDefault="004B564D" w:rsidP="004B564D">
      <w:r>
        <w:t>This process begins the same as the DC build, attach the ISO</w:t>
      </w:r>
      <w:r w:rsidR="00715071">
        <w:t>s\</w:t>
      </w:r>
      <w:r>
        <w:t xml:space="preserve">. Then boot from the Windows install disk, the </w:t>
      </w:r>
      <w:r w:rsidR="00715071">
        <w:t>config ISO</w:t>
      </w:r>
      <w:r>
        <w:t xml:space="preserve"> contains the “autounattend.xml” file. </w:t>
      </w:r>
    </w:p>
    <w:p w14:paraId="6A8402DC" w14:textId="77777777" w:rsidR="004B564D" w:rsidRDefault="004B564D" w:rsidP="004B564D">
      <w:r>
        <w:t>Power on the VC VM and allow it to boot from the CD, as with the DC VM booting from the CD will always rebuild without any prompt. This build will take another hour, leave it alone and do something else.</w:t>
      </w:r>
    </w:p>
    <w:p w14:paraId="656E8F0E" w14:textId="77777777" w:rsidR="008430F2" w:rsidRDefault="008430F2" w:rsidP="004B564D">
      <w:r>
        <w:t>During the VC build you may see a Windows Installer error 1618, you can safely ignore this.</w:t>
      </w:r>
    </w:p>
    <w:p w14:paraId="5D7303D2" w14:textId="77777777" w:rsidR="008430F2" w:rsidRDefault="00F43454" w:rsidP="008430F2">
      <w:pPr>
        <w:jc w:val="center"/>
      </w:pPr>
      <w:r>
        <w:rPr>
          <w:noProof/>
          <w:lang w:eastAsia="en-NZ"/>
        </w:rPr>
        <w:lastRenderedPageBreak/>
        <w:drawing>
          <wp:inline distT="0" distB="0" distL="0" distR="0" wp14:anchorId="31F16BE7" wp14:editId="12B1EF5B">
            <wp:extent cx="1553210" cy="488315"/>
            <wp:effectExtent l="0" t="0" r="0" b="0"/>
            <wp:docPr id="20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3210" cy="488315"/>
                    </a:xfrm>
                    <a:prstGeom prst="rect">
                      <a:avLst/>
                    </a:prstGeom>
                    <a:noFill/>
                    <a:ln>
                      <a:noFill/>
                    </a:ln>
                  </pic:spPr>
                </pic:pic>
              </a:graphicData>
            </a:graphic>
          </wp:inline>
        </w:drawing>
      </w:r>
    </w:p>
    <w:p w14:paraId="2066732C" w14:textId="77777777" w:rsidR="004B564D" w:rsidRDefault="004B564D" w:rsidP="004B564D">
      <w:r>
        <w:t xml:space="preserve">When the automation that you chose in the Automate.ini file completes the VM will be left logged on and configured with </w:t>
      </w:r>
      <w:proofErr w:type="spellStart"/>
      <w:r>
        <w:t>Autologon</w:t>
      </w:r>
      <w:proofErr w:type="spellEnd"/>
      <w:r>
        <w:t xml:space="preserve"> for your convenience. </w:t>
      </w:r>
    </w:p>
    <w:p w14:paraId="155D1755" w14:textId="77777777" w:rsidR="004B564D" w:rsidRDefault="00F43454" w:rsidP="004B564D">
      <w:pPr>
        <w:jc w:val="center"/>
      </w:pPr>
      <w:r>
        <w:rPr>
          <w:noProof/>
          <w:lang w:eastAsia="en-NZ"/>
        </w:rPr>
        <w:drawing>
          <wp:inline distT="0" distB="0" distL="0" distR="0" wp14:anchorId="39991193" wp14:editId="5BB83A63">
            <wp:extent cx="3281680" cy="2454910"/>
            <wp:effectExtent l="12700" t="12700" r="0" b="0"/>
            <wp:docPr id="208"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pic:cNvPicPr>
                      <a:picLocks/>
                    </pic:cNvPicPr>
                  </pic:nvPicPr>
                  <pic:blipFill>
                    <a:blip r:embed="rId65">
                      <a:extLst>
                        <a:ext uri="{28A0092B-C50C-407E-A947-70E740481C1C}">
                          <a14:useLocalDpi xmlns:a14="http://schemas.microsoft.com/office/drawing/2010/main" val="0"/>
                        </a:ext>
                      </a:extLst>
                    </a:blip>
                    <a:srcRect l="11259" t="14682" r="35414" b="11302"/>
                    <a:stretch>
                      <a:fillRect/>
                    </a:stretch>
                  </pic:blipFill>
                  <pic:spPr bwMode="auto">
                    <a:xfrm>
                      <a:off x="0" y="0"/>
                      <a:ext cx="3281680" cy="2454910"/>
                    </a:xfrm>
                    <a:prstGeom prst="rect">
                      <a:avLst/>
                    </a:prstGeom>
                    <a:noFill/>
                    <a:ln w="6350" cmpd="sng">
                      <a:solidFill>
                        <a:srgbClr val="000000"/>
                      </a:solidFill>
                      <a:miter lim="800000"/>
                      <a:headEnd/>
                      <a:tailEnd/>
                    </a:ln>
                    <a:effectLst/>
                  </pic:spPr>
                </pic:pic>
              </a:graphicData>
            </a:graphic>
          </wp:inline>
        </w:drawing>
      </w:r>
    </w:p>
    <w:p w14:paraId="2F54E222" w14:textId="77777777" w:rsidR="004B564D" w:rsidRDefault="004B564D" w:rsidP="004B564D">
      <w:r>
        <w:t>There are a few scripts that can be run on the VC; they are wrapped up in the Script Menu script on the desktop. The menu script does not require elevated privileges but some of the other scripts will prompt for permission to elevate when they are launched.</w:t>
      </w:r>
    </w:p>
    <w:p w14:paraId="66740C6A" w14:textId="77777777" w:rsidR="004B564D" w:rsidRDefault="00F43454" w:rsidP="004B564D">
      <w:pPr>
        <w:jc w:val="center"/>
      </w:pPr>
      <w:r>
        <w:rPr>
          <w:noProof/>
          <w:lang w:eastAsia="en-NZ"/>
        </w:rPr>
        <w:drawing>
          <wp:inline distT="0" distB="0" distL="0" distR="0" wp14:anchorId="730BA7B9" wp14:editId="5A2C863F">
            <wp:extent cx="3119120" cy="1553210"/>
            <wp:effectExtent l="0" t="0" r="0" b="0"/>
            <wp:docPr id="207"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66">
                      <a:extLst>
                        <a:ext uri="{28A0092B-C50C-407E-A947-70E740481C1C}">
                          <a14:useLocalDpi xmlns:a14="http://schemas.microsoft.com/office/drawing/2010/main" val="0"/>
                        </a:ext>
                      </a:extLst>
                    </a:blip>
                    <a:srcRect l="15660" t="22830" r="49539" b="45239"/>
                    <a:stretch>
                      <a:fillRect/>
                    </a:stretch>
                  </pic:blipFill>
                  <pic:spPr bwMode="auto">
                    <a:xfrm>
                      <a:off x="0" y="0"/>
                      <a:ext cx="3119120" cy="1553210"/>
                    </a:xfrm>
                    <a:prstGeom prst="rect">
                      <a:avLst/>
                    </a:prstGeom>
                    <a:noFill/>
                    <a:ln>
                      <a:noFill/>
                    </a:ln>
                  </pic:spPr>
                </pic:pic>
              </a:graphicData>
            </a:graphic>
          </wp:inline>
        </w:drawing>
      </w:r>
    </w:p>
    <w:p w14:paraId="0D0D2517" w14:textId="77777777" w:rsidR="004B564D" w:rsidRDefault="004B564D" w:rsidP="004B564D">
      <w:r>
        <w:t>The same validate script that ran on the DC can be run on the vCenter server to validate it’s build and there is a build log in C:\Buildlog.txt, both are available in the Script Menu.</w:t>
      </w:r>
    </w:p>
    <w:p w14:paraId="4C548A05" w14:textId="763E1CE8" w:rsidR="004B564D" w:rsidRDefault="00F43454" w:rsidP="004B564D">
      <w:pPr>
        <w:jc w:val="center"/>
      </w:pPr>
      <w:r>
        <w:rPr>
          <w:noProof/>
          <w:lang w:eastAsia="en-NZ"/>
        </w:rPr>
        <w:lastRenderedPageBreak/>
        <w:drawing>
          <wp:inline distT="0" distB="0" distL="0" distR="0" wp14:anchorId="6069F433" wp14:editId="11A52761">
            <wp:extent cx="3043555" cy="3331845"/>
            <wp:effectExtent l="0" t="0" r="0" b="0"/>
            <wp:docPr id="206" name="Picture 201" descr="19 - DC Valid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descr="19 - DC Validate"/>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3555" cy="3331845"/>
                    </a:xfrm>
                    <a:prstGeom prst="rect">
                      <a:avLst/>
                    </a:prstGeom>
                    <a:noFill/>
                    <a:ln>
                      <a:noFill/>
                    </a:ln>
                  </pic:spPr>
                </pic:pic>
              </a:graphicData>
            </a:graphic>
          </wp:inline>
        </w:drawing>
      </w:r>
    </w:p>
    <w:p w14:paraId="623FB12A" w14:textId="77777777" w:rsidR="00723292" w:rsidRDefault="00723292" w:rsidP="00723292">
      <w:r>
        <w:t xml:space="preserve">It may take a few minutes after you are able to login before all the services are started, be patient as the “VMware </w:t>
      </w:r>
      <w:proofErr w:type="spellStart"/>
      <w:r>
        <w:t>VirtualCenter</w:t>
      </w:r>
      <w:proofErr w:type="spellEnd"/>
      <w:r>
        <w:t xml:space="preserve"> Management Webservice” can take a few minutes to start so don’t worry of validation fails on that, give it five more minutes.</w:t>
      </w:r>
    </w:p>
    <w:p w14:paraId="49C3497E" w14:textId="77777777" w:rsidR="004B564D" w:rsidRDefault="004B564D" w:rsidP="004B564D">
      <w:r>
        <w:t xml:space="preserve">The desktop shortcut named </w:t>
      </w:r>
      <w:r w:rsidRPr="001A6DD2">
        <w:rPr>
          <w:b/>
        </w:rPr>
        <w:t>vSphere</w:t>
      </w:r>
      <w:r>
        <w:t xml:space="preserve"> launches the vSphere client and automatically logs into VC as the current logged on desktop user. </w:t>
      </w:r>
      <w:proofErr w:type="spellStart"/>
      <w:r>
        <w:t>PuTTY</w:t>
      </w:r>
      <w:proofErr w:type="spellEnd"/>
      <w:r>
        <w:t xml:space="preserve"> has pre-configured configurations for accessing the ESXi hosts and VMA, if you deploy the VMA.</w:t>
      </w:r>
    </w:p>
    <w:p w14:paraId="63E75332" w14:textId="77777777" w:rsidR="004B564D" w:rsidRPr="003F6814" w:rsidRDefault="004B564D" w:rsidP="00F96347">
      <w:pPr>
        <w:pStyle w:val="Heading3"/>
      </w:pPr>
      <w:r w:rsidRPr="003F6814">
        <w:t>Task 5 – Populate vCenter</w:t>
      </w:r>
    </w:p>
    <w:p w14:paraId="3C6F8FA3" w14:textId="77777777" w:rsidR="00F66486" w:rsidRPr="00F66486" w:rsidRDefault="00F66486" w:rsidP="004B564D">
      <w:r w:rsidRPr="00F66486">
        <w:t xml:space="preserve">If you put the </w:t>
      </w:r>
      <w:proofErr w:type="spellStart"/>
      <w:r w:rsidRPr="00F66486">
        <w:t>AutoAddHosts</w:t>
      </w:r>
      <w:proofErr w:type="spellEnd"/>
      <w:r w:rsidRPr="00F66486">
        <w:t>=true line in your automate.ini file then this has already been done as part of the VC build, otherwise you can do this now.</w:t>
      </w:r>
    </w:p>
    <w:p w14:paraId="1EE63E54" w14:textId="77777777" w:rsidR="004B564D" w:rsidRPr="00F66486" w:rsidRDefault="004B564D" w:rsidP="004B564D">
      <w:r w:rsidRPr="00F66486">
        <w:t xml:space="preserve">To add the ESXi servers to vCenter, setup an HA and DRS cluster as well as networking and datastores on the ESXi servers use the </w:t>
      </w:r>
      <w:r w:rsidRPr="00F66486">
        <w:rPr>
          <w:b/>
        </w:rPr>
        <w:t>Add ESXi hosts…</w:t>
      </w:r>
      <w:r w:rsidRPr="00F66486">
        <w:t xml:space="preserve"> option from the menu in the </w:t>
      </w:r>
      <w:r w:rsidRPr="00F66486">
        <w:rPr>
          <w:b/>
        </w:rPr>
        <w:t>AutoLab Script Menu</w:t>
      </w:r>
      <w:r w:rsidRPr="00F66486">
        <w:t xml:space="preserve"> shortcut on the desktop.</w:t>
      </w:r>
    </w:p>
    <w:p w14:paraId="01F1D564" w14:textId="77777777" w:rsidR="003F6814" w:rsidRDefault="00F43454" w:rsidP="003F6814">
      <w:pPr>
        <w:jc w:val="center"/>
        <w:rPr>
          <w:color w:val="FF0000"/>
          <w:lang w:val="en-US"/>
        </w:rPr>
      </w:pPr>
      <w:r>
        <w:rPr>
          <w:noProof/>
          <w:color w:val="FF0000"/>
          <w:lang w:eastAsia="en-NZ"/>
        </w:rPr>
        <w:drawing>
          <wp:inline distT="0" distB="0" distL="0" distR="0" wp14:anchorId="2AA2D88F" wp14:editId="52634F07">
            <wp:extent cx="488315" cy="488315"/>
            <wp:effectExtent l="0" t="0" r="0" b="0"/>
            <wp:docPr id="205"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315" cy="488315"/>
                    </a:xfrm>
                    <a:prstGeom prst="rect">
                      <a:avLst/>
                    </a:prstGeom>
                    <a:noFill/>
                    <a:ln>
                      <a:noFill/>
                    </a:ln>
                  </pic:spPr>
                </pic:pic>
              </a:graphicData>
            </a:graphic>
          </wp:inline>
        </w:drawing>
      </w:r>
    </w:p>
    <w:p w14:paraId="35940BA3" w14:textId="77777777" w:rsidR="003F6814" w:rsidRPr="00B5732E" w:rsidRDefault="00F43454" w:rsidP="003F6814">
      <w:pPr>
        <w:jc w:val="center"/>
        <w:rPr>
          <w:color w:val="FF0000"/>
          <w:lang w:val="en-US"/>
        </w:rPr>
      </w:pPr>
      <w:r>
        <w:rPr>
          <w:noProof/>
          <w:color w:val="FF0000"/>
          <w:lang w:eastAsia="en-NZ"/>
        </w:rPr>
        <w:drawing>
          <wp:inline distT="0" distB="0" distL="0" distR="0" wp14:anchorId="6428545F" wp14:editId="3B6D4B9A">
            <wp:extent cx="2542540" cy="1252855"/>
            <wp:effectExtent l="0" t="0" r="0" b="0"/>
            <wp:docPr id="204"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2540" cy="1252855"/>
                    </a:xfrm>
                    <a:prstGeom prst="rect">
                      <a:avLst/>
                    </a:prstGeom>
                    <a:noFill/>
                    <a:ln>
                      <a:noFill/>
                    </a:ln>
                  </pic:spPr>
                </pic:pic>
              </a:graphicData>
            </a:graphic>
          </wp:inline>
        </w:drawing>
      </w:r>
    </w:p>
    <w:p w14:paraId="0B8F2970" w14:textId="77777777" w:rsidR="004B564D" w:rsidRPr="00981588" w:rsidRDefault="004B564D" w:rsidP="004B564D">
      <w:r w:rsidRPr="00981588">
        <w:t>The script will execute with a minimal amount of feedback, some yellow warning messages are usual, red means some</w:t>
      </w:r>
      <w:r w:rsidR="00ED4924" w:rsidRPr="00981588">
        <w:t xml:space="preserve">thing has gone wrong. </w:t>
      </w:r>
    </w:p>
    <w:p w14:paraId="0E35612B" w14:textId="77777777" w:rsidR="003F6814" w:rsidRPr="00981588" w:rsidRDefault="00F43454" w:rsidP="003F6814">
      <w:pPr>
        <w:jc w:val="center"/>
        <w:rPr>
          <w:lang w:val="en-US"/>
        </w:rPr>
      </w:pPr>
      <w:r>
        <w:rPr>
          <w:noProof/>
          <w:lang w:eastAsia="en-NZ"/>
        </w:rPr>
        <w:lastRenderedPageBreak/>
        <w:drawing>
          <wp:inline distT="0" distB="0" distL="0" distR="0" wp14:anchorId="3964C279" wp14:editId="505A9D2D">
            <wp:extent cx="3244215" cy="2292350"/>
            <wp:effectExtent l="0" t="0" r="0" b="0"/>
            <wp:docPr id="203"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pic:cNvPicPr>
                      <a:picLocks/>
                    </pic:cNvPicPr>
                  </pic:nvPicPr>
                  <pic:blipFill>
                    <a:blip r:embed="rId70">
                      <a:extLst>
                        <a:ext uri="{28A0092B-C50C-407E-A947-70E740481C1C}">
                          <a14:useLocalDpi xmlns:a14="http://schemas.microsoft.com/office/drawing/2010/main" val="0"/>
                        </a:ext>
                      </a:extLst>
                    </a:blip>
                    <a:srcRect l="15263" t="15308" r="49849" b="38908"/>
                    <a:stretch>
                      <a:fillRect/>
                    </a:stretch>
                  </pic:blipFill>
                  <pic:spPr bwMode="auto">
                    <a:xfrm>
                      <a:off x="0" y="0"/>
                      <a:ext cx="3244215" cy="2292350"/>
                    </a:xfrm>
                    <a:prstGeom prst="rect">
                      <a:avLst/>
                    </a:prstGeom>
                    <a:noFill/>
                    <a:ln>
                      <a:noFill/>
                    </a:ln>
                  </pic:spPr>
                </pic:pic>
              </a:graphicData>
            </a:graphic>
          </wp:inline>
        </w:drawing>
      </w:r>
    </w:p>
    <w:p w14:paraId="30DD59EE" w14:textId="77777777" w:rsidR="004B564D" w:rsidRDefault="004B564D" w:rsidP="004B564D">
      <w:r w:rsidRPr="00981588">
        <w:t>If you selected the options to create VMs and datastores in the Automate.ini file then the</w:t>
      </w:r>
      <w:r w:rsidRPr="00746101">
        <w:t xml:space="preserve"> script will create these, if existing datastores and VMs exist these will be added to the</w:t>
      </w:r>
      <w:r>
        <w:t xml:space="preserve"> vCenter inventory.</w:t>
      </w:r>
    </w:p>
    <w:p w14:paraId="60CDA558" w14:textId="77777777" w:rsidR="004B564D" w:rsidRDefault="004B564D" w:rsidP="003F6814">
      <w:pPr>
        <w:pStyle w:val="Heading1"/>
      </w:pPr>
      <w:bookmarkStart w:id="20" w:name="_Toc351891138"/>
      <w:bookmarkStart w:id="21" w:name="_Toc519854526"/>
      <w:r>
        <w:lastRenderedPageBreak/>
        <w:t>Lab Build Time</w:t>
      </w:r>
      <w:bookmarkEnd w:id="20"/>
      <w:bookmarkEnd w:id="21"/>
    </w:p>
    <w:p w14:paraId="4C4D1BED" w14:textId="77777777" w:rsidR="004B564D" w:rsidRPr="00EE16CF" w:rsidRDefault="004B564D" w:rsidP="004B564D">
      <w:r w:rsidRPr="00EE16CF">
        <w:t>This table gives an indication of the time to build a core vSphere lab</w:t>
      </w:r>
      <w:r w:rsidR="00EE16CF" w:rsidRPr="00EE16CF">
        <w:t xml:space="preserve"> using a computer with </w:t>
      </w:r>
      <w:r w:rsidR="00ED4924">
        <w:t xml:space="preserve">a quad core i7, lots of RAM and </w:t>
      </w:r>
      <w:r w:rsidR="00EE16CF" w:rsidRPr="00EE16CF">
        <w:t>an SSD</w:t>
      </w:r>
      <w:r w:rsidR="00723292">
        <w:t>, your mileage will vary.</w:t>
      </w:r>
    </w:p>
    <w:p w14:paraId="45352FB6" w14:textId="77777777" w:rsidR="004B564D" w:rsidRPr="00EE16CF" w:rsidRDefault="004B564D" w:rsidP="004B564D">
      <w:r w:rsidRPr="00ED4924">
        <w:rPr>
          <w:b/>
        </w:rPr>
        <w:t>0:00</w:t>
      </w:r>
      <w:r w:rsidR="00EE16CF" w:rsidRPr="00EE16CF">
        <w:t xml:space="preserve"> –</w:t>
      </w:r>
      <w:r w:rsidR="003F6814" w:rsidRPr="00EE16CF">
        <w:t xml:space="preserve"> </w:t>
      </w:r>
      <w:r w:rsidR="00EE16CF" w:rsidRPr="00EE16CF">
        <w:t>Start, p</w:t>
      </w:r>
      <w:r w:rsidRPr="00EE16CF">
        <w:t>ower on NAS and copy in contents of Build share</w:t>
      </w:r>
    </w:p>
    <w:p w14:paraId="24742014" w14:textId="77777777" w:rsidR="004B564D" w:rsidRPr="00EE16CF" w:rsidRDefault="004B564D" w:rsidP="004B564D">
      <w:r w:rsidRPr="00ED4924">
        <w:rPr>
          <w:b/>
        </w:rPr>
        <w:t>0:15</w:t>
      </w:r>
      <w:r w:rsidR="00EE16CF" w:rsidRPr="00EE16CF">
        <w:t xml:space="preserve"> -</w:t>
      </w:r>
      <w:r w:rsidR="003F6814" w:rsidRPr="00EE16CF">
        <w:t xml:space="preserve"> </w:t>
      </w:r>
      <w:r w:rsidRPr="00EE16CF">
        <w:t>Power on VC VM, build automated</w:t>
      </w:r>
    </w:p>
    <w:p w14:paraId="15FF5345" w14:textId="77777777" w:rsidR="004B564D" w:rsidRPr="00EE16CF" w:rsidRDefault="004B564D" w:rsidP="004B564D">
      <w:r w:rsidRPr="00ED4924">
        <w:rPr>
          <w:b/>
        </w:rPr>
        <w:t>1:15</w:t>
      </w:r>
      <w:r w:rsidR="00EE16CF" w:rsidRPr="00EE16CF">
        <w:t xml:space="preserve"> -</w:t>
      </w:r>
      <w:r w:rsidR="003F6814" w:rsidRPr="00EE16CF">
        <w:t xml:space="preserve"> </w:t>
      </w:r>
      <w:r w:rsidRPr="00EE16CF">
        <w:t>DC built</w:t>
      </w:r>
      <w:r w:rsidR="001A6DD2" w:rsidRPr="00EE16CF">
        <w:t>, p</w:t>
      </w:r>
      <w:r w:rsidRPr="00EE16CF">
        <w:t>ower on VC VM, Windows build</w:t>
      </w:r>
    </w:p>
    <w:p w14:paraId="7F2A33C9" w14:textId="77777777" w:rsidR="004B564D" w:rsidRPr="00EE16CF" w:rsidRDefault="004B564D" w:rsidP="004B564D">
      <w:r w:rsidRPr="00ED4924">
        <w:rPr>
          <w:b/>
        </w:rPr>
        <w:t>2:00</w:t>
      </w:r>
      <w:r w:rsidR="00EE16CF" w:rsidRPr="00EE16CF">
        <w:t xml:space="preserve"> -</w:t>
      </w:r>
      <w:r w:rsidR="003F6814" w:rsidRPr="00EE16CF">
        <w:t xml:space="preserve"> </w:t>
      </w:r>
      <w:r w:rsidRPr="00EE16CF">
        <w:t>VC Built</w:t>
      </w:r>
      <w:r w:rsidR="001A6DD2" w:rsidRPr="00EE16CF">
        <w:t>, p</w:t>
      </w:r>
      <w:r w:rsidRPr="00EE16CF">
        <w:t>ower on Host1 and select ESXi 5 build</w:t>
      </w:r>
    </w:p>
    <w:p w14:paraId="1111AF4B" w14:textId="77777777" w:rsidR="004B564D" w:rsidRPr="00EE16CF" w:rsidRDefault="004B564D" w:rsidP="004B564D">
      <w:r w:rsidRPr="00ED4924">
        <w:rPr>
          <w:b/>
        </w:rPr>
        <w:t>2:15</w:t>
      </w:r>
      <w:r w:rsidR="00EE16CF" w:rsidRPr="00EE16CF">
        <w:t xml:space="preserve"> -</w:t>
      </w:r>
      <w:r w:rsidR="003F6814" w:rsidRPr="00EE16CF">
        <w:t xml:space="preserve"> </w:t>
      </w:r>
      <w:r w:rsidRPr="00EE16CF">
        <w:t>Host1 built</w:t>
      </w:r>
      <w:r w:rsidR="001A6DD2" w:rsidRPr="00EE16CF">
        <w:t>, p</w:t>
      </w:r>
      <w:r w:rsidRPr="00EE16CF">
        <w:t>ower on Host2 and select ESXi 5 build</w:t>
      </w:r>
    </w:p>
    <w:p w14:paraId="6E7E7ABA" w14:textId="77777777" w:rsidR="004B564D" w:rsidRPr="00EE16CF" w:rsidRDefault="004B564D" w:rsidP="004B564D">
      <w:r w:rsidRPr="00ED4924">
        <w:rPr>
          <w:b/>
        </w:rPr>
        <w:t>2:30</w:t>
      </w:r>
      <w:r w:rsidR="003F6814" w:rsidRPr="00EE16CF">
        <w:t xml:space="preserve"> </w:t>
      </w:r>
      <w:r w:rsidR="00EE16CF" w:rsidRPr="00EE16CF">
        <w:t xml:space="preserve">- </w:t>
      </w:r>
      <w:r w:rsidRPr="00EE16CF">
        <w:t>Host2 built</w:t>
      </w:r>
      <w:r w:rsidR="001A6DD2" w:rsidRPr="00EE16CF">
        <w:t>, r</w:t>
      </w:r>
      <w:r w:rsidRPr="00EE16CF">
        <w:t xml:space="preserve">un </w:t>
      </w:r>
      <w:proofErr w:type="spellStart"/>
      <w:r w:rsidRPr="00EE16CF">
        <w:t>AddHosts</w:t>
      </w:r>
      <w:proofErr w:type="spellEnd"/>
      <w:r w:rsidRPr="00EE16CF">
        <w:t xml:space="preserve"> script</w:t>
      </w:r>
    </w:p>
    <w:p w14:paraId="05373167" w14:textId="77777777" w:rsidR="004B564D" w:rsidRDefault="004B564D" w:rsidP="004B564D">
      <w:r w:rsidRPr="00ED4924">
        <w:rPr>
          <w:b/>
        </w:rPr>
        <w:t>3:00</w:t>
      </w:r>
      <w:r w:rsidR="003F6814" w:rsidRPr="00EE16CF">
        <w:t xml:space="preserve"> </w:t>
      </w:r>
      <w:r w:rsidR="00EE16CF" w:rsidRPr="00EE16CF">
        <w:t xml:space="preserve">- </w:t>
      </w:r>
      <w:r w:rsidRPr="00EE16CF">
        <w:t>Cluster Built</w:t>
      </w:r>
      <w:r w:rsidR="001A6DD2" w:rsidRPr="00EE16CF">
        <w:t>, d</w:t>
      </w:r>
      <w:r w:rsidRPr="00EE16CF">
        <w:t>atastores built and first VM installing operating system</w:t>
      </w:r>
    </w:p>
    <w:p w14:paraId="316EEB66" w14:textId="77777777" w:rsidR="004B564D" w:rsidRDefault="004B564D" w:rsidP="003F6814">
      <w:pPr>
        <w:pStyle w:val="Heading1"/>
      </w:pPr>
      <w:bookmarkStart w:id="22" w:name="_Toc351891139"/>
      <w:bookmarkStart w:id="23" w:name="_Toc519854527"/>
      <w:r>
        <w:lastRenderedPageBreak/>
        <w:t>Shutting the lab down</w:t>
      </w:r>
      <w:bookmarkEnd w:id="22"/>
      <w:bookmarkEnd w:id="23"/>
    </w:p>
    <w:p w14:paraId="07497DA0" w14:textId="77777777" w:rsidR="004B564D" w:rsidRDefault="004B564D" w:rsidP="004B564D">
      <w:r>
        <w:t>Since the lab takes up so much of the resources on a PC you will probably want to shut it down when you’re not actively working o</w:t>
      </w:r>
      <w:r w:rsidR="007F6339">
        <w:t>n it. The Shutdown Lab Servers o</w:t>
      </w:r>
      <w:r>
        <w:t>ption from the AutoLab Script Menu on the VC desktop runs a PowerShell script that will quickly but cleanly power down everything except the NAS and Router VMs, which can be powered off using VMware Workstation power control. The first time the shutdown script is run after a VC rebuild you will need to confirm storing the SSH keys for the NAS, router and vCloud VMs (if these are running).</w:t>
      </w:r>
    </w:p>
    <w:p w14:paraId="2965273D" w14:textId="352EFD1A" w:rsidR="003F6814" w:rsidRDefault="00F43454" w:rsidP="001A6DD2">
      <w:pPr>
        <w:jc w:val="center"/>
      </w:pPr>
      <w:r>
        <w:rPr>
          <w:noProof/>
          <w:lang w:val="en-US"/>
        </w:rPr>
        <mc:AlternateContent>
          <mc:Choice Requires="wps">
            <w:drawing>
              <wp:anchor distT="0" distB="0" distL="114300" distR="114300" simplePos="0" relativeHeight="251659776" behindDoc="0" locked="0" layoutInCell="1" allowOverlap="1" wp14:anchorId="0C657078" wp14:editId="07805D12">
                <wp:simplePos x="0" y="0"/>
                <wp:positionH relativeFrom="column">
                  <wp:posOffset>-114300</wp:posOffset>
                </wp:positionH>
                <wp:positionV relativeFrom="paragraph">
                  <wp:posOffset>2816225</wp:posOffset>
                </wp:positionV>
                <wp:extent cx="5709920" cy="2286000"/>
                <wp:effectExtent l="0" t="0" r="0" b="0"/>
                <wp:wrapTight wrapText="bothSides">
                  <wp:wrapPolygon edited="0">
                    <wp:start x="0" y="0"/>
                    <wp:lineTo x="21600" y="0"/>
                    <wp:lineTo x="21600" y="21600"/>
                    <wp:lineTo x="0" y="21600"/>
                    <wp:lineTo x="0" y="0"/>
                  </wp:wrapPolygon>
                </wp:wrapTight>
                <wp:docPr id="25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09920" cy="2286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3F375A" w14:textId="069D7585" w:rsidR="00F43454" w:rsidRPr="00EB5B4A" w:rsidRDefault="00F43454">
                            <w:pPr>
                              <w:rPr>
                                <w:rStyle w:val="IntenseEmphasis"/>
                              </w:rPr>
                            </w:pPr>
                            <w:r w:rsidRPr="00EB5B4A">
                              <w:rPr>
                                <w:rStyle w:val="IntenseEmphasis"/>
                              </w:rPr>
                              <w:t>Ravello</w:t>
                            </w:r>
                          </w:p>
                          <w:p w14:paraId="7C3B3642" w14:textId="35E9918F" w:rsidR="00F43454" w:rsidRDefault="00F43454">
                            <w:r>
                              <w:t xml:space="preserve">The Ravello platform charges by the hour for resources your AutoLab uses on their platform. It is important that you only run the AutoLab when you are using it and that you shut the lab down when you are done. I suggest that you use the automatic shutdown feature of Ravello, this will shut the lab down if you </w:t>
                            </w:r>
                            <w:proofErr w:type="spellStart"/>
                            <w:r>
                              <w:t>for get</w:t>
                            </w:r>
                            <w:proofErr w:type="spellEnd"/>
                            <w:r>
                              <w:t xml:space="preserve"> to do so.</w:t>
                            </w:r>
                          </w:p>
                          <w:p w14:paraId="2FE6A254" w14:textId="741D0335" w:rsidR="00F43454" w:rsidRDefault="00F43454">
                            <w:r>
                              <w:t>The AutoLab blueprint also includes a start-up sequence, so you can simply tell Ravello to power on the AutoLab application and it will start the VMs up in the correct order. This process takes a little under half an hour, I usually start the process before I do the dinner dishes, then my lab is ready when I am.</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57078" id="Text Box 134" o:spid="_x0000_s1029" type="#_x0000_t202" style="position:absolute;left:0;text-align:left;margin-left:-9pt;margin-top:221.75pt;width:449.6pt;height:18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" filled="f">
                <v:path arrowok="t"/>
                <v:textbox inset=",7.2pt,,7.2pt">
                  <w:txbxContent>
                    <w:p w14:paraId="083F375A" w14:textId="069D7585" w:rsidR="00F43454" w:rsidRPr="00EB5B4A" w:rsidRDefault="00F43454">
                      <w:pPr>
                        <w:rPr>
                          <w:rStyle w:val="IntenseEmphasis"/>
                        </w:rPr>
                      </w:pPr>
                      <w:r w:rsidRPr="00EB5B4A">
                        <w:rPr>
                          <w:rStyle w:val="IntenseEmphasis"/>
                        </w:rPr>
                        <w:t>Ravello</w:t>
                      </w:r>
                    </w:p>
                    <w:p w14:paraId="7C3B3642" w14:textId="35E9918F" w:rsidR="00F43454" w:rsidRDefault="00F43454">
                      <w:r>
                        <w:t xml:space="preserve">The Ravello platform charges by the hour for resources your AutoLab uses on their platform. It is important that you only run the AutoLab when you are using it and that you shut the lab down when you are done. I suggest that you use the automatic shutdown feature of Ravello, this will shut the lab down if you </w:t>
                      </w:r>
                      <w:proofErr w:type="spellStart"/>
                      <w:r>
                        <w:t>for get</w:t>
                      </w:r>
                      <w:proofErr w:type="spellEnd"/>
                      <w:r>
                        <w:t xml:space="preserve"> to do so.</w:t>
                      </w:r>
                    </w:p>
                    <w:p w14:paraId="2FE6A254" w14:textId="741D0335" w:rsidR="00F43454" w:rsidRDefault="00F43454">
                      <w:r>
                        <w:t>The AutoLab blueprint also includes a start-up sequence, so you can simply tell Ravello to power on the AutoLab application and it will start the VMs up in the correct order. This process takes a little under half an hour, I usually start the process before I do the dinner dishes, then my lab is ready when I am.</w:t>
                      </w:r>
                    </w:p>
                  </w:txbxContent>
                </v:textbox>
                <w10:wrap type="tight"/>
              </v:shape>
            </w:pict>
          </mc:Fallback>
        </mc:AlternateContent>
      </w:r>
      <w:r>
        <w:rPr>
          <w:noProof/>
          <w:lang w:eastAsia="en-NZ"/>
        </w:rPr>
        <w:drawing>
          <wp:inline distT="0" distB="0" distL="0" distR="0" wp14:anchorId="71A1D386" wp14:editId="67601597">
            <wp:extent cx="3394710" cy="2467610"/>
            <wp:effectExtent l="0" t="0" r="0" b="0"/>
            <wp:docPr id="20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4710" cy="2467610"/>
                    </a:xfrm>
                    <a:prstGeom prst="rect">
                      <a:avLst/>
                    </a:prstGeom>
                    <a:noFill/>
                    <a:ln>
                      <a:noFill/>
                    </a:ln>
                  </pic:spPr>
                </pic:pic>
              </a:graphicData>
            </a:graphic>
          </wp:inline>
        </w:drawing>
      </w:r>
    </w:p>
    <w:p w14:paraId="289F06E9" w14:textId="77777777" w:rsidR="004B564D" w:rsidRDefault="004B564D" w:rsidP="003F6814">
      <w:pPr>
        <w:pStyle w:val="Heading1"/>
      </w:pPr>
      <w:bookmarkStart w:id="24" w:name="_Toc351891140"/>
      <w:bookmarkStart w:id="25" w:name="_Toc519854528"/>
      <w:r>
        <w:lastRenderedPageBreak/>
        <w:t>Accessing the built lab</w:t>
      </w:r>
      <w:bookmarkEnd w:id="24"/>
      <w:bookmarkEnd w:id="25"/>
    </w:p>
    <w:p w14:paraId="77D8D183" w14:textId="77777777" w:rsidR="004B564D" w:rsidRDefault="004B564D" w:rsidP="004B564D">
      <w:r>
        <w:t xml:space="preserve">While the VMware Workstation console is perfectly functional you may wish to use guest OS native tools, like RDP. If your PC has an IP address on the lab subnet then you may use these directly. Alternatively the Router VM provides access to the lab from its external IP address. </w:t>
      </w:r>
    </w:p>
    <w:p w14:paraId="53EA899F" w14:textId="774F22B9" w:rsidR="004B564D" w:rsidRPr="00382CCE" w:rsidRDefault="004B564D" w:rsidP="004B564D">
      <w:pPr>
        <w:rPr>
          <w:highlight w:val="yellow"/>
        </w:rPr>
      </w:pPr>
      <w:r>
        <w:t xml:space="preserve">Some access to the lab is published through the router. In the example below the external IP </w:t>
      </w:r>
      <w:r w:rsidRPr="00707FF9">
        <w:t>add</w:t>
      </w:r>
      <w:r w:rsidR="00CA3FA5" w:rsidRPr="00707FF9">
        <w:t>ress of the router is 192.168.111</w:t>
      </w:r>
      <w:r w:rsidR="00707FF9" w:rsidRPr="00707FF9">
        <w:t>.219</w:t>
      </w:r>
      <w:r w:rsidRPr="00707FF9">
        <w:t>, I use a DHCP reservation and a fixed MAC address on my router VM to keep this IP address consistent in my lab.</w:t>
      </w:r>
    </w:p>
    <w:p w14:paraId="67AE7C7D" w14:textId="56B06D37" w:rsidR="003F6814" w:rsidRDefault="00707FF9" w:rsidP="003F6814">
      <w:pPr>
        <w:jc w:val="center"/>
      </w:pPr>
      <w:r>
        <w:rPr>
          <w:noProof/>
        </w:rPr>
        <w:drawing>
          <wp:inline distT="0" distB="0" distL="0" distR="0" wp14:anchorId="495AB970" wp14:editId="66DACD87">
            <wp:extent cx="4032000" cy="489600"/>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 Shot 2018-07-20 at 12.45.26 PM.png"/>
                    <pic:cNvPicPr/>
                  </pic:nvPicPr>
                  <pic:blipFill>
                    <a:blip r:embed="rId72"/>
                    <a:stretch>
                      <a:fillRect/>
                    </a:stretch>
                  </pic:blipFill>
                  <pic:spPr>
                    <a:xfrm>
                      <a:off x="0" y="0"/>
                      <a:ext cx="4032000" cy="489600"/>
                    </a:xfrm>
                    <a:prstGeom prst="rect">
                      <a:avLst/>
                    </a:prstGeom>
                  </pic:spPr>
                </pic:pic>
              </a:graphicData>
            </a:graphic>
          </wp:inline>
        </w:drawing>
      </w:r>
    </w:p>
    <w:p w14:paraId="2BEABE8C" w14:textId="77777777" w:rsidR="004B564D" w:rsidRDefault="004B564D" w:rsidP="004B564D">
      <w:r>
        <w:t xml:space="preserve">Windows sharing from the NAS VM is published on the normal ports so you can access the Build share through the routers external IP address. </w:t>
      </w:r>
    </w:p>
    <w:p w14:paraId="3B482058" w14:textId="58F5AFC3" w:rsidR="001E3DB1" w:rsidRDefault="00F43454" w:rsidP="00AA14FC">
      <w:pPr>
        <w:jc w:val="center"/>
        <w:rPr>
          <w:noProof/>
          <w:lang w:eastAsia="en-NZ"/>
        </w:rPr>
      </w:pPr>
      <w:r>
        <w:rPr>
          <w:noProof/>
          <w:lang w:eastAsia="en-NZ"/>
        </w:rPr>
        <w:drawing>
          <wp:inline distT="0" distB="0" distL="0" distR="0" wp14:anchorId="1C19D7E8" wp14:editId="45F79905">
            <wp:extent cx="4998085" cy="1565910"/>
            <wp:effectExtent l="0" t="0" r="0" b="0"/>
            <wp:docPr id="20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8085" cy="1565910"/>
                    </a:xfrm>
                    <a:prstGeom prst="rect">
                      <a:avLst/>
                    </a:prstGeom>
                    <a:noFill/>
                    <a:ln>
                      <a:noFill/>
                    </a:ln>
                  </pic:spPr>
                </pic:pic>
              </a:graphicData>
            </a:graphic>
          </wp:inline>
        </w:drawing>
      </w:r>
    </w:p>
    <w:p w14:paraId="06652361" w14:textId="77777777" w:rsidR="004B564D" w:rsidRDefault="004B564D" w:rsidP="004B564D">
      <w:r>
        <w:t>The management web interface of the NAS VM is available on the standard HTTP port 80 of the router’s external IP address.</w:t>
      </w:r>
    </w:p>
    <w:p w14:paraId="710AE121" w14:textId="77777777" w:rsidR="004B564D" w:rsidRDefault="00F43454" w:rsidP="003F6814">
      <w:pPr>
        <w:jc w:val="center"/>
      </w:pPr>
      <w:r>
        <w:rPr>
          <w:noProof/>
          <w:lang w:eastAsia="en-NZ"/>
        </w:rPr>
        <w:drawing>
          <wp:inline distT="0" distB="0" distL="0" distR="0" wp14:anchorId="21444658" wp14:editId="2B171643">
            <wp:extent cx="4246245" cy="2141855"/>
            <wp:effectExtent l="0" t="0" r="0" b="0"/>
            <wp:docPr id="19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6245" cy="2141855"/>
                    </a:xfrm>
                    <a:prstGeom prst="rect">
                      <a:avLst/>
                    </a:prstGeom>
                    <a:noFill/>
                    <a:ln>
                      <a:noFill/>
                    </a:ln>
                  </pic:spPr>
                </pic:pic>
              </a:graphicData>
            </a:graphic>
          </wp:inline>
        </w:drawing>
      </w:r>
    </w:p>
    <w:p w14:paraId="496BA53A" w14:textId="77777777" w:rsidR="004B564D" w:rsidRDefault="004B564D" w:rsidP="004B564D">
      <w:r>
        <w:t>The VC VM is available via RDP on the external IP address of the router using the default RDP port of 3389.</w:t>
      </w:r>
    </w:p>
    <w:p w14:paraId="41AE6DD3" w14:textId="77777777" w:rsidR="004B564D" w:rsidRDefault="00F43454" w:rsidP="003F6814">
      <w:pPr>
        <w:jc w:val="center"/>
      </w:pPr>
      <w:r>
        <w:rPr>
          <w:noProof/>
          <w:lang w:eastAsia="en-NZ"/>
        </w:rPr>
        <w:lastRenderedPageBreak/>
        <w:drawing>
          <wp:inline distT="0" distB="0" distL="0" distR="0" wp14:anchorId="5769236F" wp14:editId="2A248250">
            <wp:extent cx="3106420" cy="1853565"/>
            <wp:effectExtent l="0" t="0" r="0" b="0"/>
            <wp:docPr id="198"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6420" cy="1853565"/>
                    </a:xfrm>
                    <a:prstGeom prst="rect">
                      <a:avLst/>
                    </a:prstGeom>
                    <a:noFill/>
                    <a:ln>
                      <a:noFill/>
                    </a:ln>
                  </pic:spPr>
                </pic:pic>
              </a:graphicData>
            </a:graphic>
          </wp:inline>
        </w:drawing>
      </w:r>
    </w:p>
    <w:p w14:paraId="5BB803A1" w14:textId="77777777" w:rsidR="004B564D" w:rsidRDefault="004B564D" w:rsidP="004B564D">
      <w:r>
        <w:t>The DC VM is available via RDP on the external IP address of the router using port 3388.</w:t>
      </w:r>
    </w:p>
    <w:p w14:paraId="3D70185F" w14:textId="77777777" w:rsidR="004B564D" w:rsidRDefault="00F43454" w:rsidP="003F6814">
      <w:pPr>
        <w:jc w:val="center"/>
      </w:pPr>
      <w:r>
        <w:rPr>
          <w:noProof/>
          <w:lang w:eastAsia="en-NZ"/>
        </w:rPr>
        <w:drawing>
          <wp:inline distT="0" distB="0" distL="0" distR="0" wp14:anchorId="0D16C2D8" wp14:editId="539C45F6">
            <wp:extent cx="3106420" cy="1064895"/>
            <wp:effectExtent l="0" t="0" r="0" b="0"/>
            <wp:docPr id="197"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06420" cy="1064895"/>
                    </a:xfrm>
                    <a:prstGeom prst="rect">
                      <a:avLst/>
                    </a:prstGeom>
                    <a:noFill/>
                    <a:ln>
                      <a:noFill/>
                    </a:ln>
                  </pic:spPr>
                </pic:pic>
              </a:graphicData>
            </a:graphic>
          </wp:inline>
        </w:drawing>
      </w:r>
    </w:p>
    <w:p w14:paraId="1063C909" w14:textId="77777777" w:rsidR="004B564D" w:rsidRDefault="004B564D" w:rsidP="004B564D">
      <w:r>
        <w:t xml:space="preserve">The router also provides access to SSH access to the ESXi servers and VMA, this allows </w:t>
      </w:r>
      <w:proofErr w:type="spellStart"/>
      <w:r>
        <w:t>PuTTY</w:t>
      </w:r>
      <w:proofErr w:type="spellEnd"/>
      <w:r>
        <w:t xml:space="preserve"> or another SSH client to connect to these VMs from your external network.</w:t>
      </w:r>
    </w:p>
    <w:p w14:paraId="5F240D8C" w14:textId="77777777" w:rsidR="004B564D" w:rsidRDefault="004B564D" w:rsidP="00981588">
      <w:pPr>
        <w:pStyle w:val="eBookList"/>
      </w:pPr>
      <w:r>
        <w:t>Host1</w:t>
      </w:r>
      <w:r w:rsidR="003F6814">
        <w:t xml:space="preserve"> </w:t>
      </w:r>
      <w:r w:rsidR="001A6DD2">
        <w:t xml:space="preserve">on port </w:t>
      </w:r>
      <w:r>
        <w:t>122</w:t>
      </w:r>
    </w:p>
    <w:p w14:paraId="0528A54E" w14:textId="77777777" w:rsidR="004B564D" w:rsidRDefault="004B564D" w:rsidP="00981588">
      <w:pPr>
        <w:pStyle w:val="eBookList"/>
      </w:pPr>
      <w:r>
        <w:t>Host2</w:t>
      </w:r>
      <w:r w:rsidR="003F6814">
        <w:t xml:space="preserve"> </w:t>
      </w:r>
      <w:r w:rsidR="001A6DD2">
        <w:t xml:space="preserve">on port </w:t>
      </w:r>
      <w:r>
        <w:t>222</w:t>
      </w:r>
    </w:p>
    <w:p w14:paraId="035A54F7" w14:textId="77777777" w:rsidR="004B564D" w:rsidRDefault="004B564D" w:rsidP="00981588">
      <w:pPr>
        <w:pStyle w:val="eBookList"/>
      </w:pPr>
      <w:r>
        <w:t>VMA</w:t>
      </w:r>
      <w:r w:rsidR="003F6814">
        <w:t xml:space="preserve"> </w:t>
      </w:r>
      <w:r w:rsidR="001A6DD2">
        <w:t xml:space="preserve">on port </w:t>
      </w:r>
      <w:r>
        <w:t>22</w:t>
      </w:r>
    </w:p>
    <w:p w14:paraId="3B7A40FA" w14:textId="4979AA5A" w:rsidR="004B564D" w:rsidRDefault="00F43454" w:rsidP="004B564D">
      <w:r>
        <w:rPr>
          <w:noProof/>
          <w:lang w:val="en-US"/>
        </w:rPr>
        <mc:AlternateContent>
          <mc:Choice Requires="wps">
            <w:drawing>
              <wp:anchor distT="0" distB="0" distL="114300" distR="114300" simplePos="0" relativeHeight="251657728" behindDoc="0" locked="0" layoutInCell="1" allowOverlap="1" wp14:anchorId="2DB9DCD5" wp14:editId="031B8116">
                <wp:simplePos x="0" y="0"/>
                <wp:positionH relativeFrom="column">
                  <wp:posOffset>114300</wp:posOffset>
                </wp:positionH>
                <wp:positionV relativeFrom="paragraph">
                  <wp:posOffset>607060</wp:posOffset>
                </wp:positionV>
                <wp:extent cx="5481320" cy="1415415"/>
                <wp:effectExtent l="0" t="0" r="0" b="0"/>
                <wp:wrapTight wrapText="bothSides">
                  <wp:wrapPolygon edited="0">
                    <wp:start x="0" y="0"/>
                    <wp:lineTo x="21600" y="0"/>
                    <wp:lineTo x="21600" y="21600"/>
                    <wp:lineTo x="0" y="21600"/>
                    <wp:lineTo x="0" y="0"/>
                  </wp:wrapPolygon>
                </wp:wrapTight>
                <wp:docPr id="25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81320" cy="14154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B79687" w14:textId="59CA18F5" w:rsidR="00F43454" w:rsidRPr="007E569F" w:rsidRDefault="00F43454">
                            <w:pPr>
                              <w:rPr>
                                <w:rStyle w:val="IntenseEmphasis"/>
                              </w:rPr>
                            </w:pPr>
                            <w:r w:rsidRPr="007E569F">
                              <w:rPr>
                                <w:rStyle w:val="IntenseEmphasis"/>
                              </w:rPr>
                              <w:t>Ravello</w:t>
                            </w:r>
                          </w:p>
                          <w:p w14:paraId="29165BBD" w14:textId="311E09C3" w:rsidR="00F43454" w:rsidRDefault="00F43454">
                            <w:r>
                              <w:t>You can use the VM console function on Ravello, however RDP access is published from both the DC and VC. The public name and IP address is on the summary tab for each VM. VC is published on the standard RDP port of 3389 but DC is published on a non-standard port, usually 10000.</w:t>
                            </w:r>
                          </w:p>
                          <w:p w14:paraId="04CC6A7E" w14:textId="77777777" w:rsidR="00F43454" w:rsidRDefault="00F43454"/>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9DCD5" id="Text Box 133" o:spid="_x0000_s1030" type="#_x0000_t202" style="position:absolute;margin-left:9pt;margin-top:47.8pt;width:431.6pt;height:111.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" filled="f">
                <v:path arrowok="t"/>
                <v:textbox inset=",7.2pt,,7.2pt">
                  <w:txbxContent>
                    <w:p w14:paraId="07B79687" w14:textId="59CA18F5" w:rsidR="00F43454" w:rsidRPr="007E569F" w:rsidRDefault="00F43454">
                      <w:pPr>
                        <w:rPr>
                          <w:rStyle w:val="IntenseEmphasis"/>
                        </w:rPr>
                      </w:pPr>
                      <w:r w:rsidRPr="007E569F">
                        <w:rPr>
                          <w:rStyle w:val="IntenseEmphasis"/>
                        </w:rPr>
                        <w:t>Ravello</w:t>
                      </w:r>
                    </w:p>
                    <w:p w14:paraId="29165BBD" w14:textId="311E09C3" w:rsidR="00F43454" w:rsidRDefault="00F43454">
                      <w:r>
                        <w:t>You can use the VM console function on Ravello, however RDP access is published from both the DC and VC. The public name and IP address is on the summary tab for each VM. VC is published on the standard RDP port of 3389 but DC is published on a non-standard port, usually 10000.</w:t>
                      </w:r>
                    </w:p>
                    <w:p w14:paraId="04CC6A7E" w14:textId="77777777" w:rsidR="00F43454" w:rsidRDefault="00F43454"/>
                  </w:txbxContent>
                </v:textbox>
                <w10:wrap type="tight"/>
              </v:shape>
            </w:pict>
          </mc:Fallback>
        </mc:AlternateContent>
      </w:r>
      <w:r w:rsidR="004B564D">
        <w:t>The management interface of the Router is the main thing that cannot be accessed from the external network; this is at http://192.168.199.2:82 on the internal network.</w:t>
      </w:r>
    </w:p>
    <w:p w14:paraId="0FE6E07C" w14:textId="66363AC6" w:rsidR="006B568C" w:rsidRDefault="006B568C" w:rsidP="004B564D"/>
    <w:p w14:paraId="5C1B87F7" w14:textId="77777777" w:rsidR="004B564D" w:rsidRDefault="004B564D" w:rsidP="003F6814">
      <w:pPr>
        <w:pStyle w:val="Heading1"/>
      </w:pPr>
      <w:bookmarkStart w:id="26" w:name="_Toc351891141"/>
      <w:bookmarkStart w:id="27" w:name="_Toc519854529"/>
      <w:r>
        <w:lastRenderedPageBreak/>
        <w:t>As Built Documentation</w:t>
      </w:r>
      <w:bookmarkEnd w:id="26"/>
      <w:bookmarkEnd w:id="27"/>
    </w:p>
    <w:p w14:paraId="273C0412" w14:textId="77777777" w:rsidR="004B564D" w:rsidRDefault="004B564D" w:rsidP="004B564D">
      <w:r>
        <w:t>The following information outlines the built environment when all of the automation is executed correctly. This is also useful if you are manually building to the same standard or extending the AutoLab to cover additional products.</w:t>
      </w:r>
    </w:p>
    <w:p w14:paraId="4474EB40" w14:textId="77777777" w:rsidR="004B564D" w:rsidRPr="003F6814" w:rsidRDefault="004B564D" w:rsidP="00A44AD5">
      <w:pPr>
        <w:pStyle w:val="eBookHeading2"/>
      </w:pPr>
      <w:r w:rsidRPr="003F6814">
        <w:t>IP Addressing</w:t>
      </w:r>
    </w:p>
    <w:p w14:paraId="5471BF61" w14:textId="77777777" w:rsidR="00EE16CF" w:rsidRPr="007F6339" w:rsidRDefault="004B564D" w:rsidP="00EE16CF">
      <w:pPr>
        <w:rPr>
          <w:b/>
        </w:rPr>
      </w:pPr>
      <w:r w:rsidRPr="007F6339">
        <w:rPr>
          <w:b/>
        </w:rPr>
        <w:t xml:space="preserve">Main network </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3046"/>
        <w:gridCol w:w="2167"/>
      </w:tblGrid>
      <w:tr w:rsidR="000164DB" w:rsidRPr="003F55F4" w14:paraId="4C3CD730" w14:textId="77777777" w:rsidTr="00981588">
        <w:tc>
          <w:tcPr>
            <w:tcW w:w="3823" w:type="dxa"/>
            <w:shd w:val="clear" w:color="auto" w:fill="auto"/>
          </w:tcPr>
          <w:p w14:paraId="2AC7D0DE" w14:textId="77777777" w:rsidR="000164DB" w:rsidRPr="003F55F4" w:rsidRDefault="000164DB" w:rsidP="00981588">
            <w:pPr>
              <w:pStyle w:val="eBookList"/>
            </w:pPr>
            <w:r w:rsidRPr="003F55F4">
              <w:t>VLANID</w:t>
            </w:r>
          </w:p>
        </w:tc>
        <w:tc>
          <w:tcPr>
            <w:tcW w:w="3118" w:type="dxa"/>
            <w:shd w:val="clear" w:color="auto" w:fill="auto"/>
          </w:tcPr>
          <w:p w14:paraId="4EA4AC50" w14:textId="77777777" w:rsidR="000164DB" w:rsidRPr="000164DB" w:rsidRDefault="000164DB" w:rsidP="00981588">
            <w:pPr>
              <w:pStyle w:val="eBookList"/>
            </w:pPr>
            <w:r w:rsidRPr="000164DB">
              <w:t>None</w:t>
            </w:r>
          </w:p>
        </w:tc>
        <w:tc>
          <w:tcPr>
            <w:tcW w:w="2188" w:type="dxa"/>
            <w:shd w:val="clear" w:color="auto" w:fill="auto"/>
          </w:tcPr>
          <w:p w14:paraId="1E7366D6" w14:textId="77777777" w:rsidR="000164DB" w:rsidRPr="003F55F4" w:rsidRDefault="000164DB" w:rsidP="00981588">
            <w:pPr>
              <w:pStyle w:val="eBookList"/>
            </w:pPr>
          </w:p>
        </w:tc>
      </w:tr>
      <w:tr w:rsidR="000164DB" w:rsidRPr="000164DB" w14:paraId="7944DDF8" w14:textId="77777777" w:rsidTr="00981588">
        <w:tc>
          <w:tcPr>
            <w:tcW w:w="3823" w:type="dxa"/>
            <w:shd w:val="clear" w:color="auto" w:fill="auto"/>
          </w:tcPr>
          <w:p w14:paraId="55183629" w14:textId="77777777" w:rsidR="000164DB" w:rsidRPr="000164DB" w:rsidRDefault="000164DB" w:rsidP="00981588">
            <w:pPr>
              <w:pStyle w:val="eBookList"/>
            </w:pPr>
            <w:r w:rsidRPr="003F55F4">
              <w:t>Subnet</w:t>
            </w:r>
          </w:p>
        </w:tc>
        <w:tc>
          <w:tcPr>
            <w:tcW w:w="3118" w:type="dxa"/>
            <w:shd w:val="clear" w:color="auto" w:fill="auto"/>
          </w:tcPr>
          <w:p w14:paraId="1CE2A80D" w14:textId="77777777" w:rsidR="000164DB" w:rsidRPr="000164DB" w:rsidRDefault="000164DB" w:rsidP="00981588">
            <w:pPr>
              <w:pStyle w:val="eBookList"/>
            </w:pPr>
            <w:r w:rsidRPr="000164DB">
              <w:t>192.168.199.0</w:t>
            </w:r>
          </w:p>
        </w:tc>
        <w:tc>
          <w:tcPr>
            <w:tcW w:w="2188" w:type="dxa"/>
            <w:shd w:val="clear" w:color="auto" w:fill="auto"/>
          </w:tcPr>
          <w:p w14:paraId="3E55B671" w14:textId="77777777" w:rsidR="000164DB" w:rsidRPr="000164DB" w:rsidRDefault="000164DB" w:rsidP="00981588">
            <w:pPr>
              <w:pStyle w:val="eBookList"/>
            </w:pPr>
          </w:p>
        </w:tc>
      </w:tr>
      <w:tr w:rsidR="000164DB" w:rsidRPr="000164DB" w14:paraId="627CD7D1" w14:textId="77777777" w:rsidTr="00981588">
        <w:tc>
          <w:tcPr>
            <w:tcW w:w="3823" w:type="dxa"/>
            <w:shd w:val="clear" w:color="auto" w:fill="auto"/>
          </w:tcPr>
          <w:p w14:paraId="620479E3" w14:textId="77777777" w:rsidR="000164DB" w:rsidRPr="003F55F4" w:rsidRDefault="000164DB" w:rsidP="00981588">
            <w:pPr>
              <w:pStyle w:val="eBookList"/>
            </w:pPr>
            <w:r w:rsidRPr="003F55F4">
              <w:t>Subnet Mask</w:t>
            </w:r>
          </w:p>
        </w:tc>
        <w:tc>
          <w:tcPr>
            <w:tcW w:w="3118" w:type="dxa"/>
            <w:shd w:val="clear" w:color="auto" w:fill="auto"/>
          </w:tcPr>
          <w:p w14:paraId="60C4F0F9" w14:textId="77777777" w:rsidR="000164DB" w:rsidRPr="000164DB" w:rsidRDefault="000164DB" w:rsidP="00981588">
            <w:pPr>
              <w:pStyle w:val="eBookList"/>
            </w:pPr>
            <w:r w:rsidRPr="000164DB">
              <w:t>255.255.255.0</w:t>
            </w:r>
          </w:p>
        </w:tc>
        <w:tc>
          <w:tcPr>
            <w:tcW w:w="2188" w:type="dxa"/>
            <w:shd w:val="clear" w:color="auto" w:fill="auto"/>
          </w:tcPr>
          <w:p w14:paraId="7E5D75CB" w14:textId="77777777" w:rsidR="000164DB" w:rsidRPr="000164DB" w:rsidRDefault="000164DB" w:rsidP="00981588">
            <w:pPr>
              <w:pStyle w:val="eBookList"/>
            </w:pPr>
          </w:p>
        </w:tc>
      </w:tr>
      <w:tr w:rsidR="000164DB" w:rsidRPr="000164DB" w14:paraId="61A6984E" w14:textId="77777777" w:rsidTr="00981588">
        <w:tc>
          <w:tcPr>
            <w:tcW w:w="3823" w:type="dxa"/>
            <w:shd w:val="clear" w:color="auto" w:fill="auto"/>
          </w:tcPr>
          <w:p w14:paraId="6A705C7E" w14:textId="77777777" w:rsidR="000164DB" w:rsidRPr="003F55F4" w:rsidRDefault="000164DB" w:rsidP="00981588">
            <w:pPr>
              <w:pStyle w:val="eBookList"/>
            </w:pPr>
            <w:r w:rsidRPr="003F55F4">
              <w:t>Gateway</w:t>
            </w:r>
          </w:p>
        </w:tc>
        <w:tc>
          <w:tcPr>
            <w:tcW w:w="3118" w:type="dxa"/>
            <w:shd w:val="clear" w:color="auto" w:fill="auto"/>
          </w:tcPr>
          <w:p w14:paraId="7399395E" w14:textId="77777777" w:rsidR="000164DB" w:rsidRPr="000164DB" w:rsidRDefault="000164DB" w:rsidP="00981588">
            <w:pPr>
              <w:pStyle w:val="eBookList"/>
            </w:pPr>
            <w:r w:rsidRPr="000164DB">
              <w:t>192.168.199.2</w:t>
            </w:r>
          </w:p>
        </w:tc>
        <w:tc>
          <w:tcPr>
            <w:tcW w:w="2188" w:type="dxa"/>
            <w:shd w:val="clear" w:color="auto" w:fill="auto"/>
          </w:tcPr>
          <w:p w14:paraId="583AC50E" w14:textId="77777777" w:rsidR="000164DB" w:rsidRPr="000164DB" w:rsidRDefault="000164DB" w:rsidP="00981588">
            <w:pPr>
              <w:pStyle w:val="eBookList"/>
            </w:pPr>
          </w:p>
        </w:tc>
      </w:tr>
      <w:tr w:rsidR="000164DB" w:rsidRPr="000164DB" w14:paraId="0F5F328E" w14:textId="77777777" w:rsidTr="00981588">
        <w:tc>
          <w:tcPr>
            <w:tcW w:w="3823" w:type="dxa"/>
            <w:shd w:val="clear" w:color="auto" w:fill="auto"/>
          </w:tcPr>
          <w:p w14:paraId="4F2DC998" w14:textId="77777777" w:rsidR="000164DB" w:rsidRPr="003F55F4" w:rsidRDefault="000164DB" w:rsidP="00981588">
            <w:pPr>
              <w:pStyle w:val="eBookList"/>
            </w:pPr>
            <w:r w:rsidRPr="003F55F4">
              <w:t>DHCP server</w:t>
            </w:r>
          </w:p>
        </w:tc>
        <w:tc>
          <w:tcPr>
            <w:tcW w:w="3118" w:type="dxa"/>
            <w:shd w:val="clear" w:color="auto" w:fill="auto"/>
          </w:tcPr>
          <w:p w14:paraId="2A9B9D38" w14:textId="77777777" w:rsidR="000164DB" w:rsidRPr="000164DB" w:rsidRDefault="000164DB" w:rsidP="00981588">
            <w:pPr>
              <w:pStyle w:val="eBookList"/>
            </w:pPr>
            <w:r w:rsidRPr="000164DB">
              <w:t>192.168.199.4</w:t>
            </w:r>
          </w:p>
        </w:tc>
        <w:tc>
          <w:tcPr>
            <w:tcW w:w="2188" w:type="dxa"/>
            <w:shd w:val="clear" w:color="auto" w:fill="auto"/>
          </w:tcPr>
          <w:p w14:paraId="2EEB2E62" w14:textId="77777777" w:rsidR="000164DB" w:rsidRPr="000164DB" w:rsidRDefault="000164DB" w:rsidP="00981588">
            <w:pPr>
              <w:pStyle w:val="eBookList"/>
            </w:pPr>
          </w:p>
        </w:tc>
      </w:tr>
      <w:tr w:rsidR="000164DB" w:rsidRPr="000164DB" w14:paraId="4A2CDD7C" w14:textId="77777777" w:rsidTr="00981588">
        <w:tc>
          <w:tcPr>
            <w:tcW w:w="3823" w:type="dxa"/>
            <w:shd w:val="clear" w:color="auto" w:fill="auto"/>
          </w:tcPr>
          <w:p w14:paraId="522339F7" w14:textId="77777777" w:rsidR="000164DB" w:rsidRPr="003F55F4" w:rsidRDefault="000164DB" w:rsidP="00981588">
            <w:pPr>
              <w:pStyle w:val="eBookList"/>
            </w:pPr>
            <w:r w:rsidRPr="003F55F4">
              <w:t>DNS Zone</w:t>
            </w:r>
          </w:p>
        </w:tc>
        <w:tc>
          <w:tcPr>
            <w:tcW w:w="3118" w:type="dxa"/>
            <w:shd w:val="clear" w:color="auto" w:fill="auto"/>
          </w:tcPr>
          <w:p w14:paraId="2C73A467" w14:textId="77777777" w:rsidR="000164DB" w:rsidRPr="000164DB" w:rsidRDefault="000164DB" w:rsidP="00981588">
            <w:pPr>
              <w:pStyle w:val="eBookList"/>
            </w:pPr>
            <w:proofErr w:type="spellStart"/>
            <w:r w:rsidRPr="000164DB">
              <w:t>lab.local</w:t>
            </w:r>
            <w:proofErr w:type="spellEnd"/>
          </w:p>
        </w:tc>
        <w:tc>
          <w:tcPr>
            <w:tcW w:w="2188" w:type="dxa"/>
            <w:shd w:val="clear" w:color="auto" w:fill="auto"/>
          </w:tcPr>
          <w:p w14:paraId="6B76DDEE" w14:textId="77777777" w:rsidR="000164DB" w:rsidRPr="000164DB" w:rsidRDefault="000164DB" w:rsidP="00981588">
            <w:pPr>
              <w:pStyle w:val="eBookList"/>
            </w:pPr>
          </w:p>
        </w:tc>
      </w:tr>
      <w:tr w:rsidR="000164DB" w:rsidRPr="000164DB" w14:paraId="58A3ED77" w14:textId="77777777" w:rsidTr="00981588">
        <w:tc>
          <w:tcPr>
            <w:tcW w:w="3823" w:type="dxa"/>
            <w:shd w:val="clear" w:color="auto" w:fill="auto"/>
          </w:tcPr>
          <w:p w14:paraId="3639B8C9" w14:textId="77777777" w:rsidR="000164DB" w:rsidRPr="003F55F4" w:rsidRDefault="000164DB" w:rsidP="00981588">
            <w:pPr>
              <w:pStyle w:val="eBookList"/>
            </w:pPr>
            <w:r w:rsidRPr="003F55F4">
              <w:t>DHCP Scope</w:t>
            </w:r>
          </w:p>
        </w:tc>
        <w:tc>
          <w:tcPr>
            <w:tcW w:w="3118" w:type="dxa"/>
            <w:shd w:val="clear" w:color="auto" w:fill="auto"/>
          </w:tcPr>
          <w:p w14:paraId="5F72CF95" w14:textId="77777777" w:rsidR="000164DB" w:rsidRPr="000164DB" w:rsidRDefault="000164DB" w:rsidP="00981588">
            <w:pPr>
              <w:pStyle w:val="eBookList"/>
            </w:pPr>
            <w:r w:rsidRPr="000164DB">
              <w:t>192.168.199.100 – 192.168.199.199</w:t>
            </w:r>
          </w:p>
        </w:tc>
        <w:tc>
          <w:tcPr>
            <w:tcW w:w="2188" w:type="dxa"/>
            <w:shd w:val="clear" w:color="auto" w:fill="auto"/>
          </w:tcPr>
          <w:p w14:paraId="52927BCB" w14:textId="77777777" w:rsidR="000164DB" w:rsidRPr="000164DB" w:rsidRDefault="000164DB" w:rsidP="00981588">
            <w:pPr>
              <w:pStyle w:val="eBookList"/>
            </w:pPr>
          </w:p>
        </w:tc>
      </w:tr>
      <w:tr w:rsidR="000164DB" w:rsidRPr="000164DB" w14:paraId="6DA76B2D" w14:textId="77777777" w:rsidTr="00981588">
        <w:tc>
          <w:tcPr>
            <w:tcW w:w="3823" w:type="dxa"/>
            <w:shd w:val="clear" w:color="auto" w:fill="auto"/>
          </w:tcPr>
          <w:p w14:paraId="23D9DC74" w14:textId="77777777" w:rsidR="000164DB" w:rsidRPr="003F55F4" w:rsidRDefault="000164DB" w:rsidP="00981588">
            <w:pPr>
              <w:pStyle w:val="eBookList"/>
            </w:pPr>
            <w:r w:rsidRPr="003F55F4">
              <w:t>Host physical PC</w:t>
            </w:r>
          </w:p>
        </w:tc>
        <w:tc>
          <w:tcPr>
            <w:tcW w:w="3118" w:type="dxa"/>
            <w:shd w:val="clear" w:color="auto" w:fill="auto"/>
          </w:tcPr>
          <w:p w14:paraId="77EB0908" w14:textId="77777777" w:rsidR="000164DB" w:rsidRPr="000164DB" w:rsidRDefault="000164DB" w:rsidP="00981588">
            <w:pPr>
              <w:pStyle w:val="eBookList"/>
            </w:pPr>
            <w:r w:rsidRPr="000164DB">
              <w:t>192.168.199.1</w:t>
            </w:r>
          </w:p>
        </w:tc>
        <w:tc>
          <w:tcPr>
            <w:tcW w:w="2188" w:type="dxa"/>
            <w:shd w:val="clear" w:color="auto" w:fill="auto"/>
          </w:tcPr>
          <w:p w14:paraId="0EC66F45" w14:textId="77777777" w:rsidR="000164DB" w:rsidRPr="000164DB" w:rsidRDefault="000164DB" w:rsidP="00981588">
            <w:pPr>
              <w:pStyle w:val="eBookList"/>
            </w:pPr>
          </w:p>
        </w:tc>
      </w:tr>
      <w:tr w:rsidR="000164DB" w:rsidRPr="000164DB" w14:paraId="31D3B756" w14:textId="77777777" w:rsidTr="00981588">
        <w:tc>
          <w:tcPr>
            <w:tcW w:w="3823" w:type="dxa"/>
            <w:shd w:val="clear" w:color="auto" w:fill="auto"/>
          </w:tcPr>
          <w:p w14:paraId="4AC797A1" w14:textId="77777777" w:rsidR="000164DB" w:rsidRPr="003F55F4" w:rsidRDefault="000164DB" w:rsidP="00981588">
            <w:pPr>
              <w:pStyle w:val="eBookList"/>
            </w:pPr>
            <w:r w:rsidRPr="003F55F4">
              <w:t>Router (gateway)</w:t>
            </w:r>
          </w:p>
        </w:tc>
        <w:tc>
          <w:tcPr>
            <w:tcW w:w="3118" w:type="dxa"/>
            <w:shd w:val="clear" w:color="auto" w:fill="auto"/>
          </w:tcPr>
          <w:p w14:paraId="6610E61C" w14:textId="77777777" w:rsidR="000164DB" w:rsidRPr="000164DB" w:rsidRDefault="000164DB" w:rsidP="00981588">
            <w:pPr>
              <w:pStyle w:val="eBookList"/>
            </w:pPr>
            <w:r w:rsidRPr="000164DB">
              <w:t>192.168.199.2</w:t>
            </w:r>
          </w:p>
        </w:tc>
        <w:tc>
          <w:tcPr>
            <w:tcW w:w="2188" w:type="dxa"/>
            <w:shd w:val="clear" w:color="auto" w:fill="auto"/>
          </w:tcPr>
          <w:p w14:paraId="3158AC38" w14:textId="77777777" w:rsidR="000164DB" w:rsidRPr="000164DB" w:rsidRDefault="000164DB" w:rsidP="00981588">
            <w:pPr>
              <w:pStyle w:val="eBookList"/>
            </w:pPr>
            <w:proofErr w:type="spellStart"/>
            <w:r w:rsidRPr="000164DB">
              <w:t>gw.lab.local</w:t>
            </w:r>
            <w:proofErr w:type="spellEnd"/>
          </w:p>
        </w:tc>
      </w:tr>
      <w:tr w:rsidR="000164DB" w:rsidRPr="000164DB" w14:paraId="4798400C" w14:textId="77777777" w:rsidTr="00981588">
        <w:tc>
          <w:tcPr>
            <w:tcW w:w="3823" w:type="dxa"/>
            <w:shd w:val="clear" w:color="auto" w:fill="auto"/>
          </w:tcPr>
          <w:p w14:paraId="222D33AA" w14:textId="77777777" w:rsidR="000164DB" w:rsidRPr="003F55F4" w:rsidRDefault="000164DB" w:rsidP="00981588">
            <w:pPr>
              <w:pStyle w:val="eBookList"/>
            </w:pPr>
            <w:r w:rsidRPr="003F55F4">
              <w:t>Domain Controller</w:t>
            </w:r>
          </w:p>
        </w:tc>
        <w:tc>
          <w:tcPr>
            <w:tcW w:w="3118" w:type="dxa"/>
            <w:shd w:val="clear" w:color="auto" w:fill="auto"/>
          </w:tcPr>
          <w:p w14:paraId="3B23B6EE" w14:textId="77777777" w:rsidR="000164DB" w:rsidRPr="000164DB" w:rsidRDefault="000164DB" w:rsidP="00981588">
            <w:pPr>
              <w:pStyle w:val="eBookList"/>
            </w:pPr>
            <w:r w:rsidRPr="000164DB">
              <w:t>192.168.199.4</w:t>
            </w:r>
          </w:p>
        </w:tc>
        <w:tc>
          <w:tcPr>
            <w:tcW w:w="2188" w:type="dxa"/>
            <w:shd w:val="clear" w:color="auto" w:fill="auto"/>
          </w:tcPr>
          <w:p w14:paraId="642DAED0" w14:textId="77777777" w:rsidR="000164DB" w:rsidRPr="000164DB" w:rsidRDefault="000164DB" w:rsidP="00981588">
            <w:pPr>
              <w:pStyle w:val="eBookList"/>
            </w:pPr>
            <w:r w:rsidRPr="000164DB">
              <w:t xml:space="preserve"> </w:t>
            </w:r>
            <w:proofErr w:type="spellStart"/>
            <w:r w:rsidRPr="000164DB">
              <w:t>dc.lab.local</w:t>
            </w:r>
            <w:proofErr w:type="spellEnd"/>
          </w:p>
        </w:tc>
      </w:tr>
      <w:tr w:rsidR="000164DB" w:rsidRPr="000164DB" w14:paraId="36D767D1" w14:textId="77777777" w:rsidTr="00981588">
        <w:tc>
          <w:tcPr>
            <w:tcW w:w="3823" w:type="dxa"/>
            <w:shd w:val="clear" w:color="auto" w:fill="auto"/>
          </w:tcPr>
          <w:p w14:paraId="36DDE813" w14:textId="77777777" w:rsidR="000164DB" w:rsidRPr="003F55F4" w:rsidRDefault="000164DB" w:rsidP="00981588">
            <w:pPr>
              <w:pStyle w:val="eBookList"/>
            </w:pPr>
            <w:r w:rsidRPr="003F55F4">
              <w:t>vCenter server</w:t>
            </w:r>
          </w:p>
        </w:tc>
        <w:tc>
          <w:tcPr>
            <w:tcW w:w="3118" w:type="dxa"/>
            <w:shd w:val="clear" w:color="auto" w:fill="auto"/>
          </w:tcPr>
          <w:p w14:paraId="7A1CE0F6" w14:textId="77777777" w:rsidR="000164DB" w:rsidRPr="000164DB" w:rsidRDefault="000164DB" w:rsidP="00981588">
            <w:pPr>
              <w:pStyle w:val="eBookList"/>
            </w:pPr>
            <w:r w:rsidRPr="000164DB">
              <w:t>192.168.199.5</w:t>
            </w:r>
          </w:p>
        </w:tc>
        <w:tc>
          <w:tcPr>
            <w:tcW w:w="2188" w:type="dxa"/>
            <w:shd w:val="clear" w:color="auto" w:fill="auto"/>
          </w:tcPr>
          <w:p w14:paraId="40EF492F" w14:textId="77777777" w:rsidR="000164DB" w:rsidRPr="000164DB" w:rsidRDefault="000164DB" w:rsidP="00981588">
            <w:pPr>
              <w:pStyle w:val="eBookList"/>
            </w:pPr>
            <w:proofErr w:type="spellStart"/>
            <w:r w:rsidRPr="000164DB">
              <w:t>vc.lab.local</w:t>
            </w:r>
            <w:proofErr w:type="spellEnd"/>
          </w:p>
        </w:tc>
      </w:tr>
      <w:tr w:rsidR="000164DB" w:rsidRPr="000164DB" w14:paraId="7A7769F1" w14:textId="77777777" w:rsidTr="00981588">
        <w:tc>
          <w:tcPr>
            <w:tcW w:w="3823" w:type="dxa"/>
            <w:shd w:val="clear" w:color="auto" w:fill="auto"/>
          </w:tcPr>
          <w:p w14:paraId="00B68B4E" w14:textId="77777777" w:rsidR="000164DB" w:rsidRPr="003F55F4" w:rsidRDefault="000164DB" w:rsidP="00981588">
            <w:pPr>
              <w:pStyle w:val="eBookList"/>
            </w:pPr>
            <w:r w:rsidRPr="003F55F4">
              <w:t>vCenter Management Appliance</w:t>
            </w:r>
          </w:p>
        </w:tc>
        <w:tc>
          <w:tcPr>
            <w:tcW w:w="3118" w:type="dxa"/>
            <w:shd w:val="clear" w:color="auto" w:fill="auto"/>
          </w:tcPr>
          <w:p w14:paraId="760AE2A9" w14:textId="77777777" w:rsidR="000164DB" w:rsidRPr="000164DB" w:rsidRDefault="000164DB" w:rsidP="00981588">
            <w:pPr>
              <w:pStyle w:val="eBookList"/>
            </w:pPr>
            <w:r w:rsidRPr="000164DB">
              <w:t>192.168.199.6</w:t>
            </w:r>
          </w:p>
        </w:tc>
        <w:tc>
          <w:tcPr>
            <w:tcW w:w="2188" w:type="dxa"/>
            <w:shd w:val="clear" w:color="auto" w:fill="auto"/>
          </w:tcPr>
          <w:p w14:paraId="1AA6577F" w14:textId="77777777" w:rsidR="000164DB" w:rsidRPr="000164DB" w:rsidRDefault="000164DB" w:rsidP="00981588">
            <w:pPr>
              <w:pStyle w:val="eBookList"/>
            </w:pPr>
            <w:proofErr w:type="spellStart"/>
            <w:r w:rsidRPr="000164DB">
              <w:t>vma.lab.local</w:t>
            </w:r>
            <w:proofErr w:type="spellEnd"/>
          </w:p>
        </w:tc>
      </w:tr>
      <w:tr w:rsidR="000164DB" w:rsidRPr="000164DB" w14:paraId="27D43D3A" w14:textId="77777777" w:rsidTr="00981588">
        <w:tc>
          <w:tcPr>
            <w:tcW w:w="3823" w:type="dxa"/>
            <w:shd w:val="clear" w:color="auto" w:fill="auto"/>
          </w:tcPr>
          <w:p w14:paraId="52283557" w14:textId="77777777" w:rsidR="000164DB" w:rsidRPr="003F55F4" w:rsidRDefault="000164DB" w:rsidP="00981588">
            <w:pPr>
              <w:pStyle w:val="eBookList"/>
            </w:pPr>
            <w:proofErr w:type="spellStart"/>
            <w:r w:rsidRPr="003F55F4">
              <w:t>FreeNAS</w:t>
            </w:r>
            <w:proofErr w:type="spellEnd"/>
          </w:p>
        </w:tc>
        <w:tc>
          <w:tcPr>
            <w:tcW w:w="3118" w:type="dxa"/>
            <w:shd w:val="clear" w:color="auto" w:fill="auto"/>
          </w:tcPr>
          <w:p w14:paraId="6B932EEF" w14:textId="77777777" w:rsidR="000164DB" w:rsidRPr="000164DB" w:rsidRDefault="000164DB" w:rsidP="00981588">
            <w:pPr>
              <w:pStyle w:val="eBookList"/>
            </w:pPr>
            <w:r w:rsidRPr="000164DB">
              <w:t xml:space="preserve">192.168.199.7, </w:t>
            </w:r>
            <w:proofErr w:type="spellStart"/>
            <w:r w:rsidRPr="000164DB">
              <w:t>nas.lab.local</w:t>
            </w:r>
            <w:proofErr w:type="spellEnd"/>
          </w:p>
        </w:tc>
        <w:tc>
          <w:tcPr>
            <w:tcW w:w="2188" w:type="dxa"/>
            <w:shd w:val="clear" w:color="auto" w:fill="auto"/>
          </w:tcPr>
          <w:p w14:paraId="087C68FC" w14:textId="77777777" w:rsidR="000164DB" w:rsidRPr="000164DB" w:rsidRDefault="000164DB" w:rsidP="00981588">
            <w:pPr>
              <w:pStyle w:val="eBookList"/>
            </w:pPr>
          </w:p>
        </w:tc>
      </w:tr>
      <w:tr w:rsidR="000164DB" w:rsidRPr="000164DB" w14:paraId="5EA2FBBD" w14:textId="77777777" w:rsidTr="00981588">
        <w:tc>
          <w:tcPr>
            <w:tcW w:w="3823" w:type="dxa"/>
            <w:shd w:val="clear" w:color="auto" w:fill="auto"/>
          </w:tcPr>
          <w:p w14:paraId="143D9DF5" w14:textId="77777777" w:rsidR="000164DB" w:rsidRPr="003F55F4" w:rsidRDefault="000164DB" w:rsidP="00981588">
            <w:pPr>
              <w:pStyle w:val="eBookList"/>
            </w:pPr>
            <w:r w:rsidRPr="003F55F4">
              <w:t>Host1</w:t>
            </w:r>
          </w:p>
        </w:tc>
        <w:tc>
          <w:tcPr>
            <w:tcW w:w="3118" w:type="dxa"/>
            <w:shd w:val="clear" w:color="auto" w:fill="auto"/>
          </w:tcPr>
          <w:p w14:paraId="1AE18936" w14:textId="77777777" w:rsidR="000164DB" w:rsidRPr="000164DB" w:rsidRDefault="000164DB" w:rsidP="00981588">
            <w:pPr>
              <w:pStyle w:val="eBookList"/>
            </w:pPr>
            <w:r w:rsidRPr="000164DB">
              <w:t>192.168.199.11</w:t>
            </w:r>
          </w:p>
        </w:tc>
        <w:tc>
          <w:tcPr>
            <w:tcW w:w="2188" w:type="dxa"/>
            <w:shd w:val="clear" w:color="auto" w:fill="auto"/>
          </w:tcPr>
          <w:p w14:paraId="5959A1DA" w14:textId="77777777" w:rsidR="000164DB" w:rsidRPr="000164DB" w:rsidRDefault="000164DB" w:rsidP="00981588">
            <w:pPr>
              <w:pStyle w:val="eBookList"/>
            </w:pPr>
            <w:r w:rsidRPr="000164DB">
              <w:t>host1.lab.local</w:t>
            </w:r>
          </w:p>
        </w:tc>
      </w:tr>
      <w:tr w:rsidR="000164DB" w:rsidRPr="000164DB" w14:paraId="6A13EC0C" w14:textId="77777777" w:rsidTr="00981588">
        <w:tc>
          <w:tcPr>
            <w:tcW w:w="3823" w:type="dxa"/>
            <w:shd w:val="clear" w:color="auto" w:fill="auto"/>
          </w:tcPr>
          <w:p w14:paraId="2DA06FCE" w14:textId="77777777" w:rsidR="000164DB" w:rsidRPr="003F55F4" w:rsidRDefault="000164DB" w:rsidP="00981588">
            <w:pPr>
              <w:pStyle w:val="eBookList"/>
            </w:pPr>
            <w:r w:rsidRPr="003F55F4">
              <w:t>Host2</w:t>
            </w:r>
          </w:p>
        </w:tc>
        <w:tc>
          <w:tcPr>
            <w:tcW w:w="3118" w:type="dxa"/>
            <w:shd w:val="clear" w:color="auto" w:fill="auto"/>
          </w:tcPr>
          <w:p w14:paraId="7EEE0C1F" w14:textId="77777777" w:rsidR="000164DB" w:rsidRPr="000164DB" w:rsidRDefault="000164DB" w:rsidP="00981588">
            <w:pPr>
              <w:pStyle w:val="eBookList"/>
            </w:pPr>
            <w:r w:rsidRPr="000164DB">
              <w:t>192.168.199.12</w:t>
            </w:r>
          </w:p>
        </w:tc>
        <w:tc>
          <w:tcPr>
            <w:tcW w:w="2188" w:type="dxa"/>
            <w:shd w:val="clear" w:color="auto" w:fill="auto"/>
          </w:tcPr>
          <w:p w14:paraId="0D53FCBF" w14:textId="77777777" w:rsidR="000164DB" w:rsidRPr="000164DB" w:rsidRDefault="000164DB" w:rsidP="00981588">
            <w:pPr>
              <w:pStyle w:val="eBookList"/>
            </w:pPr>
            <w:r w:rsidRPr="000164DB">
              <w:t>host2.lab.local</w:t>
            </w:r>
          </w:p>
        </w:tc>
      </w:tr>
      <w:tr w:rsidR="000164DB" w:rsidRPr="000164DB" w14:paraId="49EC3D11" w14:textId="77777777" w:rsidTr="00981588">
        <w:tc>
          <w:tcPr>
            <w:tcW w:w="3823" w:type="dxa"/>
            <w:shd w:val="clear" w:color="auto" w:fill="auto"/>
          </w:tcPr>
          <w:p w14:paraId="19537F33" w14:textId="77777777" w:rsidR="000164DB" w:rsidRPr="003F55F4" w:rsidRDefault="000164DB" w:rsidP="00981588">
            <w:pPr>
              <w:pStyle w:val="eBookList"/>
            </w:pPr>
            <w:r w:rsidRPr="003F55F4">
              <w:t>View Connection Server 1</w:t>
            </w:r>
          </w:p>
        </w:tc>
        <w:tc>
          <w:tcPr>
            <w:tcW w:w="3118" w:type="dxa"/>
            <w:shd w:val="clear" w:color="auto" w:fill="auto"/>
          </w:tcPr>
          <w:p w14:paraId="33437E27" w14:textId="77777777" w:rsidR="000164DB" w:rsidRPr="000164DB" w:rsidRDefault="000164DB" w:rsidP="00981588">
            <w:pPr>
              <w:pStyle w:val="eBookList"/>
            </w:pPr>
            <w:r w:rsidRPr="000164DB">
              <w:t>192.168.199.33</w:t>
            </w:r>
          </w:p>
        </w:tc>
        <w:tc>
          <w:tcPr>
            <w:tcW w:w="2188" w:type="dxa"/>
            <w:shd w:val="clear" w:color="auto" w:fill="auto"/>
          </w:tcPr>
          <w:p w14:paraId="3F4B619B" w14:textId="77777777" w:rsidR="000164DB" w:rsidRPr="000164DB" w:rsidRDefault="000164DB" w:rsidP="00981588">
            <w:pPr>
              <w:pStyle w:val="eBookList"/>
            </w:pPr>
            <w:r w:rsidRPr="000164DB">
              <w:t>cs1.lab.local</w:t>
            </w:r>
          </w:p>
        </w:tc>
      </w:tr>
      <w:tr w:rsidR="000164DB" w:rsidRPr="000164DB" w14:paraId="664761D4" w14:textId="77777777" w:rsidTr="00981588">
        <w:tc>
          <w:tcPr>
            <w:tcW w:w="3823" w:type="dxa"/>
            <w:shd w:val="clear" w:color="auto" w:fill="auto"/>
          </w:tcPr>
          <w:p w14:paraId="06EF9324" w14:textId="77777777" w:rsidR="000164DB" w:rsidRPr="003F55F4" w:rsidRDefault="000164DB" w:rsidP="00981588">
            <w:pPr>
              <w:pStyle w:val="eBookList"/>
            </w:pPr>
            <w:r w:rsidRPr="003F55F4">
              <w:t>View Connection Server 2</w:t>
            </w:r>
          </w:p>
        </w:tc>
        <w:tc>
          <w:tcPr>
            <w:tcW w:w="3118" w:type="dxa"/>
            <w:shd w:val="clear" w:color="auto" w:fill="auto"/>
          </w:tcPr>
          <w:p w14:paraId="2FEC7703" w14:textId="77777777" w:rsidR="000164DB" w:rsidRPr="000164DB" w:rsidRDefault="000164DB" w:rsidP="00981588">
            <w:pPr>
              <w:pStyle w:val="eBookList"/>
            </w:pPr>
            <w:r w:rsidRPr="000164DB">
              <w:t>192.168.199.34</w:t>
            </w:r>
          </w:p>
        </w:tc>
        <w:tc>
          <w:tcPr>
            <w:tcW w:w="2188" w:type="dxa"/>
            <w:shd w:val="clear" w:color="auto" w:fill="auto"/>
          </w:tcPr>
          <w:p w14:paraId="1D9E8B01" w14:textId="77777777" w:rsidR="000164DB" w:rsidRPr="000164DB" w:rsidRDefault="000164DB" w:rsidP="00981588">
            <w:pPr>
              <w:pStyle w:val="eBookList"/>
            </w:pPr>
            <w:r w:rsidRPr="000164DB">
              <w:t>cs2.lab.local</w:t>
            </w:r>
          </w:p>
        </w:tc>
      </w:tr>
      <w:tr w:rsidR="000164DB" w:rsidRPr="000164DB" w14:paraId="1F174B82" w14:textId="77777777" w:rsidTr="00981588">
        <w:tc>
          <w:tcPr>
            <w:tcW w:w="3823" w:type="dxa"/>
            <w:shd w:val="clear" w:color="auto" w:fill="auto"/>
          </w:tcPr>
          <w:p w14:paraId="5B80F242" w14:textId="77777777" w:rsidR="000164DB" w:rsidRPr="003F55F4" w:rsidRDefault="000164DB" w:rsidP="00981588">
            <w:pPr>
              <w:pStyle w:val="eBookList"/>
            </w:pPr>
            <w:r w:rsidRPr="003F55F4">
              <w:t>View Security Server</w:t>
            </w:r>
          </w:p>
        </w:tc>
        <w:tc>
          <w:tcPr>
            <w:tcW w:w="3118" w:type="dxa"/>
            <w:shd w:val="clear" w:color="auto" w:fill="auto"/>
          </w:tcPr>
          <w:p w14:paraId="7CDAAB8F" w14:textId="77777777" w:rsidR="000164DB" w:rsidRPr="000164DB" w:rsidRDefault="000164DB" w:rsidP="00981588">
            <w:pPr>
              <w:pStyle w:val="eBookList"/>
            </w:pPr>
            <w:r w:rsidRPr="000164DB">
              <w:t>192.168.199.35</w:t>
            </w:r>
          </w:p>
        </w:tc>
        <w:tc>
          <w:tcPr>
            <w:tcW w:w="2188" w:type="dxa"/>
            <w:shd w:val="clear" w:color="auto" w:fill="auto"/>
          </w:tcPr>
          <w:p w14:paraId="6BF48821" w14:textId="77777777" w:rsidR="000164DB" w:rsidRPr="000164DB" w:rsidRDefault="000164DB" w:rsidP="00981588">
            <w:pPr>
              <w:pStyle w:val="eBookList"/>
            </w:pPr>
            <w:proofErr w:type="spellStart"/>
            <w:r w:rsidRPr="000164DB">
              <w:t>ss.lab.local</w:t>
            </w:r>
            <w:proofErr w:type="spellEnd"/>
          </w:p>
        </w:tc>
      </w:tr>
      <w:tr w:rsidR="000164DB" w:rsidRPr="000164DB" w14:paraId="4E761395" w14:textId="77777777" w:rsidTr="00981588">
        <w:tc>
          <w:tcPr>
            <w:tcW w:w="3823" w:type="dxa"/>
            <w:shd w:val="clear" w:color="auto" w:fill="auto"/>
          </w:tcPr>
          <w:p w14:paraId="5BB874E5" w14:textId="77777777" w:rsidR="000164DB" w:rsidRPr="003F55F4" w:rsidRDefault="000164DB" w:rsidP="00981588">
            <w:pPr>
              <w:pStyle w:val="eBookList"/>
            </w:pPr>
            <w:r w:rsidRPr="003F55F4">
              <w:t>Veeam ONE server</w:t>
            </w:r>
          </w:p>
        </w:tc>
        <w:tc>
          <w:tcPr>
            <w:tcW w:w="3118" w:type="dxa"/>
            <w:shd w:val="clear" w:color="auto" w:fill="auto"/>
          </w:tcPr>
          <w:p w14:paraId="4E6957A6" w14:textId="77777777" w:rsidR="000164DB" w:rsidRPr="000164DB" w:rsidRDefault="000164DB" w:rsidP="00981588">
            <w:pPr>
              <w:pStyle w:val="eBookList"/>
            </w:pPr>
            <w:r w:rsidRPr="000164DB">
              <w:t>192.168.199.36</w:t>
            </w:r>
          </w:p>
        </w:tc>
        <w:tc>
          <w:tcPr>
            <w:tcW w:w="2188" w:type="dxa"/>
            <w:shd w:val="clear" w:color="auto" w:fill="auto"/>
          </w:tcPr>
          <w:p w14:paraId="3A5448B5" w14:textId="77777777" w:rsidR="000164DB" w:rsidRPr="000164DB" w:rsidRDefault="000164DB" w:rsidP="00981588">
            <w:pPr>
              <w:pStyle w:val="eBookList"/>
            </w:pPr>
            <w:r w:rsidRPr="000164DB">
              <w:t>v1.lab.local</w:t>
            </w:r>
          </w:p>
        </w:tc>
      </w:tr>
      <w:tr w:rsidR="000164DB" w:rsidRPr="000164DB" w14:paraId="1DCC91CB" w14:textId="77777777" w:rsidTr="00981588">
        <w:tc>
          <w:tcPr>
            <w:tcW w:w="3823" w:type="dxa"/>
            <w:shd w:val="clear" w:color="auto" w:fill="auto"/>
          </w:tcPr>
          <w:p w14:paraId="22DA0E14" w14:textId="77777777" w:rsidR="000164DB" w:rsidRPr="003F55F4" w:rsidRDefault="000164DB" w:rsidP="00981588">
            <w:pPr>
              <w:pStyle w:val="eBookList"/>
            </w:pPr>
            <w:r w:rsidRPr="003F55F4">
              <w:t>Veeam Backup &amp;Replication Server</w:t>
            </w:r>
          </w:p>
        </w:tc>
        <w:tc>
          <w:tcPr>
            <w:tcW w:w="3118" w:type="dxa"/>
            <w:shd w:val="clear" w:color="auto" w:fill="auto"/>
          </w:tcPr>
          <w:p w14:paraId="225ACBAA" w14:textId="77777777" w:rsidR="000164DB" w:rsidRPr="000164DB" w:rsidRDefault="000164DB" w:rsidP="00981588">
            <w:pPr>
              <w:pStyle w:val="eBookList"/>
            </w:pPr>
            <w:r w:rsidRPr="000164DB">
              <w:t>192.168.199.37</w:t>
            </w:r>
          </w:p>
        </w:tc>
        <w:tc>
          <w:tcPr>
            <w:tcW w:w="2188" w:type="dxa"/>
            <w:shd w:val="clear" w:color="auto" w:fill="auto"/>
          </w:tcPr>
          <w:p w14:paraId="10440DA8" w14:textId="77777777" w:rsidR="000164DB" w:rsidRPr="000164DB" w:rsidRDefault="000164DB" w:rsidP="00981588">
            <w:pPr>
              <w:pStyle w:val="eBookList"/>
            </w:pPr>
            <w:proofErr w:type="spellStart"/>
            <w:r w:rsidRPr="000164DB">
              <w:t>vbr.lab.local</w:t>
            </w:r>
            <w:proofErr w:type="spellEnd"/>
          </w:p>
        </w:tc>
      </w:tr>
      <w:tr w:rsidR="000164DB" w:rsidRPr="000164DB" w14:paraId="3CAA48E6" w14:textId="77777777" w:rsidTr="00981588">
        <w:tc>
          <w:tcPr>
            <w:tcW w:w="3823" w:type="dxa"/>
            <w:shd w:val="clear" w:color="auto" w:fill="auto"/>
          </w:tcPr>
          <w:p w14:paraId="4C01CF38" w14:textId="77777777" w:rsidR="000164DB" w:rsidRPr="003F55F4" w:rsidRDefault="000164DB" w:rsidP="00981588">
            <w:pPr>
              <w:pStyle w:val="eBookList"/>
            </w:pPr>
            <w:r w:rsidRPr="003F55F4">
              <w:t>vCloud Director</w:t>
            </w:r>
          </w:p>
        </w:tc>
        <w:tc>
          <w:tcPr>
            <w:tcW w:w="3118" w:type="dxa"/>
            <w:shd w:val="clear" w:color="auto" w:fill="auto"/>
          </w:tcPr>
          <w:p w14:paraId="7C777334" w14:textId="77777777" w:rsidR="000164DB" w:rsidRPr="000164DB" w:rsidRDefault="000164DB" w:rsidP="00981588">
            <w:pPr>
              <w:pStyle w:val="eBookList"/>
            </w:pPr>
            <w:r w:rsidRPr="000164DB">
              <w:t>192.168.199.38</w:t>
            </w:r>
          </w:p>
        </w:tc>
        <w:tc>
          <w:tcPr>
            <w:tcW w:w="2188" w:type="dxa"/>
            <w:shd w:val="clear" w:color="auto" w:fill="auto"/>
          </w:tcPr>
          <w:p w14:paraId="0D8B8642" w14:textId="77777777" w:rsidR="000164DB" w:rsidRPr="000164DB" w:rsidRDefault="000164DB" w:rsidP="00981588">
            <w:pPr>
              <w:pStyle w:val="eBookList"/>
            </w:pPr>
            <w:proofErr w:type="spellStart"/>
            <w:r w:rsidRPr="000164DB">
              <w:t>vcd.lab.local</w:t>
            </w:r>
            <w:proofErr w:type="spellEnd"/>
          </w:p>
        </w:tc>
      </w:tr>
      <w:tr w:rsidR="000164DB" w:rsidRPr="000164DB" w14:paraId="22B2413F" w14:textId="77777777" w:rsidTr="00981588">
        <w:tc>
          <w:tcPr>
            <w:tcW w:w="3823" w:type="dxa"/>
            <w:shd w:val="clear" w:color="auto" w:fill="auto"/>
          </w:tcPr>
          <w:p w14:paraId="6BBB7EDC" w14:textId="77777777" w:rsidR="000164DB" w:rsidRPr="003F55F4" w:rsidRDefault="000164DB" w:rsidP="00981588">
            <w:pPr>
              <w:pStyle w:val="eBookList"/>
            </w:pPr>
            <w:r w:rsidRPr="003F55F4">
              <w:t>vCloud Proxy</w:t>
            </w:r>
          </w:p>
        </w:tc>
        <w:tc>
          <w:tcPr>
            <w:tcW w:w="3118" w:type="dxa"/>
            <w:shd w:val="clear" w:color="auto" w:fill="auto"/>
          </w:tcPr>
          <w:p w14:paraId="12FEBFED" w14:textId="77777777" w:rsidR="000164DB" w:rsidRPr="000164DB" w:rsidRDefault="000164DB" w:rsidP="00981588">
            <w:pPr>
              <w:pStyle w:val="eBookList"/>
            </w:pPr>
            <w:r w:rsidRPr="000164DB">
              <w:t>192.168.199.39</w:t>
            </w:r>
          </w:p>
        </w:tc>
        <w:tc>
          <w:tcPr>
            <w:tcW w:w="2188" w:type="dxa"/>
            <w:shd w:val="clear" w:color="auto" w:fill="auto"/>
          </w:tcPr>
          <w:p w14:paraId="5215A044" w14:textId="77777777" w:rsidR="000164DB" w:rsidRPr="000164DB" w:rsidRDefault="000164DB" w:rsidP="00981588">
            <w:pPr>
              <w:pStyle w:val="eBookList"/>
            </w:pPr>
            <w:proofErr w:type="spellStart"/>
            <w:r w:rsidRPr="000164DB">
              <w:t>vcd-proxy.lab.local</w:t>
            </w:r>
            <w:proofErr w:type="spellEnd"/>
          </w:p>
        </w:tc>
      </w:tr>
      <w:tr w:rsidR="000164DB" w:rsidRPr="000164DB" w14:paraId="1A25DFFD" w14:textId="77777777" w:rsidTr="00981588">
        <w:tc>
          <w:tcPr>
            <w:tcW w:w="3823" w:type="dxa"/>
            <w:shd w:val="clear" w:color="auto" w:fill="auto"/>
          </w:tcPr>
          <w:p w14:paraId="2B7DE0FC" w14:textId="77777777" w:rsidR="000164DB" w:rsidRPr="003F55F4" w:rsidRDefault="000164DB" w:rsidP="00981588">
            <w:pPr>
              <w:pStyle w:val="eBookList"/>
            </w:pPr>
            <w:proofErr w:type="spellStart"/>
            <w:r w:rsidRPr="003F55F4">
              <w:t>vShield</w:t>
            </w:r>
            <w:proofErr w:type="spellEnd"/>
            <w:r w:rsidRPr="003F55F4">
              <w:t xml:space="preserve"> Manager</w:t>
            </w:r>
          </w:p>
        </w:tc>
        <w:tc>
          <w:tcPr>
            <w:tcW w:w="3118" w:type="dxa"/>
            <w:shd w:val="clear" w:color="auto" w:fill="auto"/>
          </w:tcPr>
          <w:p w14:paraId="172CE7E2" w14:textId="77777777" w:rsidR="000164DB" w:rsidRPr="000164DB" w:rsidRDefault="000164DB" w:rsidP="00981588">
            <w:pPr>
              <w:pStyle w:val="eBookList"/>
            </w:pPr>
            <w:r w:rsidRPr="000164DB">
              <w:t>192.168.199.40</w:t>
            </w:r>
          </w:p>
        </w:tc>
        <w:tc>
          <w:tcPr>
            <w:tcW w:w="2188" w:type="dxa"/>
            <w:shd w:val="clear" w:color="auto" w:fill="auto"/>
          </w:tcPr>
          <w:p w14:paraId="30C895C1" w14:textId="77777777" w:rsidR="000164DB" w:rsidRPr="000164DB" w:rsidRDefault="000164DB" w:rsidP="00981588">
            <w:pPr>
              <w:pStyle w:val="eBookList"/>
            </w:pPr>
            <w:r w:rsidRPr="000164DB">
              <w:t xml:space="preserve"> </w:t>
            </w:r>
            <w:proofErr w:type="spellStart"/>
            <w:r w:rsidRPr="000164DB">
              <w:t>vshield.lab.local</w:t>
            </w:r>
            <w:proofErr w:type="spellEnd"/>
          </w:p>
        </w:tc>
      </w:tr>
    </w:tbl>
    <w:p w14:paraId="3A0E9C57" w14:textId="77777777" w:rsidR="004B564D" w:rsidRPr="003F6814" w:rsidRDefault="004B564D" w:rsidP="004B564D">
      <w:pPr>
        <w:rPr>
          <w:b/>
        </w:rPr>
      </w:pPr>
      <w:r w:rsidRPr="003F6814">
        <w:rPr>
          <w:b/>
        </w:rPr>
        <w:t>Internal Network</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6"/>
        <w:gridCol w:w="3397"/>
      </w:tblGrid>
      <w:tr w:rsidR="000164DB" w:rsidRPr="000164DB" w14:paraId="0943CA97" w14:textId="77777777" w:rsidTr="00981588">
        <w:tc>
          <w:tcPr>
            <w:tcW w:w="5665" w:type="dxa"/>
            <w:shd w:val="clear" w:color="auto" w:fill="auto"/>
          </w:tcPr>
          <w:p w14:paraId="5D908E9E" w14:textId="77777777" w:rsidR="000164DB" w:rsidRPr="000164DB" w:rsidRDefault="000164DB" w:rsidP="00981588">
            <w:pPr>
              <w:pStyle w:val="eBookList"/>
            </w:pPr>
            <w:r w:rsidRPr="003F55F4">
              <w:t>VLAN ID</w:t>
            </w:r>
          </w:p>
        </w:tc>
        <w:tc>
          <w:tcPr>
            <w:tcW w:w="3464" w:type="dxa"/>
            <w:shd w:val="clear" w:color="auto" w:fill="auto"/>
          </w:tcPr>
          <w:p w14:paraId="0DBC3B83" w14:textId="77777777" w:rsidR="000164DB" w:rsidRPr="000164DB" w:rsidRDefault="000164DB" w:rsidP="00981588">
            <w:pPr>
              <w:pStyle w:val="eBookList"/>
            </w:pPr>
            <w:r w:rsidRPr="000164DB">
              <w:t>16</w:t>
            </w:r>
          </w:p>
        </w:tc>
      </w:tr>
      <w:tr w:rsidR="000164DB" w:rsidRPr="000164DB" w14:paraId="7A9F9992" w14:textId="77777777" w:rsidTr="00981588">
        <w:tc>
          <w:tcPr>
            <w:tcW w:w="5665" w:type="dxa"/>
            <w:shd w:val="clear" w:color="auto" w:fill="auto"/>
          </w:tcPr>
          <w:p w14:paraId="08BFA69A" w14:textId="77777777" w:rsidR="000164DB" w:rsidRPr="003F55F4" w:rsidRDefault="000164DB" w:rsidP="00981588">
            <w:pPr>
              <w:pStyle w:val="eBookList"/>
            </w:pPr>
            <w:r w:rsidRPr="003F55F4">
              <w:t>Subnet</w:t>
            </w:r>
          </w:p>
        </w:tc>
        <w:tc>
          <w:tcPr>
            <w:tcW w:w="3464" w:type="dxa"/>
            <w:shd w:val="clear" w:color="auto" w:fill="auto"/>
          </w:tcPr>
          <w:p w14:paraId="3B6707B6" w14:textId="77777777" w:rsidR="000164DB" w:rsidRPr="000164DB" w:rsidRDefault="000164DB" w:rsidP="00981588">
            <w:pPr>
              <w:pStyle w:val="eBookList"/>
            </w:pPr>
            <w:r w:rsidRPr="000164DB">
              <w:t>172.16.199.0</w:t>
            </w:r>
          </w:p>
        </w:tc>
      </w:tr>
      <w:tr w:rsidR="000164DB" w:rsidRPr="000164DB" w14:paraId="5FA70B15" w14:textId="77777777" w:rsidTr="00981588">
        <w:tc>
          <w:tcPr>
            <w:tcW w:w="5665" w:type="dxa"/>
            <w:shd w:val="clear" w:color="auto" w:fill="auto"/>
          </w:tcPr>
          <w:p w14:paraId="57D368AE" w14:textId="77777777" w:rsidR="000164DB" w:rsidRPr="003F55F4" w:rsidRDefault="000164DB" w:rsidP="00981588">
            <w:pPr>
              <w:pStyle w:val="eBookList"/>
            </w:pPr>
            <w:r w:rsidRPr="003F55F4">
              <w:t>Subnet Mask</w:t>
            </w:r>
          </w:p>
        </w:tc>
        <w:tc>
          <w:tcPr>
            <w:tcW w:w="3464" w:type="dxa"/>
            <w:shd w:val="clear" w:color="auto" w:fill="auto"/>
          </w:tcPr>
          <w:p w14:paraId="6463B1C0" w14:textId="77777777" w:rsidR="000164DB" w:rsidRPr="000164DB" w:rsidRDefault="000164DB" w:rsidP="00981588">
            <w:pPr>
              <w:pStyle w:val="eBookList"/>
            </w:pPr>
            <w:r w:rsidRPr="000164DB">
              <w:t>255.255.255.0</w:t>
            </w:r>
          </w:p>
        </w:tc>
      </w:tr>
      <w:tr w:rsidR="000164DB" w:rsidRPr="000164DB" w14:paraId="700E5513" w14:textId="77777777" w:rsidTr="00981588">
        <w:tc>
          <w:tcPr>
            <w:tcW w:w="5665" w:type="dxa"/>
            <w:shd w:val="clear" w:color="auto" w:fill="auto"/>
          </w:tcPr>
          <w:p w14:paraId="266119E5" w14:textId="77777777" w:rsidR="000164DB" w:rsidRPr="003F55F4" w:rsidRDefault="000164DB" w:rsidP="00981588">
            <w:pPr>
              <w:pStyle w:val="eBookList"/>
            </w:pPr>
            <w:r w:rsidRPr="003F55F4">
              <w:t>Host1 VMotion</w:t>
            </w:r>
          </w:p>
        </w:tc>
        <w:tc>
          <w:tcPr>
            <w:tcW w:w="3464" w:type="dxa"/>
            <w:shd w:val="clear" w:color="auto" w:fill="auto"/>
          </w:tcPr>
          <w:p w14:paraId="762B23EE" w14:textId="77777777" w:rsidR="000164DB" w:rsidRPr="000164DB" w:rsidRDefault="000164DB" w:rsidP="00981588">
            <w:pPr>
              <w:pStyle w:val="eBookList"/>
            </w:pPr>
            <w:r w:rsidRPr="000164DB">
              <w:t>172.16.199.11</w:t>
            </w:r>
          </w:p>
        </w:tc>
      </w:tr>
      <w:tr w:rsidR="000164DB" w:rsidRPr="000164DB" w14:paraId="7E149BB0" w14:textId="77777777" w:rsidTr="00981588">
        <w:tc>
          <w:tcPr>
            <w:tcW w:w="5665" w:type="dxa"/>
            <w:shd w:val="clear" w:color="auto" w:fill="auto"/>
          </w:tcPr>
          <w:p w14:paraId="70E29E3B" w14:textId="77777777" w:rsidR="000164DB" w:rsidRPr="003F55F4" w:rsidRDefault="000164DB" w:rsidP="00981588">
            <w:pPr>
              <w:pStyle w:val="eBookList"/>
            </w:pPr>
            <w:r w:rsidRPr="003F55F4">
              <w:t>Host2 VMotion</w:t>
            </w:r>
          </w:p>
        </w:tc>
        <w:tc>
          <w:tcPr>
            <w:tcW w:w="3464" w:type="dxa"/>
            <w:shd w:val="clear" w:color="auto" w:fill="auto"/>
          </w:tcPr>
          <w:p w14:paraId="40DD1FAA" w14:textId="77777777" w:rsidR="000164DB" w:rsidRPr="000164DB" w:rsidRDefault="000164DB" w:rsidP="00981588">
            <w:pPr>
              <w:pStyle w:val="eBookList"/>
            </w:pPr>
            <w:r w:rsidRPr="000164DB">
              <w:t>172.16.199.12</w:t>
            </w:r>
          </w:p>
        </w:tc>
      </w:tr>
      <w:tr w:rsidR="000164DB" w:rsidRPr="000164DB" w14:paraId="0EA1C232" w14:textId="77777777" w:rsidTr="00981588">
        <w:tc>
          <w:tcPr>
            <w:tcW w:w="5665" w:type="dxa"/>
            <w:shd w:val="clear" w:color="auto" w:fill="auto"/>
          </w:tcPr>
          <w:p w14:paraId="77A5B475" w14:textId="77777777" w:rsidR="000164DB" w:rsidRPr="003F55F4" w:rsidRDefault="000164DB" w:rsidP="00981588">
            <w:pPr>
              <w:pStyle w:val="eBookList"/>
            </w:pPr>
            <w:r w:rsidRPr="003F55F4">
              <w:t>Host1 FT Logging</w:t>
            </w:r>
          </w:p>
        </w:tc>
        <w:tc>
          <w:tcPr>
            <w:tcW w:w="3464" w:type="dxa"/>
            <w:shd w:val="clear" w:color="auto" w:fill="auto"/>
          </w:tcPr>
          <w:p w14:paraId="2B08E0B8" w14:textId="77777777" w:rsidR="000164DB" w:rsidRPr="000164DB" w:rsidRDefault="000164DB" w:rsidP="00981588">
            <w:pPr>
              <w:pStyle w:val="eBookList"/>
            </w:pPr>
            <w:r w:rsidRPr="000164DB">
              <w:t>172.16.199.21</w:t>
            </w:r>
          </w:p>
        </w:tc>
      </w:tr>
      <w:tr w:rsidR="000164DB" w:rsidRPr="000164DB" w14:paraId="21C016B5" w14:textId="77777777" w:rsidTr="00981588">
        <w:tc>
          <w:tcPr>
            <w:tcW w:w="5665" w:type="dxa"/>
            <w:shd w:val="clear" w:color="auto" w:fill="auto"/>
          </w:tcPr>
          <w:p w14:paraId="6EA3B959" w14:textId="77777777" w:rsidR="000164DB" w:rsidRPr="003F55F4" w:rsidRDefault="000164DB" w:rsidP="00981588">
            <w:pPr>
              <w:pStyle w:val="eBookList"/>
            </w:pPr>
            <w:r w:rsidRPr="003F55F4">
              <w:t>Host2 FT Logging</w:t>
            </w:r>
          </w:p>
        </w:tc>
        <w:tc>
          <w:tcPr>
            <w:tcW w:w="3464" w:type="dxa"/>
            <w:shd w:val="clear" w:color="auto" w:fill="auto"/>
          </w:tcPr>
          <w:p w14:paraId="1A0A8C96" w14:textId="77777777" w:rsidR="000164DB" w:rsidRPr="000164DB" w:rsidRDefault="000164DB" w:rsidP="00981588">
            <w:pPr>
              <w:pStyle w:val="eBookList"/>
            </w:pPr>
            <w:r w:rsidRPr="000164DB">
              <w:t>172.16.199.22</w:t>
            </w:r>
          </w:p>
        </w:tc>
      </w:tr>
      <w:tr w:rsidR="000164DB" w14:paraId="0ECC6FEB" w14:textId="77777777" w:rsidTr="00981588">
        <w:tc>
          <w:tcPr>
            <w:tcW w:w="5665" w:type="dxa"/>
            <w:shd w:val="clear" w:color="auto" w:fill="auto"/>
          </w:tcPr>
          <w:p w14:paraId="6133EAC7" w14:textId="77777777" w:rsidR="000164DB" w:rsidRPr="003F55F4" w:rsidRDefault="000164DB" w:rsidP="00981588">
            <w:pPr>
              <w:pStyle w:val="eBookList"/>
            </w:pPr>
            <w:r w:rsidRPr="003F55F4">
              <w:lastRenderedPageBreak/>
              <w:t>Host2 as ESX 4.1Service Console for HA Heartbeat</w:t>
            </w:r>
          </w:p>
        </w:tc>
        <w:tc>
          <w:tcPr>
            <w:tcW w:w="3464" w:type="dxa"/>
            <w:shd w:val="clear" w:color="auto" w:fill="auto"/>
          </w:tcPr>
          <w:p w14:paraId="1FC2CA02" w14:textId="77777777" w:rsidR="000164DB" w:rsidRDefault="000164DB" w:rsidP="00981588">
            <w:pPr>
              <w:pStyle w:val="eBookList"/>
            </w:pPr>
            <w:r w:rsidRPr="000164DB">
              <w:t>172.16.199.42</w:t>
            </w:r>
          </w:p>
        </w:tc>
      </w:tr>
    </w:tbl>
    <w:p w14:paraId="53EE3EE5" w14:textId="77777777" w:rsidR="004B564D" w:rsidRPr="003F6814" w:rsidRDefault="004B564D" w:rsidP="004B564D">
      <w:pPr>
        <w:rPr>
          <w:b/>
        </w:rPr>
      </w:pPr>
      <w:r w:rsidRPr="003F6814">
        <w:rPr>
          <w:b/>
        </w:rPr>
        <w:t>IP Storage Network</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2"/>
        <w:gridCol w:w="3401"/>
      </w:tblGrid>
      <w:tr w:rsidR="000164DB" w:rsidRPr="000164DB" w14:paraId="6E2D5BC0" w14:textId="77777777" w:rsidTr="00981588">
        <w:tc>
          <w:tcPr>
            <w:tcW w:w="5665" w:type="dxa"/>
            <w:shd w:val="clear" w:color="auto" w:fill="auto"/>
          </w:tcPr>
          <w:p w14:paraId="75EFBDB1" w14:textId="77777777" w:rsidR="000164DB" w:rsidRPr="003F55F4" w:rsidRDefault="000164DB" w:rsidP="00981588">
            <w:pPr>
              <w:pStyle w:val="eBookList"/>
            </w:pPr>
            <w:r w:rsidRPr="003F55F4">
              <w:t>VLAN ID</w:t>
            </w:r>
          </w:p>
        </w:tc>
        <w:tc>
          <w:tcPr>
            <w:tcW w:w="3464" w:type="dxa"/>
            <w:shd w:val="clear" w:color="auto" w:fill="auto"/>
          </w:tcPr>
          <w:p w14:paraId="094D1BBA" w14:textId="77777777" w:rsidR="000164DB" w:rsidRPr="000164DB" w:rsidRDefault="000164DB" w:rsidP="00981588">
            <w:pPr>
              <w:pStyle w:val="eBookList"/>
            </w:pPr>
            <w:r w:rsidRPr="000164DB">
              <w:t>17</w:t>
            </w:r>
          </w:p>
        </w:tc>
      </w:tr>
      <w:tr w:rsidR="000164DB" w:rsidRPr="000164DB" w14:paraId="3C88F48B" w14:textId="77777777" w:rsidTr="00981588">
        <w:tc>
          <w:tcPr>
            <w:tcW w:w="5665" w:type="dxa"/>
            <w:shd w:val="clear" w:color="auto" w:fill="auto"/>
          </w:tcPr>
          <w:p w14:paraId="5D25C2E5" w14:textId="77777777" w:rsidR="000164DB" w:rsidRPr="003F55F4" w:rsidRDefault="000164DB" w:rsidP="00981588">
            <w:pPr>
              <w:pStyle w:val="eBookList"/>
            </w:pPr>
            <w:r w:rsidRPr="003F55F4">
              <w:t>Subnet</w:t>
            </w:r>
          </w:p>
        </w:tc>
        <w:tc>
          <w:tcPr>
            <w:tcW w:w="3464" w:type="dxa"/>
            <w:shd w:val="clear" w:color="auto" w:fill="auto"/>
          </w:tcPr>
          <w:p w14:paraId="0CB2A5A2" w14:textId="77777777" w:rsidR="000164DB" w:rsidRPr="000164DB" w:rsidRDefault="000164DB" w:rsidP="00981588">
            <w:pPr>
              <w:pStyle w:val="eBookList"/>
            </w:pPr>
            <w:r w:rsidRPr="000164DB">
              <w:t>172.17.199.0</w:t>
            </w:r>
          </w:p>
        </w:tc>
      </w:tr>
      <w:tr w:rsidR="000164DB" w:rsidRPr="000164DB" w14:paraId="7899FD2E" w14:textId="77777777" w:rsidTr="00981588">
        <w:tc>
          <w:tcPr>
            <w:tcW w:w="5665" w:type="dxa"/>
            <w:shd w:val="clear" w:color="auto" w:fill="auto"/>
          </w:tcPr>
          <w:p w14:paraId="6D1A5747" w14:textId="77777777" w:rsidR="000164DB" w:rsidRPr="003F55F4" w:rsidRDefault="000164DB" w:rsidP="00981588">
            <w:pPr>
              <w:pStyle w:val="eBookList"/>
            </w:pPr>
            <w:r w:rsidRPr="003F55F4">
              <w:t>Subnet Mask</w:t>
            </w:r>
          </w:p>
        </w:tc>
        <w:tc>
          <w:tcPr>
            <w:tcW w:w="3464" w:type="dxa"/>
            <w:shd w:val="clear" w:color="auto" w:fill="auto"/>
          </w:tcPr>
          <w:p w14:paraId="26933661" w14:textId="77777777" w:rsidR="000164DB" w:rsidRPr="000164DB" w:rsidRDefault="000164DB" w:rsidP="00981588">
            <w:pPr>
              <w:pStyle w:val="eBookList"/>
            </w:pPr>
            <w:r w:rsidRPr="000164DB">
              <w:t xml:space="preserve"> 255.255.255.0</w:t>
            </w:r>
          </w:p>
        </w:tc>
      </w:tr>
      <w:tr w:rsidR="000164DB" w:rsidRPr="000164DB" w14:paraId="2A085631" w14:textId="77777777" w:rsidTr="00981588">
        <w:tc>
          <w:tcPr>
            <w:tcW w:w="5665" w:type="dxa"/>
            <w:shd w:val="clear" w:color="auto" w:fill="auto"/>
          </w:tcPr>
          <w:p w14:paraId="4692B4AA" w14:textId="77777777" w:rsidR="000164DB" w:rsidRPr="003F55F4" w:rsidRDefault="000164DB" w:rsidP="00981588">
            <w:pPr>
              <w:pStyle w:val="eBookList"/>
            </w:pPr>
            <w:r w:rsidRPr="003F55F4">
              <w:t xml:space="preserve">Host1 </w:t>
            </w:r>
            <w:proofErr w:type="spellStart"/>
            <w:r w:rsidRPr="003F55F4">
              <w:t>IPStore</w:t>
            </w:r>
            <w:proofErr w:type="spellEnd"/>
            <w:r w:rsidRPr="000164DB">
              <w:t xml:space="preserve"> 1</w:t>
            </w:r>
          </w:p>
        </w:tc>
        <w:tc>
          <w:tcPr>
            <w:tcW w:w="3464" w:type="dxa"/>
            <w:shd w:val="clear" w:color="auto" w:fill="auto"/>
          </w:tcPr>
          <w:p w14:paraId="0529A76B" w14:textId="77777777" w:rsidR="000164DB" w:rsidRPr="000164DB" w:rsidRDefault="000164DB" w:rsidP="00981588">
            <w:pPr>
              <w:pStyle w:val="eBookList"/>
            </w:pPr>
            <w:r w:rsidRPr="000164DB">
              <w:t>172.17.199.11</w:t>
            </w:r>
          </w:p>
        </w:tc>
      </w:tr>
      <w:tr w:rsidR="000164DB" w:rsidRPr="000164DB" w14:paraId="202C09E8" w14:textId="77777777" w:rsidTr="00981588">
        <w:tc>
          <w:tcPr>
            <w:tcW w:w="5665" w:type="dxa"/>
            <w:shd w:val="clear" w:color="auto" w:fill="auto"/>
          </w:tcPr>
          <w:p w14:paraId="1CDF509F" w14:textId="77777777" w:rsidR="000164DB" w:rsidRPr="003F55F4" w:rsidRDefault="000164DB" w:rsidP="00981588">
            <w:pPr>
              <w:pStyle w:val="eBookList"/>
            </w:pPr>
            <w:r w:rsidRPr="003F55F4">
              <w:t xml:space="preserve">Host2 </w:t>
            </w:r>
            <w:proofErr w:type="spellStart"/>
            <w:r w:rsidRPr="003F55F4">
              <w:t>IPStore</w:t>
            </w:r>
            <w:proofErr w:type="spellEnd"/>
            <w:r w:rsidRPr="003F55F4">
              <w:t xml:space="preserve"> 1</w:t>
            </w:r>
          </w:p>
        </w:tc>
        <w:tc>
          <w:tcPr>
            <w:tcW w:w="3464" w:type="dxa"/>
            <w:shd w:val="clear" w:color="auto" w:fill="auto"/>
          </w:tcPr>
          <w:p w14:paraId="3E24ADCB" w14:textId="77777777" w:rsidR="000164DB" w:rsidRPr="000164DB" w:rsidRDefault="000164DB" w:rsidP="00981588">
            <w:pPr>
              <w:pStyle w:val="eBookList"/>
            </w:pPr>
            <w:r w:rsidRPr="000164DB">
              <w:t>172.17.199.12</w:t>
            </w:r>
          </w:p>
        </w:tc>
      </w:tr>
      <w:tr w:rsidR="000164DB" w:rsidRPr="000164DB" w14:paraId="1E4A8C92" w14:textId="77777777" w:rsidTr="00981588">
        <w:tc>
          <w:tcPr>
            <w:tcW w:w="5665" w:type="dxa"/>
            <w:shd w:val="clear" w:color="auto" w:fill="auto"/>
          </w:tcPr>
          <w:p w14:paraId="5484D5DB" w14:textId="77777777" w:rsidR="000164DB" w:rsidRPr="003F55F4" w:rsidRDefault="000164DB" w:rsidP="00981588">
            <w:pPr>
              <w:pStyle w:val="eBookList"/>
            </w:pPr>
            <w:r w:rsidRPr="003F55F4">
              <w:t xml:space="preserve">Host1 </w:t>
            </w:r>
            <w:proofErr w:type="spellStart"/>
            <w:r w:rsidRPr="003F55F4">
              <w:t>IPStore</w:t>
            </w:r>
            <w:proofErr w:type="spellEnd"/>
            <w:r w:rsidRPr="003F55F4">
              <w:t xml:space="preserve"> 2</w:t>
            </w:r>
          </w:p>
        </w:tc>
        <w:tc>
          <w:tcPr>
            <w:tcW w:w="3464" w:type="dxa"/>
            <w:shd w:val="clear" w:color="auto" w:fill="auto"/>
          </w:tcPr>
          <w:p w14:paraId="070D24D4" w14:textId="77777777" w:rsidR="000164DB" w:rsidRPr="000164DB" w:rsidRDefault="000164DB" w:rsidP="00981588">
            <w:pPr>
              <w:pStyle w:val="eBookList"/>
            </w:pPr>
            <w:r w:rsidRPr="000164DB">
              <w:t>172.17.199.21</w:t>
            </w:r>
          </w:p>
        </w:tc>
      </w:tr>
      <w:tr w:rsidR="000164DB" w:rsidRPr="000164DB" w14:paraId="628ABA43" w14:textId="77777777" w:rsidTr="00981588">
        <w:tc>
          <w:tcPr>
            <w:tcW w:w="5665" w:type="dxa"/>
            <w:shd w:val="clear" w:color="auto" w:fill="auto"/>
          </w:tcPr>
          <w:p w14:paraId="2CFF6F51" w14:textId="77777777" w:rsidR="000164DB" w:rsidRPr="003F55F4" w:rsidRDefault="000164DB" w:rsidP="00981588">
            <w:pPr>
              <w:pStyle w:val="eBookList"/>
            </w:pPr>
            <w:r w:rsidRPr="003F55F4">
              <w:t xml:space="preserve">Host2 </w:t>
            </w:r>
            <w:proofErr w:type="spellStart"/>
            <w:r w:rsidRPr="003F55F4">
              <w:t>IPStore</w:t>
            </w:r>
            <w:proofErr w:type="spellEnd"/>
            <w:r w:rsidRPr="003F55F4">
              <w:t xml:space="preserve"> 2</w:t>
            </w:r>
          </w:p>
        </w:tc>
        <w:tc>
          <w:tcPr>
            <w:tcW w:w="3464" w:type="dxa"/>
            <w:shd w:val="clear" w:color="auto" w:fill="auto"/>
          </w:tcPr>
          <w:p w14:paraId="5E5E4BB1" w14:textId="77777777" w:rsidR="000164DB" w:rsidRPr="000164DB" w:rsidRDefault="000164DB" w:rsidP="00981588">
            <w:pPr>
              <w:pStyle w:val="eBookList"/>
            </w:pPr>
            <w:r w:rsidRPr="000164DB">
              <w:t>172.17.199.22</w:t>
            </w:r>
          </w:p>
        </w:tc>
      </w:tr>
    </w:tbl>
    <w:p w14:paraId="7F188AEE" w14:textId="77777777" w:rsidR="004B564D" w:rsidRPr="003F6814" w:rsidRDefault="004B564D" w:rsidP="00A44AD5">
      <w:pPr>
        <w:pStyle w:val="eBookHeading2"/>
      </w:pPr>
      <w:proofErr w:type="spellStart"/>
      <w:r w:rsidRPr="003F6814">
        <w:t>UserIDs</w:t>
      </w:r>
      <w:proofErr w:type="spellEnd"/>
    </w:p>
    <w:p w14:paraId="6B96D08F" w14:textId="3D89FB4E" w:rsidR="004B564D" w:rsidRDefault="004B564D" w:rsidP="004B564D">
      <w:r>
        <w:t>The follow user accounts are built into the standard lab build</w:t>
      </w:r>
      <w:r w:rsidR="006B568C">
        <w:t>, Windows accounts have their password set from the Automate.ini file on the build share.</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551"/>
        <w:gridCol w:w="3464"/>
      </w:tblGrid>
      <w:tr w:rsidR="00150C2B" w:rsidRPr="000164DB" w14:paraId="474844C5" w14:textId="77777777" w:rsidTr="00981588">
        <w:tc>
          <w:tcPr>
            <w:tcW w:w="3114" w:type="dxa"/>
            <w:shd w:val="clear" w:color="auto" w:fill="auto"/>
          </w:tcPr>
          <w:p w14:paraId="13CBE0C8" w14:textId="77777777" w:rsidR="00150C2B" w:rsidRPr="000164DB" w:rsidRDefault="00150C2B" w:rsidP="00981588">
            <w:pPr>
              <w:pStyle w:val="eBookList"/>
            </w:pPr>
          </w:p>
        </w:tc>
        <w:tc>
          <w:tcPr>
            <w:tcW w:w="2551" w:type="dxa"/>
            <w:shd w:val="clear" w:color="auto" w:fill="auto"/>
          </w:tcPr>
          <w:p w14:paraId="0F7B229D" w14:textId="77777777" w:rsidR="00150C2B" w:rsidRPr="000164DB" w:rsidRDefault="00150C2B" w:rsidP="00981588">
            <w:pPr>
              <w:pStyle w:val="eBookList"/>
            </w:pPr>
            <w:r>
              <w:t>Username</w:t>
            </w:r>
          </w:p>
        </w:tc>
        <w:tc>
          <w:tcPr>
            <w:tcW w:w="3464" w:type="dxa"/>
          </w:tcPr>
          <w:p w14:paraId="01EB9F3B" w14:textId="77777777" w:rsidR="00150C2B" w:rsidRDefault="00150C2B" w:rsidP="00981588">
            <w:pPr>
              <w:pStyle w:val="eBookList"/>
            </w:pPr>
            <w:r>
              <w:t>Password</w:t>
            </w:r>
          </w:p>
        </w:tc>
      </w:tr>
      <w:tr w:rsidR="00150C2B" w:rsidRPr="000164DB" w14:paraId="091F0257" w14:textId="77777777" w:rsidTr="00981588">
        <w:tc>
          <w:tcPr>
            <w:tcW w:w="3114" w:type="dxa"/>
            <w:shd w:val="clear" w:color="auto" w:fill="auto"/>
          </w:tcPr>
          <w:p w14:paraId="3A830519" w14:textId="77777777" w:rsidR="00150C2B" w:rsidRPr="00150C2B" w:rsidRDefault="00150C2B" w:rsidP="00981588">
            <w:pPr>
              <w:pStyle w:val="eBookList"/>
            </w:pPr>
            <w:proofErr w:type="spellStart"/>
            <w:r w:rsidRPr="00150C2B">
              <w:t>Lab.local</w:t>
            </w:r>
            <w:proofErr w:type="spellEnd"/>
            <w:r w:rsidRPr="00150C2B">
              <w:t xml:space="preserve"> domain</w:t>
            </w:r>
            <w:r>
              <w:t xml:space="preserve"> </w:t>
            </w:r>
          </w:p>
        </w:tc>
        <w:tc>
          <w:tcPr>
            <w:tcW w:w="2551" w:type="dxa"/>
            <w:shd w:val="clear" w:color="auto" w:fill="auto"/>
          </w:tcPr>
          <w:p w14:paraId="4F675E28" w14:textId="77777777" w:rsidR="00150C2B" w:rsidRPr="000164DB" w:rsidRDefault="00150C2B" w:rsidP="00981588">
            <w:pPr>
              <w:pStyle w:val="eBookList"/>
            </w:pPr>
            <w:r w:rsidRPr="000164DB">
              <w:t>Administrator</w:t>
            </w:r>
          </w:p>
        </w:tc>
        <w:tc>
          <w:tcPr>
            <w:tcW w:w="3464" w:type="dxa"/>
          </w:tcPr>
          <w:p w14:paraId="4B9408B6" w14:textId="106A85C5" w:rsidR="00150C2B" w:rsidRPr="000164DB" w:rsidRDefault="006B568C" w:rsidP="00981588">
            <w:pPr>
              <w:pStyle w:val="eBookList"/>
            </w:pPr>
            <w:r>
              <w:t>From Automate.ini</w:t>
            </w:r>
          </w:p>
        </w:tc>
      </w:tr>
      <w:tr w:rsidR="00150C2B" w:rsidRPr="000164DB" w14:paraId="0EDE480C" w14:textId="77777777" w:rsidTr="00981588">
        <w:tc>
          <w:tcPr>
            <w:tcW w:w="3114" w:type="dxa"/>
            <w:shd w:val="clear" w:color="auto" w:fill="auto"/>
          </w:tcPr>
          <w:p w14:paraId="05A97D61" w14:textId="77777777" w:rsidR="00150C2B" w:rsidRPr="000164DB" w:rsidRDefault="00150C2B" w:rsidP="00981588">
            <w:pPr>
              <w:pStyle w:val="eBookList"/>
            </w:pPr>
            <w:r w:rsidRPr="000164DB">
              <w:t>vSphere Administration</w:t>
            </w:r>
          </w:p>
        </w:tc>
        <w:tc>
          <w:tcPr>
            <w:tcW w:w="2551" w:type="dxa"/>
            <w:shd w:val="clear" w:color="auto" w:fill="auto"/>
          </w:tcPr>
          <w:p w14:paraId="523BA770" w14:textId="77777777" w:rsidR="00150C2B" w:rsidRPr="000164DB" w:rsidRDefault="00150C2B" w:rsidP="00981588">
            <w:pPr>
              <w:pStyle w:val="eBookList"/>
            </w:pPr>
            <w:r>
              <w:t>LAB\</w:t>
            </w:r>
            <w:r w:rsidRPr="000164DB">
              <w:t xml:space="preserve">vi-admin </w:t>
            </w:r>
          </w:p>
        </w:tc>
        <w:tc>
          <w:tcPr>
            <w:tcW w:w="3464" w:type="dxa"/>
          </w:tcPr>
          <w:p w14:paraId="55934C2D" w14:textId="5B5F166C" w:rsidR="00150C2B" w:rsidRPr="000164DB" w:rsidRDefault="006B568C" w:rsidP="00981588">
            <w:pPr>
              <w:pStyle w:val="eBookList"/>
            </w:pPr>
            <w:r>
              <w:t>From Automate.ini</w:t>
            </w:r>
          </w:p>
        </w:tc>
      </w:tr>
      <w:tr w:rsidR="00150C2B" w:rsidRPr="000164DB" w14:paraId="253B362C" w14:textId="77777777" w:rsidTr="00981588">
        <w:tc>
          <w:tcPr>
            <w:tcW w:w="3114" w:type="dxa"/>
            <w:shd w:val="clear" w:color="auto" w:fill="auto"/>
          </w:tcPr>
          <w:p w14:paraId="007EA4D8" w14:textId="77777777" w:rsidR="00150C2B" w:rsidRPr="000164DB" w:rsidRDefault="00150C2B" w:rsidP="00981588">
            <w:pPr>
              <w:pStyle w:val="eBookList"/>
            </w:pPr>
            <w:r w:rsidRPr="000164DB">
              <w:t>Veeam services</w:t>
            </w:r>
          </w:p>
        </w:tc>
        <w:tc>
          <w:tcPr>
            <w:tcW w:w="2551" w:type="dxa"/>
            <w:shd w:val="clear" w:color="auto" w:fill="auto"/>
          </w:tcPr>
          <w:p w14:paraId="15869397" w14:textId="77777777" w:rsidR="00150C2B" w:rsidRPr="000164DB" w:rsidRDefault="00150C2B" w:rsidP="00981588">
            <w:pPr>
              <w:pStyle w:val="eBookList"/>
            </w:pPr>
            <w:r>
              <w:t>LAB\</w:t>
            </w:r>
            <w:proofErr w:type="spellStart"/>
            <w:r w:rsidRPr="000164DB">
              <w:t>SVC_Veeam</w:t>
            </w:r>
            <w:proofErr w:type="spellEnd"/>
            <w:r w:rsidRPr="000164DB">
              <w:t xml:space="preserve"> </w:t>
            </w:r>
          </w:p>
        </w:tc>
        <w:tc>
          <w:tcPr>
            <w:tcW w:w="3464" w:type="dxa"/>
          </w:tcPr>
          <w:p w14:paraId="66D8C645" w14:textId="68F87EF1" w:rsidR="00150C2B" w:rsidRPr="000164DB" w:rsidRDefault="006B568C" w:rsidP="00981588">
            <w:pPr>
              <w:pStyle w:val="eBookList"/>
            </w:pPr>
            <w:r>
              <w:t>From Automate.ini</w:t>
            </w:r>
          </w:p>
        </w:tc>
      </w:tr>
      <w:tr w:rsidR="00150C2B" w:rsidRPr="000164DB" w14:paraId="2879D1F3" w14:textId="77777777" w:rsidTr="00981588">
        <w:tc>
          <w:tcPr>
            <w:tcW w:w="3114" w:type="dxa"/>
            <w:shd w:val="clear" w:color="auto" w:fill="auto"/>
          </w:tcPr>
          <w:p w14:paraId="6B9A03C2" w14:textId="77777777" w:rsidR="00150C2B" w:rsidRPr="000164DB" w:rsidRDefault="00150C2B" w:rsidP="00981588">
            <w:pPr>
              <w:pStyle w:val="eBookList"/>
            </w:pPr>
            <w:r w:rsidRPr="000164DB">
              <w:t>vCloud access to vCenter</w:t>
            </w:r>
          </w:p>
        </w:tc>
        <w:tc>
          <w:tcPr>
            <w:tcW w:w="2551" w:type="dxa"/>
            <w:shd w:val="clear" w:color="auto" w:fill="auto"/>
          </w:tcPr>
          <w:p w14:paraId="0E8F1826" w14:textId="77777777" w:rsidR="00150C2B" w:rsidRPr="000164DB" w:rsidRDefault="00150C2B" w:rsidP="00981588">
            <w:pPr>
              <w:pStyle w:val="eBookList"/>
            </w:pPr>
            <w:r>
              <w:t>LAB\</w:t>
            </w:r>
            <w:proofErr w:type="spellStart"/>
            <w:r w:rsidRPr="000164DB">
              <w:t>SVC_vCD</w:t>
            </w:r>
            <w:proofErr w:type="spellEnd"/>
            <w:r w:rsidRPr="000164DB">
              <w:t xml:space="preserve"> </w:t>
            </w:r>
          </w:p>
        </w:tc>
        <w:tc>
          <w:tcPr>
            <w:tcW w:w="3464" w:type="dxa"/>
          </w:tcPr>
          <w:p w14:paraId="229E2839" w14:textId="7A728E8F" w:rsidR="00150C2B" w:rsidRPr="000164DB" w:rsidRDefault="006B568C" w:rsidP="00981588">
            <w:pPr>
              <w:pStyle w:val="eBookList"/>
            </w:pPr>
            <w:r>
              <w:t>From Automate.ini</w:t>
            </w:r>
          </w:p>
        </w:tc>
      </w:tr>
      <w:tr w:rsidR="00150C2B" w:rsidRPr="000164DB" w14:paraId="00801915" w14:textId="77777777" w:rsidTr="00981588">
        <w:tc>
          <w:tcPr>
            <w:tcW w:w="3114" w:type="dxa"/>
            <w:shd w:val="clear" w:color="auto" w:fill="auto"/>
          </w:tcPr>
          <w:p w14:paraId="64781671" w14:textId="77777777" w:rsidR="00150C2B" w:rsidRPr="000164DB" w:rsidRDefault="00150C2B" w:rsidP="00981588">
            <w:pPr>
              <w:pStyle w:val="eBookList"/>
            </w:pPr>
            <w:r w:rsidRPr="000164DB">
              <w:t>SRM services (not yet used)</w:t>
            </w:r>
          </w:p>
        </w:tc>
        <w:tc>
          <w:tcPr>
            <w:tcW w:w="2551" w:type="dxa"/>
            <w:shd w:val="clear" w:color="auto" w:fill="auto"/>
          </w:tcPr>
          <w:p w14:paraId="6E01CB9C" w14:textId="77777777" w:rsidR="00150C2B" w:rsidRPr="000164DB" w:rsidRDefault="00150C2B" w:rsidP="00981588">
            <w:pPr>
              <w:pStyle w:val="eBookList"/>
            </w:pPr>
            <w:r>
              <w:t>LAB\</w:t>
            </w:r>
            <w:r w:rsidRPr="000164DB">
              <w:t xml:space="preserve">SVC_SRM </w:t>
            </w:r>
          </w:p>
        </w:tc>
        <w:tc>
          <w:tcPr>
            <w:tcW w:w="3464" w:type="dxa"/>
          </w:tcPr>
          <w:p w14:paraId="55ED025A" w14:textId="60F1764E" w:rsidR="00150C2B" w:rsidRPr="000164DB" w:rsidRDefault="006B568C" w:rsidP="00981588">
            <w:pPr>
              <w:pStyle w:val="eBookList"/>
            </w:pPr>
            <w:r>
              <w:t>From Automate.ini</w:t>
            </w:r>
          </w:p>
        </w:tc>
      </w:tr>
      <w:tr w:rsidR="00150C2B" w:rsidRPr="000164DB" w14:paraId="3280A1D3" w14:textId="77777777" w:rsidTr="00981588">
        <w:tc>
          <w:tcPr>
            <w:tcW w:w="3114" w:type="dxa"/>
            <w:shd w:val="clear" w:color="auto" w:fill="auto"/>
          </w:tcPr>
          <w:p w14:paraId="4D4EDAB3" w14:textId="77777777" w:rsidR="00150C2B" w:rsidRPr="000164DB" w:rsidRDefault="00150C2B" w:rsidP="00981588">
            <w:pPr>
              <w:pStyle w:val="eBookList"/>
            </w:pPr>
            <w:r>
              <w:t>Router web admin</w:t>
            </w:r>
          </w:p>
        </w:tc>
        <w:tc>
          <w:tcPr>
            <w:tcW w:w="2551" w:type="dxa"/>
            <w:shd w:val="clear" w:color="auto" w:fill="auto"/>
          </w:tcPr>
          <w:p w14:paraId="6528D4FA" w14:textId="77777777" w:rsidR="00150C2B" w:rsidRDefault="00150C2B" w:rsidP="00981588">
            <w:pPr>
              <w:pStyle w:val="eBookList"/>
            </w:pPr>
            <w:r>
              <w:t>admin</w:t>
            </w:r>
          </w:p>
        </w:tc>
        <w:tc>
          <w:tcPr>
            <w:tcW w:w="3464" w:type="dxa"/>
          </w:tcPr>
          <w:p w14:paraId="6A7F58DA" w14:textId="77777777" w:rsidR="00150C2B" w:rsidRDefault="00150C2B" w:rsidP="00981588">
            <w:pPr>
              <w:pStyle w:val="eBookList"/>
            </w:pPr>
            <w:r>
              <w:t>VMware1!</w:t>
            </w:r>
          </w:p>
        </w:tc>
      </w:tr>
      <w:tr w:rsidR="00150C2B" w:rsidRPr="000164DB" w14:paraId="41A61439" w14:textId="77777777" w:rsidTr="00981588">
        <w:tc>
          <w:tcPr>
            <w:tcW w:w="3114" w:type="dxa"/>
            <w:shd w:val="clear" w:color="auto" w:fill="auto"/>
          </w:tcPr>
          <w:p w14:paraId="0BCCF472" w14:textId="77777777" w:rsidR="00150C2B" w:rsidRDefault="00150C2B" w:rsidP="00981588">
            <w:pPr>
              <w:pStyle w:val="eBookList"/>
            </w:pPr>
            <w:r>
              <w:t>NAS administration</w:t>
            </w:r>
          </w:p>
        </w:tc>
        <w:tc>
          <w:tcPr>
            <w:tcW w:w="2551" w:type="dxa"/>
            <w:shd w:val="clear" w:color="auto" w:fill="auto"/>
          </w:tcPr>
          <w:p w14:paraId="50CA7641" w14:textId="77777777" w:rsidR="00150C2B" w:rsidRDefault="00150C2B" w:rsidP="00981588">
            <w:pPr>
              <w:pStyle w:val="eBookList"/>
            </w:pPr>
            <w:r>
              <w:t>admin</w:t>
            </w:r>
          </w:p>
        </w:tc>
        <w:tc>
          <w:tcPr>
            <w:tcW w:w="3464" w:type="dxa"/>
          </w:tcPr>
          <w:p w14:paraId="02278857" w14:textId="77777777" w:rsidR="00150C2B" w:rsidRDefault="00150C2B" w:rsidP="00981588">
            <w:pPr>
              <w:pStyle w:val="eBookList"/>
            </w:pPr>
            <w:r>
              <w:t>VMware1!</w:t>
            </w:r>
          </w:p>
        </w:tc>
      </w:tr>
      <w:tr w:rsidR="00150C2B" w:rsidRPr="000164DB" w14:paraId="2217BA41" w14:textId="77777777" w:rsidTr="00981588">
        <w:tc>
          <w:tcPr>
            <w:tcW w:w="3114" w:type="dxa"/>
            <w:shd w:val="clear" w:color="auto" w:fill="auto"/>
          </w:tcPr>
          <w:p w14:paraId="1B62A567" w14:textId="77777777" w:rsidR="00150C2B" w:rsidRDefault="00150C2B" w:rsidP="00981588">
            <w:pPr>
              <w:pStyle w:val="eBookList"/>
            </w:pPr>
            <w:r>
              <w:t>vCloud server</w:t>
            </w:r>
          </w:p>
        </w:tc>
        <w:tc>
          <w:tcPr>
            <w:tcW w:w="2551" w:type="dxa"/>
            <w:shd w:val="clear" w:color="auto" w:fill="auto"/>
          </w:tcPr>
          <w:p w14:paraId="327030F8" w14:textId="77777777" w:rsidR="00150C2B" w:rsidRDefault="00150C2B" w:rsidP="00981588">
            <w:pPr>
              <w:pStyle w:val="eBookList"/>
            </w:pPr>
            <w:r>
              <w:t>root</w:t>
            </w:r>
          </w:p>
        </w:tc>
        <w:tc>
          <w:tcPr>
            <w:tcW w:w="3464" w:type="dxa"/>
          </w:tcPr>
          <w:p w14:paraId="151357B0" w14:textId="77777777" w:rsidR="00150C2B" w:rsidRDefault="00150C2B" w:rsidP="00981588">
            <w:pPr>
              <w:pStyle w:val="eBookList"/>
            </w:pPr>
            <w:r>
              <w:t>VMware1!</w:t>
            </w:r>
          </w:p>
        </w:tc>
      </w:tr>
      <w:tr w:rsidR="00150C2B" w:rsidRPr="000164DB" w14:paraId="065B5C8C" w14:textId="77777777" w:rsidTr="00981588">
        <w:tc>
          <w:tcPr>
            <w:tcW w:w="3114" w:type="dxa"/>
            <w:shd w:val="clear" w:color="auto" w:fill="auto"/>
          </w:tcPr>
          <w:p w14:paraId="035115C0" w14:textId="77777777" w:rsidR="00150C2B" w:rsidRDefault="00150C2B" w:rsidP="00981588">
            <w:pPr>
              <w:pStyle w:val="eBookList"/>
            </w:pPr>
            <w:r>
              <w:t>VMA</w:t>
            </w:r>
          </w:p>
        </w:tc>
        <w:tc>
          <w:tcPr>
            <w:tcW w:w="2551" w:type="dxa"/>
            <w:shd w:val="clear" w:color="auto" w:fill="auto"/>
          </w:tcPr>
          <w:p w14:paraId="58BC1AD3" w14:textId="77777777" w:rsidR="00150C2B" w:rsidRDefault="00150C2B" w:rsidP="00981588">
            <w:pPr>
              <w:pStyle w:val="eBookList"/>
            </w:pPr>
            <w:r>
              <w:t>vi-admin</w:t>
            </w:r>
          </w:p>
        </w:tc>
        <w:tc>
          <w:tcPr>
            <w:tcW w:w="3464" w:type="dxa"/>
          </w:tcPr>
          <w:p w14:paraId="435DF3B6" w14:textId="77777777" w:rsidR="00150C2B" w:rsidRDefault="00150C2B" w:rsidP="00981588">
            <w:pPr>
              <w:pStyle w:val="eBookList"/>
            </w:pPr>
            <w:r w:rsidRPr="00E57FBD">
              <w:t>VMw@re1!</w:t>
            </w:r>
          </w:p>
        </w:tc>
      </w:tr>
      <w:tr w:rsidR="006B568C" w:rsidRPr="000164DB" w14:paraId="39CA2782" w14:textId="77777777" w:rsidTr="00981588">
        <w:tc>
          <w:tcPr>
            <w:tcW w:w="3114" w:type="dxa"/>
            <w:shd w:val="clear" w:color="auto" w:fill="auto"/>
          </w:tcPr>
          <w:p w14:paraId="34680A9F" w14:textId="4AFB01E2" w:rsidR="006B568C" w:rsidRDefault="006B568C" w:rsidP="00981588">
            <w:pPr>
              <w:pStyle w:val="eBookList"/>
            </w:pPr>
            <w:r>
              <w:t>Ada Lovelace</w:t>
            </w:r>
          </w:p>
        </w:tc>
        <w:tc>
          <w:tcPr>
            <w:tcW w:w="2551" w:type="dxa"/>
            <w:shd w:val="clear" w:color="auto" w:fill="auto"/>
          </w:tcPr>
          <w:p w14:paraId="166C51DA" w14:textId="010F87DD" w:rsidR="006B568C" w:rsidRDefault="006B568C" w:rsidP="00981588">
            <w:pPr>
              <w:pStyle w:val="eBookList"/>
            </w:pPr>
            <w:proofErr w:type="spellStart"/>
            <w:r>
              <w:t>ada</w:t>
            </w:r>
            <w:proofErr w:type="spellEnd"/>
          </w:p>
        </w:tc>
        <w:tc>
          <w:tcPr>
            <w:tcW w:w="3464" w:type="dxa"/>
          </w:tcPr>
          <w:p w14:paraId="548CD4BD" w14:textId="54AF28AB" w:rsidR="006B568C" w:rsidRPr="00E57FBD" w:rsidRDefault="006B568C" w:rsidP="00981588">
            <w:pPr>
              <w:pStyle w:val="eBookList"/>
            </w:pPr>
            <w:r>
              <w:t>From Automate.ini</w:t>
            </w:r>
          </w:p>
        </w:tc>
      </w:tr>
      <w:tr w:rsidR="006B568C" w:rsidRPr="000164DB" w14:paraId="696937C7" w14:textId="77777777" w:rsidTr="00981588">
        <w:tc>
          <w:tcPr>
            <w:tcW w:w="3114" w:type="dxa"/>
            <w:shd w:val="clear" w:color="auto" w:fill="auto"/>
          </w:tcPr>
          <w:p w14:paraId="50138D2F" w14:textId="4A1D116D" w:rsidR="006B568C" w:rsidRDefault="006B568C" w:rsidP="00981588">
            <w:pPr>
              <w:pStyle w:val="eBookList"/>
            </w:pPr>
            <w:r>
              <w:t>Alan Turing</w:t>
            </w:r>
          </w:p>
        </w:tc>
        <w:tc>
          <w:tcPr>
            <w:tcW w:w="2551" w:type="dxa"/>
            <w:shd w:val="clear" w:color="auto" w:fill="auto"/>
          </w:tcPr>
          <w:p w14:paraId="191C2A21" w14:textId="49A5F98F" w:rsidR="006B568C" w:rsidRDefault="006B568C" w:rsidP="00981588">
            <w:pPr>
              <w:pStyle w:val="eBookList"/>
            </w:pPr>
            <w:proofErr w:type="spellStart"/>
            <w:r>
              <w:t>alan</w:t>
            </w:r>
            <w:proofErr w:type="spellEnd"/>
          </w:p>
        </w:tc>
        <w:tc>
          <w:tcPr>
            <w:tcW w:w="3464" w:type="dxa"/>
          </w:tcPr>
          <w:p w14:paraId="6888F699" w14:textId="5EB80568" w:rsidR="006B568C" w:rsidRPr="00E57FBD" w:rsidRDefault="006B568C" w:rsidP="00981588">
            <w:pPr>
              <w:pStyle w:val="eBookList"/>
            </w:pPr>
            <w:r>
              <w:t>From Automate.ini</w:t>
            </w:r>
          </w:p>
        </w:tc>
      </w:tr>
      <w:tr w:rsidR="006B568C" w:rsidRPr="000164DB" w14:paraId="0573AE4A" w14:textId="77777777" w:rsidTr="00981588">
        <w:tc>
          <w:tcPr>
            <w:tcW w:w="3114" w:type="dxa"/>
            <w:shd w:val="clear" w:color="auto" w:fill="auto"/>
          </w:tcPr>
          <w:p w14:paraId="42A56438" w14:textId="41F1FBF0" w:rsidR="006B568C" w:rsidRDefault="006B568C" w:rsidP="00981588">
            <w:pPr>
              <w:pStyle w:val="eBookList"/>
            </w:pPr>
            <w:r>
              <w:t>Charles Babbage</w:t>
            </w:r>
          </w:p>
        </w:tc>
        <w:tc>
          <w:tcPr>
            <w:tcW w:w="2551" w:type="dxa"/>
            <w:shd w:val="clear" w:color="auto" w:fill="auto"/>
          </w:tcPr>
          <w:p w14:paraId="5E02A2F7" w14:textId="3298C8AC" w:rsidR="006B568C" w:rsidRDefault="006B568C" w:rsidP="00981588">
            <w:pPr>
              <w:pStyle w:val="eBookList"/>
            </w:pPr>
            <w:proofErr w:type="spellStart"/>
            <w:r>
              <w:t>charles</w:t>
            </w:r>
            <w:proofErr w:type="spellEnd"/>
          </w:p>
        </w:tc>
        <w:tc>
          <w:tcPr>
            <w:tcW w:w="3464" w:type="dxa"/>
          </w:tcPr>
          <w:p w14:paraId="2632C9C7" w14:textId="54B44617" w:rsidR="006B568C" w:rsidRPr="00E57FBD" w:rsidRDefault="006B568C" w:rsidP="00981588">
            <w:pPr>
              <w:pStyle w:val="eBookList"/>
            </w:pPr>
            <w:r>
              <w:t>From Automate.ini</w:t>
            </w:r>
          </w:p>
        </w:tc>
      </w:tr>
      <w:tr w:rsidR="006B568C" w:rsidRPr="000164DB" w14:paraId="223B5B36" w14:textId="77777777" w:rsidTr="00981588">
        <w:tc>
          <w:tcPr>
            <w:tcW w:w="3114" w:type="dxa"/>
            <w:shd w:val="clear" w:color="auto" w:fill="auto"/>
          </w:tcPr>
          <w:p w14:paraId="1ED7BD6F" w14:textId="5A26EF72" w:rsidR="006B568C" w:rsidRDefault="006B568C" w:rsidP="00981588">
            <w:pPr>
              <w:pStyle w:val="eBookList"/>
            </w:pPr>
            <w:r>
              <w:t>Grace Hopper</w:t>
            </w:r>
          </w:p>
        </w:tc>
        <w:tc>
          <w:tcPr>
            <w:tcW w:w="2551" w:type="dxa"/>
            <w:shd w:val="clear" w:color="auto" w:fill="auto"/>
          </w:tcPr>
          <w:p w14:paraId="558B0565" w14:textId="22BCD789" w:rsidR="006B568C" w:rsidRDefault="006B568C" w:rsidP="00981588">
            <w:pPr>
              <w:pStyle w:val="eBookList"/>
            </w:pPr>
            <w:r>
              <w:t>grace</w:t>
            </w:r>
          </w:p>
        </w:tc>
        <w:tc>
          <w:tcPr>
            <w:tcW w:w="3464" w:type="dxa"/>
          </w:tcPr>
          <w:p w14:paraId="515AC4C3" w14:textId="22F1BBFF" w:rsidR="006B568C" w:rsidRPr="00E57FBD" w:rsidRDefault="006B568C" w:rsidP="00981588">
            <w:pPr>
              <w:pStyle w:val="eBookList"/>
            </w:pPr>
            <w:r>
              <w:t>From Automate.ini</w:t>
            </w:r>
          </w:p>
        </w:tc>
      </w:tr>
    </w:tbl>
    <w:p w14:paraId="79FA08A6" w14:textId="77777777" w:rsidR="004B564D" w:rsidRPr="003F6814" w:rsidRDefault="004B564D" w:rsidP="00A44AD5">
      <w:pPr>
        <w:pStyle w:val="eBookHeading2"/>
      </w:pPr>
      <w:r w:rsidRPr="003F6814">
        <w:t>Databases</w:t>
      </w:r>
    </w:p>
    <w:p w14:paraId="082AC570" w14:textId="77777777" w:rsidR="004B564D" w:rsidRDefault="004B564D" w:rsidP="004B564D">
      <w:r>
        <w:t xml:space="preserve">The following databases are created in the DC build, all </w:t>
      </w:r>
      <w:proofErr w:type="spellStart"/>
      <w:r>
        <w:t>userIDs</w:t>
      </w:r>
      <w:proofErr w:type="spellEnd"/>
      <w:r>
        <w:t xml:space="preserve"> are SQL users</w:t>
      </w:r>
      <w:r w:rsidR="00C63D8A">
        <w:t xml:space="preserve">, all passwords are </w:t>
      </w:r>
      <w:r w:rsidR="00C63D8A" w:rsidRPr="00C63D8A">
        <w:rPr>
          <w:b/>
        </w:rPr>
        <w:t>VMware1!</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3"/>
        <w:gridCol w:w="1662"/>
        <w:gridCol w:w="2096"/>
        <w:gridCol w:w="2592"/>
      </w:tblGrid>
      <w:tr w:rsidR="006B568C" w:rsidRPr="003F55F4" w14:paraId="7A0A30D8" w14:textId="77777777" w:rsidTr="006B568C">
        <w:tc>
          <w:tcPr>
            <w:tcW w:w="2612" w:type="dxa"/>
            <w:shd w:val="clear" w:color="auto" w:fill="auto"/>
          </w:tcPr>
          <w:p w14:paraId="6BE51A59" w14:textId="77777777" w:rsidR="006B568C" w:rsidRPr="003F55F4" w:rsidRDefault="006B568C" w:rsidP="00981588">
            <w:pPr>
              <w:pStyle w:val="eBookList"/>
            </w:pPr>
            <w:r w:rsidRPr="003F55F4">
              <w:t>DB Name</w:t>
            </w:r>
          </w:p>
        </w:tc>
        <w:tc>
          <w:tcPr>
            <w:tcW w:w="1689" w:type="dxa"/>
          </w:tcPr>
          <w:p w14:paraId="0F7A8B34" w14:textId="3173DEC5" w:rsidR="006B568C" w:rsidRPr="003F55F4" w:rsidRDefault="006B568C" w:rsidP="00981588">
            <w:pPr>
              <w:pStyle w:val="eBookList"/>
            </w:pPr>
            <w:r>
              <w:t>Password</w:t>
            </w:r>
          </w:p>
        </w:tc>
        <w:tc>
          <w:tcPr>
            <w:tcW w:w="2144" w:type="dxa"/>
            <w:shd w:val="clear" w:color="auto" w:fill="auto"/>
          </w:tcPr>
          <w:p w14:paraId="4F30BF2B" w14:textId="7D71BD5D" w:rsidR="006B568C" w:rsidRPr="003F55F4" w:rsidRDefault="006B568C" w:rsidP="00981588">
            <w:pPr>
              <w:pStyle w:val="eBookList"/>
            </w:pPr>
            <w:r w:rsidRPr="003F55F4">
              <w:t>Owner</w:t>
            </w:r>
          </w:p>
        </w:tc>
        <w:tc>
          <w:tcPr>
            <w:tcW w:w="2684" w:type="dxa"/>
            <w:shd w:val="clear" w:color="auto" w:fill="auto"/>
          </w:tcPr>
          <w:p w14:paraId="1C22B1C2" w14:textId="77777777" w:rsidR="006B568C" w:rsidRPr="003F55F4" w:rsidRDefault="006B568C" w:rsidP="00981588">
            <w:pPr>
              <w:pStyle w:val="eBookList"/>
            </w:pPr>
            <w:r w:rsidRPr="003F55F4">
              <w:t>Function</w:t>
            </w:r>
          </w:p>
        </w:tc>
      </w:tr>
      <w:tr w:rsidR="006B568C" w:rsidRPr="000164DB" w14:paraId="4BA6E9E4" w14:textId="77777777" w:rsidTr="006B568C">
        <w:tc>
          <w:tcPr>
            <w:tcW w:w="2612" w:type="dxa"/>
            <w:shd w:val="clear" w:color="auto" w:fill="auto"/>
          </w:tcPr>
          <w:p w14:paraId="7400D8B5" w14:textId="77777777" w:rsidR="006B568C" w:rsidRPr="000164DB" w:rsidRDefault="006B568C" w:rsidP="00981588">
            <w:pPr>
              <w:pStyle w:val="eBookList"/>
            </w:pPr>
            <w:r w:rsidRPr="003F55F4">
              <w:t>vCenter</w:t>
            </w:r>
          </w:p>
        </w:tc>
        <w:tc>
          <w:tcPr>
            <w:tcW w:w="1689" w:type="dxa"/>
          </w:tcPr>
          <w:p w14:paraId="53333882" w14:textId="44B3B5DE" w:rsidR="006B568C" w:rsidRPr="003F55F4" w:rsidRDefault="006B568C" w:rsidP="00981588">
            <w:pPr>
              <w:pStyle w:val="eBookList"/>
            </w:pPr>
            <w:r>
              <w:t>VMware1!</w:t>
            </w:r>
          </w:p>
        </w:tc>
        <w:tc>
          <w:tcPr>
            <w:tcW w:w="2144" w:type="dxa"/>
            <w:shd w:val="clear" w:color="auto" w:fill="auto"/>
          </w:tcPr>
          <w:p w14:paraId="5F869CE6" w14:textId="6B3B0B73" w:rsidR="006B568C" w:rsidRPr="000164DB" w:rsidRDefault="006B568C" w:rsidP="00981588">
            <w:pPr>
              <w:pStyle w:val="eBookList"/>
            </w:pPr>
            <w:proofErr w:type="spellStart"/>
            <w:r w:rsidRPr="003F55F4">
              <w:t>vpx</w:t>
            </w:r>
            <w:proofErr w:type="spellEnd"/>
            <w:r w:rsidRPr="000164DB">
              <w:t xml:space="preserve"> </w:t>
            </w:r>
          </w:p>
        </w:tc>
        <w:tc>
          <w:tcPr>
            <w:tcW w:w="2684" w:type="dxa"/>
            <w:shd w:val="clear" w:color="auto" w:fill="auto"/>
          </w:tcPr>
          <w:p w14:paraId="4A3E1B37" w14:textId="77777777" w:rsidR="006B568C" w:rsidRPr="000164DB" w:rsidRDefault="006B568C" w:rsidP="00981588">
            <w:pPr>
              <w:pStyle w:val="eBookList"/>
            </w:pPr>
            <w:r w:rsidRPr="000164DB">
              <w:t>vCenter</w:t>
            </w:r>
          </w:p>
        </w:tc>
      </w:tr>
      <w:tr w:rsidR="006B568C" w:rsidRPr="000164DB" w14:paraId="0D77BC5A" w14:textId="77777777" w:rsidTr="006B568C">
        <w:tc>
          <w:tcPr>
            <w:tcW w:w="2612" w:type="dxa"/>
            <w:shd w:val="clear" w:color="auto" w:fill="auto"/>
          </w:tcPr>
          <w:p w14:paraId="5D67B2A8" w14:textId="77777777" w:rsidR="006B568C" w:rsidRPr="000164DB" w:rsidRDefault="006B568C" w:rsidP="00981588">
            <w:pPr>
              <w:pStyle w:val="eBookList"/>
            </w:pPr>
            <w:r w:rsidRPr="003F55F4">
              <w:t>VUM</w:t>
            </w:r>
          </w:p>
        </w:tc>
        <w:tc>
          <w:tcPr>
            <w:tcW w:w="1689" w:type="dxa"/>
          </w:tcPr>
          <w:p w14:paraId="2CD0444D" w14:textId="3D54D958" w:rsidR="006B568C" w:rsidRPr="003F55F4" w:rsidRDefault="006B568C" w:rsidP="00981588">
            <w:pPr>
              <w:pStyle w:val="eBookList"/>
            </w:pPr>
            <w:r>
              <w:t>VMware1!</w:t>
            </w:r>
          </w:p>
        </w:tc>
        <w:tc>
          <w:tcPr>
            <w:tcW w:w="2144" w:type="dxa"/>
            <w:shd w:val="clear" w:color="auto" w:fill="auto"/>
          </w:tcPr>
          <w:p w14:paraId="6E3DC745" w14:textId="6F0BA545" w:rsidR="006B568C" w:rsidRPr="000164DB" w:rsidRDefault="006B568C" w:rsidP="00981588">
            <w:pPr>
              <w:pStyle w:val="eBookList"/>
            </w:pPr>
            <w:proofErr w:type="spellStart"/>
            <w:r w:rsidRPr="003F55F4">
              <w:t>vpx</w:t>
            </w:r>
            <w:proofErr w:type="spellEnd"/>
            <w:r w:rsidRPr="000164DB">
              <w:t xml:space="preserve"> </w:t>
            </w:r>
          </w:p>
        </w:tc>
        <w:tc>
          <w:tcPr>
            <w:tcW w:w="2684" w:type="dxa"/>
            <w:shd w:val="clear" w:color="auto" w:fill="auto"/>
          </w:tcPr>
          <w:p w14:paraId="5312A604" w14:textId="77777777" w:rsidR="006B568C" w:rsidRPr="000164DB" w:rsidRDefault="006B568C" w:rsidP="00981588">
            <w:pPr>
              <w:pStyle w:val="eBookList"/>
            </w:pPr>
            <w:r w:rsidRPr="000164DB">
              <w:t>Update Manager</w:t>
            </w:r>
          </w:p>
        </w:tc>
      </w:tr>
      <w:tr w:rsidR="006B568C" w:rsidRPr="000164DB" w14:paraId="6F46C392" w14:textId="77777777" w:rsidTr="006B568C">
        <w:tc>
          <w:tcPr>
            <w:tcW w:w="2612" w:type="dxa"/>
            <w:shd w:val="clear" w:color="auto" w:fill="auto"/>
          </w:tcPr>
          <w:p w14:paraId="45817474" w14:textId="77777777" w:rsidR="006B568C" w:rsidRPr="000164DB" w:rsidRDefault="006B568C" w:rsidP="00981588">
            <w:pPr>
              <w:pStyle w:val="eBookList"/>
            </w:pPr>
            <w:proofErr w:type="spellStart"/>
            <w:r w:rsidRPr="003F55F4">
              <w:t>ViewEvents</w:t>
            </w:r>
            <w:proofErr w:type="spellEnd"/>
          </w:p>
        </w:tc>
        <w:tc>
          <w:tcPr>
            <w:tcW w:w="1689" w:type="dxa"/>
          </w:tcPr>
          <w:p w14:paraId="3AA50F96" w14:textId="7B22DAAF" w:rsidR="006B568C" w:rsidRPr="003F55F4" w:rsidRDefault="006B568C" w:rsidP="00981588">
            <w:pPr>
              <w:pStyle w:val="eBookList"/>
            </w:pPr>
            <w:r>
              <w:t>VMware1!</w:t>
            </w:r>
          </w:p>
        </w:tc>
        <w:tc>
          <w:tcPr>
            <w:tcW w:w="2144" w:type="dxa"/>
            <w:shd w:val="clear" w:color="auto" w:fill="auto"/>
          </w:tcPr>
          <w:p w14:paraId="125D62FB" w14:textId="4CD8F7BE" w:rsidR="006B568C" w:rsidRPr="000164DB" w:rsidRDefault="006B568C" w:rsidP="00981588">
            <w:pPr>
              <w:pStyle w:val="eBookList"/>
            </w:pPr>
            <w:proofErr w:type="spellStart"/>
            <w:r w:rsidRPr="003F55F4">
              <w:t>VMview</w:t>
            </w:r>
            <w:proofErr w:type="spellEnd"/>
            <w:r w:rsidRPr="000164DB">
              <w:t xml:space="preserve"> </w:t>
            </w:r>
          </w:p>
        </w:tc>
        <w:tc>
          <w:tcPr>
            <w:tcW w:w="2684" w:type="dxa"/>
            <w:shd w:val="clear" w:color="auto" w:fill="auto"/>
          </w:tcPr>
          <w:p w14:paraId="23AAECAF" w14:textId="77777777" w:rsidR="006B568C" w:rsidRPr="000164DB" w:rsidRDefault="006B568C" w:rsidP="00981588">
            <w:pPr>
              <w:pStyle w:val="eBookList"/>
            </w:pPr>
            <w:r w:rsidRPr="000164DB">
              <w:t>View Events</w:t>
            </w:r>
          </w:p>
        </w:tc>
      </w:tr>
      <w:tr w:rsidR="006B568C" w:rsidRPr="000164DB" w14:paraId="71925DEF" w14:textId="77777777" w:rsidTr="006B568C">
        <w:tc>
          <w:tcPr>
            <w:tcW w:w="2612" w:type="dxa"/>
            <w:shd w:val="clear" w:color="auto" w:fill="auto"/>
          </w:tcPr>
          <w:p w14:paraId="08C9BB9E" w14:textId="77777777" w:rsidR="006B568C" w:rsidRPr="000164DB" w:rsidRDefault="006B568C" w:rsidP="00981588">
            <w:pPr>
              <w:pStyle w:val="eBookList"/>
            </w:pPr>
            <w:proofErr w:type="spellStart"/>
            <w:r w:rsidRPr="003F55F4">
              <w:t>ViewComposer</w:t>
            </w:r>
            <w:proofErr w:type="spellEnd"/>
            <w:r w:rsidRPr="000164DB">
              <w:t xml:space="preserve"> </w:t>
            </w:r>
          </w:p>
        </w:tc>
        <w:tc>
          <w:tcPr>
            <w:tcW w:w="1689" w:type="dxa"/>
          </w:tcPr>
          <w:p w14:paraId="4DDF1BE1" w14:textId="032C63FD" w:rsidR="006B568C" w:rsidRPr="003F55F4" w:rsidRDefault="006B568C" w:rsidP="00981588">
            <w:pPr>
              <w:pStyle w:val="eBookList"/>
            </w:pPr>
            <w:r>
              <w:t>VMware1!</w:t>
            </w:r>
          </w:p>
        </w:tc>
        <w:tc>
          <w:tcPr>
            <w:tcW w:w="2144" w:type="dxa"/>
            <w:shd w:val="clear" w:color="auto" w:fill="auto"/>
          </w:tcPr>
          <w:p w14:paraId="3E2F4E60" w14:textId="6953C5FB" w:rsidR="006B568C" w:rsidRPr="000164DB" w:rsidRDefault="006B568C" w:rsidP="00981588">
            <w:pPr>
              <w:pStyle w:val="eBookList"/>
            </w:pPr>
            <w:proofErr w:type="spellStart"/>
            <w:r w:rsidRPr="003F55F4">
              <w:t>VMview</w:t>
            </w:r>
            <w:proofErr w:type="spellEnd"/>
            <w:r w:rsidRPr="000164DB">
              <w:t xml:space="preserve"> </w:t>
            </w:r>
          </w:p>
        </w:tc>
        <w:tc>
          <w:tcPr>
            <w:tcW w:w="2684" w:type="dxa"/>
            <w:shd w:val="clear" w:color="auto" w:fill="auto"/>
          </w:tcPr>
          <w:p w14:paraId="37DE98A2" w14:textId="77777777" w:rsidR="006B568C" w:rsidRPr="000164DB" w:rsidRDefault="006B568C" w:rsidP="00981588">
            <w:pPr>
              <w:pStyle w:val="eBookList"/>
            </w:pPr>
            <w:r w:rsidRPr="000164DB">
              <w:t>View Composer</w:t>
            </w:r>
          </w:p>
        </w:tc>
      </w:tr>
      <w:tr w:rsidR="006B568C" w:rsidRPr="000164DB" w14:paraId="1118D209" w14:textId="77777777" w:rsidTr="006B568C">
        <w:tc>
          <w:tcPr>
            <w:tcW w:w="2612" w:type="dxa"/>
            <w:shd w:val="clear" w:color="auto" w:fill="auto"/>
          </w:tcPr>
          <w:p w14:paraId="172A86EC" w14:textId="77777777" w:rsidR="006B568C" w:rsidRPr="000164DB" w:rsidRDefault="006B568C" w:rsidP="00981588">
            <w:pPr>
              <w:pStyle w:val="eBookList"/>
            </w:pPr>
            <w:r w:rsidRPr="003F55F4">
              <w:t>SRM</w:t>
            </w:r>
          </w:p>
        </w:tc>
        <w:tc>
          <w:tcPr>
            <w:tcW w:w="1689" w:type="dxa"/>
          </w:tcPr>
          <w:p w14:paraId="643BE49C" w14:textId="5904907D" w:rsidR="006B568C" w:rsidRPr="003F55F4" w:rsidRDefault="006B568C" w:rsidP="00981588">
            <w:pPr>
              <w:pStyle w:val="eBookList"/>
            </w:pPr>
            <w:r>
              <w:t>VMware1!</w:t>
            </w:r>
          </w:p>
        </w:tc>
        <w:tc>
          <w:tcPr>
            <w:tcW w:w="2144" w:type="dxa"/>
            <w:shd w:val="clear" w:color="auto" w:fill="auto"/>
          </w:tcPr>
          <w:p w14:paraId="5586D131" w14:textId="033D5D96" w:rsidR="006B568C" w:rsidRPr="000164DB" w:rsidRDefault="006B568C" w:rsidP="00981588">
            <w:pPr>
              <w:pStyle w:val="eBookList"/>
            </w:pPr>
            <w:r w:rsidRPr="003F55F4">
              <w:t>VMSRM</w:t>
            </w:r>
            <w:r w:rsidRPr="000164DB">
              <w:t xml:space="preserve"> </w:t>
            </w:r>
          </w:p>
        </w:tc>
        <w:tc>
          <w:tcPr>
            <w:tcW w:w="2684" w:type="dxa"/>
            <w:shd w:val="clear" w:color="auto" w:fill="auto"/>
          </w:tcPr>
          <w:p w14:paraId="30142D41" w14:textId="77777777" w:rsidR="006B568C" w:rsidRPr="000164DB" w:rsidRDefault="006B568C" w:rsidP="00981588">
            <w:pPr>
              <w:pStyle w:val="eBookList"/>
            </w:pPr>
            <w:r w:rsidRPr="000164DB">
              <w:t>Site Recovery Manager</w:t>
            </w:r>
          </w:p>
        </w:tc>
      </w:tr>
      <w:tr w:rsidR="006B568C" w:rsidRPr="000164DB" w14:paraId="43D9C7FA" w14:textId="77777777" w:rsidTr="006B568C">
        <w:tc>
          <w:tcPr>
            <w:tcW w:w="2612" w:type="dxa"/>
            <w:shd w:val="clear" w:color="auto" w:fill="auto"/>
          </w:tcPr>
          <w:p w14:paraId="003E5853" w14:textId="77777777" w:rsidR="006B568C" w:rsidRPr="000164DB" w:rsidRDefault="006B568C" w:rsidP="00981588">
            <w:pPr>
              <w:pStyle w:val="eBookList"/>
            </w:pPr>
            <w:proofErr w:type="spellStart"/>
            <w:r w:rsidRPr="003F55F4">
              <w:t>SRMRep</w:t>
            </w:r>
            <w:proofErr w:type="spellEnd"/>
            <w:r w:rsidRPr="000164DB">
              <w:t xml:space="preserve"> </w:t>
            </w:r>
          </w:p>
        </w:tc>
        <w:tc>
          <w:tcPr>
            <w:tcW w:w="1689" w:type="dxa"/>
          </w:tcPr>
          <w:p w14:paraId="5FE34D62" w14:textId="1F27F25E" w:rsidR="006B568C" w:rsidRPr="003F55F4" w:rsidRDefault="006B568C" w:rsidP="00981588">
            <w:pPr>
              <w:pStyle w:val="eBookList"/>
            </w:pPr>
            <w:r>
              <w:t>VMware1!</w:t>
            </w:r>
          </w:p>
        </w:tc>
        <w:tc>
          <w:tcPr>
            <w:tcW w:w="2144" w:type="dxa"/>
            <w:shd w:val="clear" w:color="auto" w:fill="auto"/>
          </w:tcPr>
          <w:p w14:paraId="72CF0C57" w14:textId="68BE1973" w:rsidR="006B568C" w:rsidRPr="000164DB" w:rsidRDefault="006B568C" w:rsidP="00981588">
            <w:pPr>
              <w:pStyle w:val="eBookList"/>
            </w:pPr>
            <w:r w:rsidRPr="003F55F4">
              <w:t>VMSRM</w:t>
            </w:r>
            <w:r w:rsidRPr="000164DB">
              <w:t xml:space="preserve"> </w:t>
            </w:r>
          </w:p>
        </w:tc>
        <w:tc>
          <w:tcPr>
            <w:tcW w:w="2684" w:type="dxa"/>
            <w:shd w:val="clear" w:color="auto" w:fill="auto"/>
          </w:tcPr>
          <w:p w14:paraId="0C195B8C" w14:textId="77777777" w:rsidR="006B568C" w:rsidRPr="000164DB" w:rsidRDefault="006B568C" w:rsidP="00981588">
            <w:pPr>
              <w:pStyle w:val="eBookList"/>
            </w:pPr>
            <w:r w:rsidRPr="000164DB">
              <w:t>vSphere Replication</w:t>
            </w:r>
          </w:p>
        </w:tc>
      </w:tr>
      <w:tr w:rsidR="006B568C" w:rsidRPr="000164DB" w14:paraId="333CF275" w14:textId="77777777" w:rsidTr="006B568C">
        <w:tc>
          <w:tcPr>
            <w:tcW w:w="2612" w:type="dxa"/>
            <w:shd w:val="clear" w:color="auto" w:fill="auto"/>
          </w:tcPr>
          <w:p w14:paraId="14D98B8D" w14:textId="77777777" w:rsidR="006B568C" w:rsidRPr="000164DB" w:rsidRDefault="006B568C" w:rsidP="00981588">
            <w:pPr>
              <w:pStyle w:val="eBookList"/>
            </w:pPr>
            <w:r w:rsidRPr="003F55F4">
              <w:t>RSA</w:t>
            </w:r>
            <w:r w:rsidRPr="000164DB">
              <w:t xml:space="preserve"> </w:t>
            </w:r>
          </w:p>
        </w:tc>
        <w:tc>
          <w:tcPr>
            <w:tcW w:w="1689" w:type="dxa"/>
          </w:tcPr>
          <w:p w14:paraId="17299633" w14:textId="5A89BA4B" w:rsidR="006B568C" w:rsidRPr="003F55F4" w:rsidRDefault="006B568C" w:rsidP="00981588">
            <w:pPr>
              <w:pStyle w:val="eBookList"/>
            </w:pPr>
            <w:r>
              <w:t>VMware1!</w:t>
            </w:r>
          </w:p>
        </w:tc>
        <w:tc>
          <w:tcPr>
            <w:tcW w:w="2144" w:type="dxa"/>
            <w:shd w:val="clear" w:color="auto" w:fill="auto"/>
          </w:tcPr>
          <w:p w14:paraId="78CB6FDE" w14:textId="2E1C8511" w:rsidR="006B568C" w:rsidRPr="000164DB" w:rsidRDefault="006B568C" w:rsidP="00981588">
            <w:pPr>
              <w:pStyle w:val="eBookList"/>
            </w:pPr>
            <w:r w:rsidRPr="003F55F4">
              <w:t>RSA_USER</w:t>
            </w:r>
            <w:r w:rsidRPr="000164DB">
              <w:t xml:space="preserve"> </w:t>
            </w:r>
          </w:p>
        </w:tc>
        <w:tc>
          <w:tcPr>
            <w:tcW w:w="2684" w:type="dxa"/>
            <w:shd w:val="clear" w:color="auto" w:fill="auto"/>
          </w:tcPr>
          <w:p w14:paraId="2F8F9B13" w14:textId="77777777" w:rsidR="006B568C" w:rsidRPr="000164DB" w:rsidRDefault="006B568C" w:rsidP="00981588">
            <w:pPr>
              <w:pStyle w:val="eBookList"/>
            </w:pPr>
            <w:r w:rsidRPr="000164DB">
              <w:t>vCenter 5.1 SSO</w:t>
            </w:r>
          </w:p>
        </w:tc>
      </w:tr>
    </w:tbl>
    <w:p w14:paraId="3DA9CF5C" w14:textId="77777777" w:rsidR="004B564D" w:rsidRPr="003F6814" w:rsidRDefault="00981588" w:rsidP="00A44AD5">
      <w:pPr>
        <w:pStyle w:val="eBookHeading2"/>
      </w:pPr>
      <w:r>
        <w:br w:type="page"/>
      </w:r>
      <w:r w:rsidR="004B564D" w:rsidRPr="003F6814">
        <w:lastRenderedPageBreak/>
        <w:t>Host Network</w:t>
      </w:r>
    </w:p>
    <w:p w14:paraId="3684CAF3" w14:textId="7CBA7371" w:rsidR="004B564D" w:rsidRDefault="004B564D" w:rsidP="004B564D">
      <w:proofErr w:type="spellStart"/>
      <w:r>
        <w:t>vMotion</w:t>
      </w:r>
      <w:proofErr w:type="spellEnd"/>
      <w:r>
        <w:t xml:space="preserve"> and Management Network VMkernel ports have symmetric NIC teaming on VMnic0 and VMnic1; each active on one and standby on the other. Both ports are enabled for Management traffic to provide redundant HA heart beating. There </w:t>
      </w:r>
      <w:r w:rsidR="006B568C">
        <w:t xml:space="preserve">is no routing between the </w:t>
      </w:r>
      <w:r>
        <w:t>subnets; the default gateway for the ESXi servers is on the 192.168.199.0 subnet.</w:t>
      </w:r>
    </w:p>
    <w:p w14:paraId="1F6A8D8B" w14:textId="77777777" w:rsidR="00CC42A8" w:rsidRPr="00B5732E" w:rsidRDefault="00F43454" w:rsidP="00CC42A8">
      <w:pPr>
        <w:jc w:val="center"/>
        <w:rPr>
          <w:lang w:val="en-US"/>
        </w:rPr>
      </w:pPr>
      <w:r>
        <w:rPr>
          <w:noProof/>
          <w:lang w:eastAsia="en-NZ"/>
        </w:rPr>
        <w:drawing>
          <wp:inline distT="0" distB="0" distL="0" distR="0" wp14:anchorId="477B8A13" wp14:editId="370DA009">
            <wp:extent cx="2730500" cy="1715770"/>
            <wp:effectExtent l="0" t="0" r="0" b="0"/>
            <wp:docPr id="196"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30500" cy="1715770"/>
                    </a:xfrm>
                    <a:prstGeom prst="rect">
                      <a:avLst/>
                    </a:prstGeom>
                    <a:noFill/>
                    <a:ln>
                      <a:noFill/>
                    </a:ln>
                  </pic:spPr>
                </pic:pic>
              </a:graphicData>
            </a:graphic>
          </wp:inline>
        </w:drawing>
      </w:r>
    </w:p>
    <w:p w14:paraId="55C4C8FD" w14:textId="77777777" w:rsidR="00CC42A8" w:rsidRDefault="00CC42A8" w:rsidP="004B564D"/>
    <w:p w14:paraId="795F744A" w14:textId="77777777" w:rsidR="004B564D" w:rsidRPr="003F6814" w:rsidRDefault="004B564D" w:rsidP="00A44AD5">
      <w:pPr>
        <w:pStyle w:val="eBookHeading2"/>
      </w:pPr>
      <w:r w:rsidRPr="003F6814">
        <w:t>Host and Shared Storage</w:t>
      </w:r>
    </w:p>
    <w:p w14:paraId="5DFD27AD" w14:textId="2EC5DEBC" w:rsidR="004B564D" w:rsidRDefault="004B564D" w:rsidP="004B564D">
      <w:r>
        <w:t xml:space="preserve">ISCSI port binding is not implemented, nor is the NIC teaming configuration required for port binding. </w:t>
      </w:r>
    </w:p>
    <w:p w14:paraId="53E80E29" w14:textId="77777777" w:rsidR="00CC42A8" w:rsidRPr="00B5732E" w:rsidRDefault="00F43454" w:rsidP="00CC42A8">
      <w:pPr>
        <w:jc w:val="center"/>
        <w:rPr>
          <w:lang w:val="en-US"/>
        </w:rPr>
      </w:pPr>
      <w:r>
        <w:rPr>
          <w:noProof/>
          <w:lang w:eastAsia="en-NZ"/>
        </w:rPr>
        <w:drawing>
          <wp:inline distT="0" distB="0" distL="0" distR="0" wp14:anchorId="011FAF3F" wp14:editId="7C04BEB3">
            <wp:extent cx="3620135" cy="1452880"/>
            <wp:effectExtent l="0" t="0" r="0" b="0"/>
            <wp:docPr id="195"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0135" cy="1452880"/>
                    </a:xfrm>
                    <a:prstGeom prst="rect">
                      <a:avLst/>
                    </a:prstGeom>
                    <a:noFill/>
                    <a:ln>
                      <a:noFill/>
                    </a:ln>
                  </pic:spPr>
                </pic:pic>
              </a:graphicData>
            </a:graphic>
          </wp:inline>
        </w:drawing>
      </w:r>
    </w:p>
    <w:p w14:paraId="08740D78" w14:textId="77777777" w:rsidR="00CC42A8" w:rsidRPr="00B5732E" w:rsidRDefault="00F43454" w:rsidP="00CC42A8">
      <w:pPr>
        <w:jc w:val="center"/>
        <w:rPr>
          <w:lang w:val="en-US"/>
        </w:rPr>
      </w:pPr>
      <w:r>
        <w:rPr>
          <w:noProof/>
          <w:lang w:eastAsia="en-NZ"/>
        </w:rPr>
        <w:drawing>
          <wp:inline distT="0" distB="0" distL="0" distR="0" wp14:anchorId="3CFC444C" wp14:editId="00A7F5E7">
            <wp:extent cx="3569970" cy="776605"/>
            <wp:effectExtent l="0" t="0" r="0" b="0"/>
            <wp:docPr id="194"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9970" cy="776605"/>
                    </a:xfrm>
                    <a:prstGeom prst="rect">
                      <a:avLst/>
                    </a:prstGeom>
                    <a:noFill/>
                    <a:ln>
                      <a:noFill/>
                    </a:ln>
                  </pic:spPr>
                </pic:pic>
              </a:graphicData>
            </a:graphic>
          </wp:inline>
        </w:drawing>
      </w:r>
    </w:p>
    <w:p w14:paraId="67356E83" w14:textId="77777777" w:rsidR="00CC42A8" w:rsidRDefault="00CC42A8" w:rsidP="004B564D"/>
    <w:p w14:paraId="07DD8118" w14:textId="77777777" w:rsidR="004B564D" w:rsidRDefault="004B564D" w:rsidP="003F6814">
      <w:pPr>
        <w:pStyle w:val="Heading1"/>
      </w:pPr>
      <w:bookmarkStart w:id="28" w:name="_Toc351891142"/>
      <w:bookmarkStart w:id="29" w:name="_Toc519854530"/>
      <w:r>
        <w:lastRenderedPageBreak/>
        <w:t>Rebuild Process</w:t>
      </w:r>
      <w:bookmarkEnd w:id="28"/>
      <w:bookmarkEnd w:id="29"/>
    </w:p>
    <w:p w14:paraId="57AE1F9A" w14:textId="77777777" w:rsidR="004B564D" w:rsidRPr="003F6814" w:rsidRDefault="004B564D" w:rsidP="00A44AD5">
      <w:pPr>
        <w:pStyle w:val="eBookHeading2"/>
      </w:pPr>
      <w:r w:rsidRPr="003F6814">
        <w:t>Open Source Infrastructure</w:t>
      </w:r>
    </w:p>
    <w:p w14:paraId="4DFF4564" w14:textId="77777777" w:rsidR="004B564D" w:rsidRDefault="004B564D" w:rsidP="004B564D">
      <w:r>
        <w:t>The NAS VM should not require rebuilding, nor should the router. If either of these machines requires rebuild then you should proba</w:t>
      </w:r>
      <w:r w:rsidR="007F6339">
        <w:t>bly redeploy the entire lab kit from the download.</w:t>
      </w:r>
    </w:p>
    <w:p w14:paraId="5515DD20" w14:textId="77777777" w:rsidR="004B564D" w:rsidRPr="003F6814" w:rsidRDefault="004B564D" w:rsidP="00A44AD5">
      <w:pPr>
        <w:pStyle w:val="eBookHeading2"/>
      </w:pPr>
      <w:r w:rsidRPr="003F6814">
        <w:t>Windows Servers</w:t>
      </w:r>
    </w:p>
    <w:p w14:paraId="42D0FF9F" w14:textId="77777777" w:rsidR="004B564D" w:rsidRDefault="004B564D" w:rsidP="004B564D">
      <w:r>
        <w:t>The DC VM should only require rebuilding to renew licensing. If you are using a 180 day trial license then it will require rebuilding every 180 days. Rebuilding the DC VM simply requires a reboot that is interrupted at the “Press and key to boot from the CD” stage. Rebuilding the DC VM will require the rest of the lab to be rebuilt.</w:t>
      </w:r>
    </w:p>
    <w:p w14:paraId="66EB5F49" w14:textId="16682CF5" w:rsidR="004B564D" w:rsidRDefault="004B564D" w:rsidP="004B564D">
      <w:r>
        <w:t xml:space="preserve">The VC VM will be rebuilt more frequently, to change vCenter versions or simply to refresh the lab setup. Rebuilding the VC VM simply requires a reboot that is interrupted at the “Press and key to boot from the CD” stage. The vCenter 5.1 installer does not properly overwrite an existing SSO database; consequently the DC upgrade script must be run to reset the database. There is a desktop shortcut called </w:t>
      </w:r>
      <w:r w:rsidRPr="00CC42A8">
        <w:rPr>
          <w:b/>
        </w:rPr>
        <w:t>Upgrade</w:t>
      </w:r>
      <w:r>
        <w:t xml:space="preserve"> on the DC for this script; the shortcut must be “Run as Administrator”.</w:t>
      </w:r>
      <w:r w:rsidR="00A562F7">
        <w:t xml:space="preserve"> The upgrade script will also update the PXE configuration for new ESXi versions added to the build share. After running the upgrade script you must rebuild the VC.</w:t>
      </w:r>
    </w:p>
    <w:p w14:paraId="6EB35C44" w14:textId="77777777" w:rsidR="004B564D" w:rsidRDefault="004B564D" w:rsidP="004B564D">
      <w:r>
        <w:t xml:space="preserve">After VC is rebuilt you can re-run the </w:t>
      </w:r>
      <w:r w:rsidRPr="00CC42A8">
        <w:rPr>
          <w:b/>
        </w:rPr>
        <w:t>Add ESXi Hosts to vCenter and configure cluster</w:t>
      </w:r>
      <w:r>
        <w:t xml:space="preserve"> script from the AutoLab Script Menu to re-add the ESXi servers to the new vCenter. The ESXi servers shouldn’t require rebuild and all datastores and VMs should be added to the inventory.</w:t>
      </w:r>
    </w:p>
    <w:p w14:paraId="71E79A5B" w14:textId="77777777" w:rsidR="004B564D" w:rsidRPr="003F6814" w:rsidRDefault="004B564D" w:rsidP="00A44AD5">
      <w:pPr>
        <w:pStyle w:val="eBookHeading2"/>
      </w:pPr>
      <w:r w:rsidRPr="003F6814">
        <w:t>ESXi Hosts</w:t>
      </w:r>
    </w:p>
    <w:p w14:paraId="5D19866C" w14:textId="77777777" w:rsidR="004B564D" w:rsidRDefault="004B564D" w:rsidP="004B564D">
      <w:r>
        <w:t>The ESX servers can be rebuilt by choosing a build option from the PXE boot menu rather than letting the timer expire.</w:t>
      </w:r>
    </w:p>
    <w:p w14:paraId="3746D6B2" w14:textId="77777777" w:rsidR="004B564D" w:rsidRDefault="004B564D" w:rsidP="004B564D">
      <w:r>
        <w:t xml:space="preserve">If you are rebuilding the ESXi hosts and not vCenter then delete the cluster from the inventory before running </w:t>
      </w:r>
      <w:r w:rsidRPr="00CC42A8">
        <w:t>the</w:t>
      </w:r>
      <w:r w:rsidRPr="00CC42A8">
        <w:rPr>
          <w:b/>
        </w:rPr>
        <w:t xml:space="preserve"> Add ESXi Hosts to vCenter and configure cluster</w:t>
      </w:r>
      <w:r>
        <w:t xml:space="preserve"> script from the AutoLab Script Menu. The script will skip creating datastores and the </w:t>
      </w:r>
      <w:proofErr w:type="spellStart"/>
      <w:r>
        <w:t>WinTemplate</w:t>
      </w:r>
      <w:proofErr w:type="spellEnd"/>
      <w:r>
        <w:t xml:space="preserve"> VM if they already exist, </w:t>
      </w:r>
      <w:proofErr w:type="spellStart"/>
      <w:r>
        <w:t>WinTemplate</w:t>
      </w:r>
      <w:proofErr w:type="spellEnd"/>
      <w:r>
        <w:t xml:space="preserve"> will be added to the inventory as a VM or Template if it’s found in the location where the script creates it.</w:t>
      </w:r>
    </w:p>
    <w:p w14:paraId="33A72F00" w14:textId="77777777" w:rsidR="004B564D" w:rsidRPr="003F6814" w:rsidRDefault="004B564D" w:rsidP="00A44AD5">
      <w:pPr>
        <w:pStyle w:val="eBookHeading2"/>
      </w:pPr>
      <w:r w:rsidRPr="003F6814">
        <w:t>Concurrent Rebuilds</w:t>
      </w:r>
    </w:p>
    <w:p w14:paraId="2FC2DFA7" w14:textId="77777777" w:rsidR="004B564D" w:rsidRDefault="004B564D" w:rsidP="004B564D">
      <w:r>
        <w:t xml:space="preserve">If your Lab platform has sufficient resources it is possible to concurrently rebuild the ESXi VMs, potentially while rebuilding the VC VM. The DC and NAS VMs must be built and operational for the other VMs to rebuild. Usually disk and CPU are the limiting resource for rebuilds. An SSD to store the VMs on and </w:t>
      </w:r>
      <w:r w:rsidR="003F6814">
        <w:t>a Quad Core CPU will help here.</w:t>
      </w:r>
    </w:p>
    <w:p w14:paraId="620ADC89" w14:textId="77777777" w:rsidR="00D63DE5" w:rsidRDefault="00D63DE5" w:rsidP="003F6814">
      <w:pPr>
        <w:pStyle w:val="Heading1"/>
      </w:pPr>
      <w:bookmarkStart w:id="30" w:name="_Toc351891145"/>
      <w:bookmarkStart w:id="31" w:name="_Toc519854531"/>
      <w:bookmarkStart w:id="32" w:name="_GoBack"/>
      <w:bookmarkEnd w:id="32"/>
      <w:r>
        <w:lastRenderedPageBreak/>
        <w:t>Tuning AutoLab for RAM</w:t>
      </w:r>
      <w:bookmarkEnd w:id="31"/>
    </w:p>
    <w:p w14:paraId="479A1D0A" w14:textId="1CC17A59" w:rsidR="004539BD" w:rsidRDefault="004539BD" w:rsidP="004539BD">
      <w:r w:rsidRPr="004539BD">
        <w:t>RAM is expensive</w:t>
      </w:r>
      <w:r>
        <w:t xml:space="preserve">, just like in your production vSphere it is </w:t>
      </w:r>
      <w:proofErr w:type="spellStart"/>
      <w:r>
        <w:t>liely</w:t>
      </w:r>
      <w:proofErr w:type="spellEnd"/>
      <w:r>
        <w:t xml:space="preserve"> to be the scarce resource in your AutoLab. The Ravello platform </w:t>
      </w:r>
      <w:r w:rsidR="00667F10">
        <w:t>allows</w:t>
      </w:r>
      <w:r>
        <w:t xml:space="preserve"> you rent a platform with a lot of RAM, it is a good option if you need  short term lab with a lot of resource.</w:t>
      </w:r>
    </w:p>
    <w:p w14:paraId="1B9362DD" w14:textId="00447BCD" w:rsidR="00667F10" w:rsidRPr="004539BD" w:rsidRDefault="00667F10" w:rsidP="00667F10">
      <w:r w:rsidRPr="00667F10">
        <w:t xml:space="preserve">You will find that the nested cluster cannot hold a lot of VMs, the lab includes a tiny Linux VM called </w:t>
      </w:r>
      <w:proofErr w:type="spellStart"/>
      <w:r w:rsidRPr="00667F10">
        <w:t>TTYLinux</w:t>
      </w:r>
      <w:proofErr w:type="spellEnd"/>
      <w:r w:rsidRPr="00667F10">
        <w:t xml:space="preserve"> which you can clone to get a few VMs. Take a look at </w:t>
      </w:r>
      <w:hyperlink r:id="rId80" w:history="1">
        <w:r w:rsidRPr="00667F10">
          <w:rPr>
            <w:rStyle w:val="Hyperlink"/>
            <w:b/>
          </w:rPr>
          <w:t>http://ttylinux.net/</w:t>
        </w:r>
      </w:hyperlink>
      <w:r w:rsidRPr="00667F10">
        <w:t xml:space="preserve"> to learn more about </w:t>
      </w:r>
      <w:proofErr w:type="spellStart"/>
      <w:r w:rsidRPr="00667F10">
        <w:t>TTYLinux</w:t>
      </w:r>
      <w:proofErr w:type="spellEnd"/>
      <w:r w:rsidRPr="00667F10">
        <w:t>.</w:t>
      </w:r>
    </w:p>
    <w:p w14:paraId="55BB6FED" w14:textId="77777777" w:rsidR="00D63DE5" w:rsidRPr="00667F10" w:rsidRDefault="00D63DE5" w:rsidP="00D63DE5">
      <w:pPr>
        <w:pStyle w:val="eBookHeading2"/>
      </w:pPr>
      <w:r w:rsidRPr="00667F10">
        <w:t>vSphere 6.0</w:t>
      </w:r>
    </w:p>
    <w:p w14:paraId="5B89122A" w14:textId="2205E7A9" w:rsidR="004539BD" w:rsidRDefault="004539BD" w:rsidP="004539BD">
      <w:r w:rsidRPr="004539BD">
        <w:t xml:space="preserve">ESXi 6.0 </w:t>
      </w:r>
      <w:r>
        <w:t>requires 4GB of RAM to install and 3.5GB of RAM to operate after it is installed, meaning two ESXi 6.0 host will require 7GB of RAM.</w:t>
      </w:r>
    </w:p>
    <w:p w14:paraId="740FED0C" w14:textId="065349F2" w:rsidR="004539BD" w:rsidRPr="004539BD" w:rsidRDefault="004539BD" w:rsidP="004539BD">
      <w:r>
        <w:t>vCentre 6.0 will not install with less than 8GB of RAM, however after install it can use as little as 4GB of R</w:t>
      </w:r>
      <w:r w:rsidR="00715071">
        <w:t>AM. If your physical host has 16</w:t>
      </w:r>
      <w:r>
        <w:t xml:space="preserve"> GB of RAM you may be able to build 2 ESXi hosts and then VC by allowing some VM RAM to be swapped. After building vCentre drop </w:t>
      </w:r>
      <w:r w:rsidR="00715071">
        <w:t>its</w:t>
      </w:r>
      <w:r>
        <w:t xml:space="preserve"> RAM to 4GB.</w:t>
      </w:r>
    </w:p>
    <w:p w14:paraId="12C1B01E" w14:textId="77777777" w:rsidR="00D63DE5" w:rsidRPr="00667F10" w:rsidRDefault="00D63DE5" w:rsidP="00D63DE5">
      <w:pPr>
        <w:pStyle w:val="eBookHeading2"/>
      </w:pPr>
      <w:r w:rsidRPr="00667F10">
        <w:t>vSphere 5.5</w:t>
      </w:r>
    </w:p>
    <w:p w14:paraId="2B8E1A49" w14:textId="6C307F5F" w:rsidR="00D63DE5" w:rsidRPr="00667F10" w:rsidRDefault="00D63DE5" w:rsidP="00D63DE5">
      <w:pPr>
        <w:pStyle w:val="eBookHeading2"/>
        <w:rPr>
          <w:b w:val="0"/>
          <w:color w:val="auto"/>
          <w:sz w:val="24"/>
          <w:szCs w:val="22"/>
        </w:rPr>
      </w:pPr>
      <w:r w:rsidRPr="00667F10">
        <w:rPr>
          <w:b w:val="0"/>
          <w:color w:val="auto"/>
          <w:sz w:val="24"/>
          <w:szCs w:val="22"/>
        </w:rPr>
        <w:t xml:space="preserve">As ESXi 5.5 requires 4GB of RAM to install the ESXi VMs are configured for 4GB each. To fit in the 8GB minimum host these VMs need to be reduced to 2GB each after ESXi is installed. </w:t>
      </w:r>
    </w:p>
    <w:p w14:paraId="05931C85" w14:textId="77777777" w:rsidR="00D63DE5" w:rsidRPr="00667F10" w:rsidRDefault="00D63DE5" w:rsidP="00D63DE5">
      <w:pPr>
        <w:pStyle w:val="eBookHeading2"/>
        <w:rPr>
          <w:b w:val="0"/>
          <w:color w:val="auto"/>
          <w:sz w:val="24"/>
          <w:szCs w:val="22"/>
        </w:rPr>
      </w:pPr>
      <w:r w:rsidRPr="00667F10">
        <w:rPr>
          <w:b w:val="0"/>
          <w:color w:val="auto"/>
          <w:sz w:val="24"/>
          <w:szCs w:val="22"/>
        </w:rPr>
        <w:t>If you have 16GB of RAM you can run all three host VMs with 4GB each. If you have 32GB then you can increase them to 6GB and get VSAN to work.</w:t>
      </w:r>
    </w:p>
    <w:p w14:paraId="77B9BE0E" w14:textId="77777777" w:rsidR="00D63DE5" w:rsidRDefault="00D63DE5" w:rsidP="00D63DE5">
      <w:pPr>
        <w:pStyle w:val="eBookHeading2"/>
      </w:pPr>
      <w:r w:rsidRPr="00667F10">
        <w:t>vSphere 5.0 and earlier</w:t>
      </w:r>
    </w:p>
    <w:p w14:paraId="2BBD1194" w14:textId="5E4E0DD6" w:rsidR="00D63DE5" w:rsidRDefault="00667F10" w:rsidP="00D63DE5">
      <w:r>
        <w:t>Older vSphere versions are much less demanding and will allow a core lab on a physical host with only 8GB of RAM.</w:t>
      </w:r>
    </w:p>
    <w:p w14:paraId="7375A494" w14:textId="6380B10E" w:rsidR="00667F10" w:rsidRPr="00D63DE5" w:rsidRDefault="00667F10" w:rsidP="00D63DE5">
      <w:r>
        <w:t xml:space="preserve">ESXi servers can have 2GB of RAM configured and vCentre 1.5GB. </w:t>
      </w:r>
    </w:p>
    <w:p w14:paraId="0F582339" w14:textId="77777777" w:rsidR="004B564D" w:rsidRDefault="004B564D" w:rsidP="003F6814">
      <w:pPr>
        <w:pStyle w:val="Heading1"/>
      </w:pPr>
      <w:bookmarkStart w:id="33" w:name="_Toc519854532"/>
      <w:r>
        <w:lastRenderedPageBreak/>
        <w:t>VMware View Installation</w:t>
      </w:r>
      <w:bookmarkEnd w:id="30"/>
      <w:bookmarkEnd w:id="33"/>
    </w:p>
    <w:p w14:paraId="434C0DFC" w14:textId="77777777" w:rsidR="004B564D" w:rsidRDefault="004B564D" w:rsidP="004B564D">
      <w:r>
        <w:t>Three shell VMs are provided with the lab kit, these provide the main components of the View environment. To run these VMs under Workstation with 8GB of RAM it is easiest to power down one of the ESXi hosts.</w:t>
      </w:r>
    </w:p>
    <w:p w14:paraId="57C152F0" w14:textId="77777777" w:rsidR="004B564D" w:rsidRPr="003F6814" w:rsidRDefault="004B564D" w:rsidP="00A44AD5">
      <w:pPr>
        <w:pStyle w:val="eBookHeading2"/>
      </w:pPr>
      <w:r w:rsidRPr="003F6814">
        <w:t>Automated Installation</w:t>
      </w:r>
    </w:p>
    <w:p w14:paraId="2E97AB96" w14:textId="77777777" w:rsidR="004B564D" w:rsidRDefault="004B564D" w:rsidP="004B564D">
      <w:r>
        <w:t>Edit the file B:\Automate\Automate.ini on the build share; the following lines are relevant to the View build:</w:t>
      </w:r>
    </w:p>
    <w:p w14:paraId="0B9E70A3" w14:textId="77777777" w:rsidR="004B564D" w:rsidRDefault="004B564D" w:rsidP="00CC42A8">
      <w:pPr>
        <w:pStyle w:val="eBookCode"/>
      </w:pPr>
      <w:proofErr w:type="spellStart"/>
      <w:r>
        <w:t>ViewInstall</w:t>
      </w:r>
      <w:proofErr w:type="spellEnd"/>
      <w:r>
        <w:t>=None</w:t>
      </w:r>
    </w:p>
    <w:p w14:paraId="5853DA35" w14:textId="214B2427" w:rsidR="004B564D" w:rsidRDefault="004B564D" w:rsidP="00CC42A8">
      <w:pPr>
        <w:pStyle w:val="eBookCode"/>
      </w:pPr>
      <w:proofErr w:type="spellStart"/>
      <w:r>
        <w:t>ViewInstallOptions</w:t>
      </w:r>
      <w:proofErr w:type="spellEnd"/>
      <w:r>
        <w:t>=</w:t>
      </w:r>
      <w:r w:rsidR="00493F28">
        <w:t xml:space="preserve">75, 70, </w:t>
      </w:r>
      <w:r w:rsidR="00A562F7">
        <w:t>60, 53, 52, 51, 50</w:t>
      </w:r>
      <w:r>
        <w:t>, None</w:t>
      </w:r>
    </w:p>
    <w:p w14:paraId="23E6F78D" w14:textId="77777777" w:rsidR="004B564D" w:rsidRDefault="004B564D" w:rsidP="00CC42A8">
      <w:pPr>
        <w:pStyle w:val="eBookCode"/>
      </w:pPr>
      <w:proofErr w:type="spellStart"/>
      <w:r>
        <w:t>BuildViewVM</w:t>
      </w:r>
      <w:proofErr w:type="spellEnd"/>
      <w:r>
        <w:t>=ask</w:t>
      </w:r>
    </w:p>
    <w:p w14:paraId="6EB39CF5" w14:textId="77777777" w:rsidR="00315DD5" w:rsidRDefault="004B564D" w:rsidP="00CC42A8">
      <w:pPr>
        <w:pStyle w:val="eBookCode"/>
      </w:pPr>
      <w:proofErr w:type="spellStart"/>
      <w:r>
        <w:t>BuildViewVMOptions</w:t>
      </w:r>
      <w:proofErr w:type="spellEnd"/>
      <w:r>
        <w:t>=True, False</w:t>
      </w:r>
    </w:p>
    <w:p w14:paraId="7B9960CE" w14:textId="77777777" w:rsidR="004B564D" w:rsidRDefault="004B564D" w:rsidP="00CC42A8">
      <w:pPr>
        <w:pStyle w:val="eBookCode"/>
      </w:pPr>
      <w:proofErr w:type="spellStart"/>
      <w:r>
        <w:t>ViewVMProductKey</w:t>
      </w:r>
      <w:proofErr w:type="spellEnd"/>
      <w:r>
        <w:t>=XXXXX-XXXXX-XXXXX-XXXXX-XXXXX</w:t>
      </w:r>
    </w:p>
    <w:p w14:paraId="4623BE24" w14:textId="77777777" w:rsidR="004B564D" w:rsidRDefault="004B564D" w:rsidP="004B564D">
      <w:r>
        <w:t xml:space="preserve">Edit the </w:t>
      </w:r>
      <w:proofErr w:type="spellStart"/>
      <w:r w:rsidRPr="00315DD5">
        <w:rPr>
          <w:b/>
        </w:rPr>
        <w:t>ViewInstall</w:t>
      </w:r>
      <w:proofErr w:type="spellEnd"/>
      <w:r>
        <w:t xml:space="preserve"> line for the version of View You wish to install, make sure you have placed the files in the folder on the build share. Edit the </w:t>
      </w:r>
      <w:proofErr w:type="spellStart"/>
      <w:r w:rsidRPr="00315DD5">
        <w:rPr>
          <w:b/>
        </w:rPr>
        <w:t>BuildViewVM</w:t>
      </w:r>
      <w:proofErr w:type="spellEnd"/>
      <w:r>
        <w:t xml:space="preserve"> line to choose whether to build the first Windows XP VM, make sure the Windows install ISO is in the root of the build share and named </w:t>
      </w:r>
      <w:proofErr w:type="spellStart"/>
      <w:r>
        <w:t>WinXP.iso</w:t>
      </w:r>
      <w:proofErr w:type="spellEnd"/>
      <w:r>
        <w:t xml:space="preserve">. Edit the </w:t>
      </w:r>
      <w:proofErr w:type="spellStart"/>
      <w:r w:rsidRPr="00315DD5">
        <w:rPr>
          <w:b/>
        </w:rPr>
        <w:t>ViewVMProductKey</w:t>
      </w:r>
      <w:proofErr w:type="spellEnd"/>
      <w:r>
        <w:t xml:space="preserve"> line to reflect the product key for the version of Windows XP in your </w:t>
      </w:r>
      <w:proofErr w:type="spellStart"/>
      <w:r>
        <w:t>WinXP.iso</w:t>
      </w:r>
      <w:proofErr w:type="spellEnd"/>
      <w:r>
        <w:t xml:space="preserve"> file. The vCenter build script will create fully unattended install ISOs for both Windows 2003 and Windows XP</w:t>
      </w:r>
    </w:p>
    <w:p w14:paraId="644235EE" w14:textId="77777777" w:rsidR="004B564D" w:rsidRDefault="004B564D" w:rsidP="004B564D">
      <w:r>
        <w:t>The View Composer software will be installed on the VC when it is rebuilt; alternatively you can install yourself using the manual install information. If you chose to have the View VM built it will be created as part of the Add</w:t>
      </w:r>
      <w:r w:rsidR="00315DD5">
        <w:t xml:space="preserve"> </w:t>
      </w:r>
      <w:r>
        <w:t>Hosts</w:t>
      </w:r>
      <w:r w:rsidR="00315DD5">
        <w:t xml:space="preserve"> to vCenter</w:t>
      </w:r>
      <w:r>
        <w:t xml:space="preserve"> script on the VC, option 3 in the </w:t>
      </w:r>
      <w:r w:rsidRPr="00CC42A8">
        <w:rPr>
          <w:b/>
        </w:rPr>
        <w:t>AutoLab Script Menu</w:t>
      </w:r>
      <w:r>
        <w:t>.</w:t>
      </w:r>
    </w:p>
    <w:p w14:paraId="5B1BD6E8" w14:textId="30311B80" w:rsidR="004B564D" w:rsidRDefault="004B564D" w:rsidP="004B564D">
      <w:r>
        <w:t xml:space="preserve">Connection server software will be installed on both CS1 and CS2 VMs; these will be replicas for View purposes. You </w:t>
      </w:r>
      <w:r w:rsidR="00315DD5">
        <w:t>usually</w:t>
      </w:r>
      <w:r>
        <w:t xml:space="preserve"> only want </w:t>
      </w:r>
      <w:r w:rsidR="00315DD5">
        <w:t xml:space="preserve">one Connection server in the lab </w:t>
      </w:r>
      <w:r>
        <w:t>but replicas are useful for testing load balancing connection servers or testing Tags. With View 5.0 the vCenter server will be added</w:t>
      </w:r>
      <w:r w:rsidR="00315DD5">
        <w:t xml:space="preserve"> to the View configuration</w:t>
      </w:r>
      <w:r>
        <w:t xml:space="preserve"> along with its View composer function. View 5.1 </w:t>
      </w:r>
      <w:r w:rsidR="00A562F7">
        <w:t xml:space="preserve">and later </w:t>
      </w:r>
      <w:r>
        <w:t>presents some issues with certificates so the VC isn’t automatically added</w:t>
      </w:r>
      <w:r w:rsidR="00315DD5">
        <w:t xml:space="preserve"> to View although it is still installed</w:t>
      </w:r>
      <w:r>
        <w:t>. View Composer domains do not appear to be</w:t>
      </w:r>
      <w:r w:rsidR="00315DD5">
        <w:t xml:space="preserve"> able to be added automatically using PowerShell, so you will need to set this up yourself.</w:t>
      </w:r>
    </w:p>
    <w:p w14:paraId="56106E40" w14:textId="77777777" w:rsidR="004B564D" w:rsidRDefault="004B564D" w:rsidP="004B564D">
      <w:r>
        <w:t>Before building the Security server VM (SS) you must set a pairing password on CS1 using the View administration page. Set the usual password of VMware1! And make sure you build SS before the password expires. The Events Database will also require configuration using the information bel</w:t>
      </w:r>
      <w:r w:rsidR="00315DD5">
        <w:t>ow, again this does not appear to be automatable using PowerShell.</w:t>
      </w:r>
    </w:p>
    <w:p w14:paraId="4F6283A3" w14:textId="77777777" w:rsidR="004B564D" w:rsidRPr="003F6814" w:rsidRDefault="00981588" w:rsidP="00A44AD5">
      <w:pPr>
        <w:pStyle w:val="eBookHeading2"/>
      </w:pPr>
      <w:r>
        <w:br w:type="page"/>
      </w:r>
      <w:r w:rsidR="004B564D" w:rsidRPr="003F6814">
        <w:lastRenderedPageBreak/>
        <w:t xml:space="preserve">Manual </w:t>
      </w:r>
      <w:r>
        <w:t xml:space="preserve">View </w:t>
      </w:r>
      <w:r w:rsidR="004B564D" w:rsidRPr="003F6814">
        <w:t>Installation</w:t>
      </w:r>
    </w:p>
    <w:p w14:paraId="1160DDC2" w14:textId="77777777" w:rsidR="004B564D" w:rsidRDefault="004B564D" w:rsidP="004B564D">
      <w:r>
        <w:t xml:space="preserve">The default </w:t>
      </w:r>
      <w:r w:rsidRPr="00CC42A8">
        <w:rPr>
          <w:b/>
        </w:rPr>
        <w:t>B:\Automate\Automate.ini</w:t>
      </w:r>
      <w:r>
        <w:t xml:space="preserve"> does not automate the View install. To manually install you will want the following information:</w:t>
      </w:r>
    </w:p>
    <w:p w14:paraId="4C281146" w14:textId="77777777" w:rsidR="004B564D" w:rsidRDefault="004B564D" w:rsidP="00981588">
      <w:pPr>
        <w:pStyle w:val="eBookList"/>
      </w:pPr>
      <w:r>
        <w:t>Location of install files</w:t>
      </w:r>
      <w:r w:rsidR="003F6814">
        <w:t xml:space="preserve"> </w:t>
      </w:r>
      <w:r w:rsidRPr="00A44AD5">
        <w:rPr>
          <w:b/>
        </w:rPr>
        <w:t>B:\View50</w:t>
      </w:r>
      <w:r>
        <w:t xml:space="preserve"> or</w:t>
      </w:r>
      <w:r w:rsidR="00CC42A8">
        <w:t xml:space="preserve"> </w:t>
      </w:r>
      <w:r w:rsidRPr="00A44AD5">
        <w:rPr>
          <w:b/>
        </w:rPr>
        <w:t>B:\View51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4519"/>
      </w:tblGrid>
      <w:tr w:rsidR="00D40FA8" w:rsidRPr="00D40FA8" w14:paraId="47FDDCA7" w14:textId="77777777" w:rsidTr="00D40FA8">
        <w:tc>
          <w:tcPr>
            <w:tcW w:w="4621" w:type="dxa"/>
            <w:shd w:val="clear" w:color="auto" w:fill="auto"/>
          </w:tcPr>
          <w:p w14:paraId="382B944E" w14:textId="77777777" w:rsidR="00D40FA8" w:rsidRPr="00D40FA8" w:rsidRDefault="00D40FA8" w:rsidP="00981588">
            <w:pPr>
              <w:pStyle w:val="eBookList"/>
            </w:pPr>
            <w:r w:rsidRPr="00D40FA8">
              <w:t>Configuration item</w:t>
            </w:r>
          </w:p>
        </w:tc>
        <w:tc>
          <w:tcPr>
            <w:tcW w:w="4621" w:type="dxa"/>
            <w:shd w:val="clear" w:color="auto" w:fill="auto"/>
          </w:tcPr>
          <w:p w14:paraId="7AE5410F" w14:textId="77777777" w:rsidR="00D40FA8" w:rsidRPr="00D40FA8" w:rsidRDefault="00D40FA8" w:rsidP="00981588">
            <w:pPr>
              <w:pStyle w:val="eBookList"/>
            </w:pPr>
            <w:r w:rsidRPr="00D40FA8">
              <w:t>Value</w:t>
            </w:r>
          </w:p>
        </w:tc>
      </w:tr>
      <w:tr w:rsidR="00D40FA8" w:rsidRPr="00D40FA8" w14:paraId="2BA9F6DE" w14:textId="77777777" w:rsidTr="00D40FA8">
        <w:tc>
          <w:tcPr>
            <w:tcW w:w="9242" w:type="dxa"/>
            <w:gridSpan w:val="2"/>
            <w:shd w:val="clear" w:color="auto" w:fill="auto"/>
          </w:tcPr>
          <w:p w14:paraId="7106C469" w14:textId="77777777" w:rsidR="00D40FA8" w:rsidRPr="00D40FA8" w:rsidRDefault="00D40FA8" w:rsidP="00981588">
            <w:pPr>
              <w:pStyle w:val="eBookList"/>
            </w:pPr>
            <w:r w:rsidRPr="00D40FA8">
              <w:t>Server Functions</w:t>
            </w:r>
          </w:p>
        </w:tc>
      </w:tr>
      <w:tr w:rsidR="00D40FA8" w:rsidRPr="00D40FA8" w14:paraId="351B8AC3" w14:textId="77777777" w:rsidTr="00D40FA8">
        <w:tc>
          <w:tcPr>
            <w:tcW w:w="4621" w:type="dxa"/>
            <w:shd w:val="clear" w:color="auto" w:fill="auto"/>
          </w:tcPr>
          <w:p w14:paraId="32706CE7" w14:textId="77777777" w:rsidR="00D40FA8" w:rsidRPr="00D40FA8" w:rsidRDefault="00D40FA8" w:rsidP="00981588">
            <w:pPr>
              <w:pStyle w:val="eBookList"/>
            </w:pPr>
            <w:r w:rsidRPr="00D40FA8">
              <w:t>First Connection Server</w:t>
            </w:r>
          </w:p>
        </w:tc>
        <w:tc>
          <w:tcPr>
            <w:tcW w:w="4621" w:type="dxa"/>
            <w:shd w:val="clear" w:color="auto" w:fill="auto"/>
          </w:tcPr>
          <w:p w14:paraId="1E0EB3FC" w14:textId="77777777" w:rsidR="00D40FA8" w:rsidRPr="00D40FA8" w:rsidRDefault="00D40FA8" w:rsidP="00981588">
            <w:pPr>
              <w:pStyle w:val="eBookList"/>
            </w:pPr>
            <w:r w:rsidRPr="00D40FA8">
              <w:t>CS1</w:t>
            </w:r>
          </w:p>
        </w:tc>
      </w:tr>
      <w:tr w:rsidR="00D40FA8" w:rsidRPr="00D40FA8" w14:paraId="31CAA444" w14:textId="77777777" w:rsidTr="00D40FA8">
        <w:tc>
          <w:tcPr>
            <w:tcW w:w="4621" w:type="dxa"/>
            <w:shd w:val="clear" w:color="auto" w:fill="auto"/>
          </w:tcPr>
          <w:p w14:paraId="7CA727DD" w14:textId="77777777" w:rsidR="00D40FA8" w:rsidRPr="00D40FA8" w:rsidRDefault="00D40FA8" w:rsidP="00981588">
            <w:pPr>
              <w:pStyle w:val="eBookList"/>
            </w:pPr>
            <w:r w:rsidRPr="00D40FA8">
              <w:t>Second Connection server</w:t>
            </w:r>
          </w:p>
        </w:tc>
        <w:tc>
          <w:tcPr>
            <w:tcW w:w="4621" w:type="dxa"/>
            <w:shd w:val="clear" w:color="auto" w:fill="auto"/>
          </w:tcPr>
          <w:p w14:paraId="33B13F00" w14:textId="77777777" w:rsidR="00D40FA8" w:rsidRPr="00D40FA8" w:rsidRDefault="00D40FA8" w:rsidP="00981588">
            <w:pPr>
              <w:pStyle w:val="eBookList"/>
            </w:pPr>
            <w:r w:rsidRPr="00D40FA8">
              <w:t>CS2</w:t>
            </w:r>
          </w:p>
        </w:tc>
      </w:tr>
      <w:tr w:rsidR="00D40FA8" w:rsidRPr="00D40FA8" w14:paraId="3219214B" w14:textId="77777777" w:rsidTr="00D40FA8">
        <w:tc>
          <w:tcPr>
            <w:tcW w:w="4621" w:type="dxa"/>
            <w:shd w:val="clear" w:color="auto" w:fill="auto"/>
          </w:tcPr>
          <w:p w14:paraId="460C8032" w14:textId="77777777" w:rsidR="00D40FA8" w:rsidRPr="00D40FA8" w:rsidRDefault="00D40FA8" w:rsidP="00981588">
            <w:pPr>
              <w:pStyle w:val="eBookList"/>
            </w:pPr>
            <w:r w:rsidRPr="00D40FA8">
              <w:t>Security Server</w:t>
            </w:r>
          </w:p>
        </w:tc>
        <w:tc>
          <w:tcPr>
            <w:tcW w:w="4621" w:type="dxa"/>
            <w:shd w:val="clear" w:color="auto" w:fill="auto"/>
          </w:tcPr>
          <w:p w14:paraId="689EE08B" w14:textId="77777777" w:rsidR="00D40FA8" w:rsidRPr="00D40FA8" w:rsidRDefault="00D40FA8" w:rsidP="00981588">
            <w:pPr>
              <w:pStyle w:val="eBookList"/>
            </w:pPr>
            <w:r w:rsidRPr="00D40FA8">
              <w:t>SS</w:t>
            </w:r>
          </w:p>
        </w:tc>
      </w:tr>
      <w:tr w:rsidR="00D40FA8" w:rsidRPr="00D40FA8" w14:paraId="06D6F2BD" w14:textId="77777777" w:rsidTr="00D40FA8">
        <w:tc>
          <w:tcPr>
            <w:tcW w:w="9242" w:type="dxa"/>
            <w:gridSpan w:val="2"/>
            <w:shd w:val="clear" w:color="auto" w:fill="auto"/>
          </w:tcPr>
          <w:p w14:paraId="091F0A33" w14:textId="77777777" w:rsidR="00D40FA8" w:rsidRPr="00D40FA8" w:rsidRDefault="00D40FA8" w:rsidP="00981588">
            <w:pPr>
              <w:pStyle w:val="eBookList"/>
            </w:pPr>
            <w:r w:rsidRPr="00D40FA8">
              <w:t>View Composer</w:t>
            </w:r>
          </w:p>
        </w:tc>
      </w:tr>
      <w:tr w:rsidR="00D40FA8" w:rsidRPr="00D40FA8" w14:paraId="469981F4" w14:textId="77777777" w:rsidTr="00D40FA8">
        <w:tc>
          <w:tcPr>
            <w:tcW w:w="4621" w:type="dxa"/>
            <w:shd w:val="clear" w:color="auto" w:fill="auto"/>
          </w:tcPr>
          <w:p w14:paraId="7F2AF694" w14:textId="77777777" w:rsidR="00D40FA8" w:rsidRPr="00D40FA8" w:rsidRDefault="00D40FA8" w:rsidP="00981588">
            <w:pPr>
              <w:pStyle w:val="eBookList"/>
            </w:pPr>
            <w:r>
              <w:t>S</w:t>
            </w:r>
            <w:r w:rsidRPr="00D40FA8">
              <w:t>erver</w:t>
            </w:r>
          </w:p>
        </w:tc>
        <w:tc>
          <w:tcPr>
            <w:tcW w:w="4621" w:type="dxa"/>
            <w:shd w:val="clear" w:color="auto" w:fill="auto"/>
          </w:tcPr>
          <w:p w14:paraId="2E427544" w14:textId="77777777" w:rsidR="00D40FA8" w:rsidRPr="00D40FA8" w:rsidRDefault="00D40FA8" w:rsidP="00981588">
            <w:pPr>
              <w:pStyle w:val="eBookList"/>
            </w:pPr>
            <w:r w:rsidRPr="00D40FA8">
              <w:t>VC</w:t>
            </w:r>
          </w:p>
        </w:tc>
      </w:tr>
      <w:tr w:rsidR="00D40FA8" w:rsidRPr="00D40FA8" w14:paraId="0D9A735D" w14:textId="77777777" w:rsidTr="00D40FA8">
        <w:tc>
          <w:tcPr>
            <w:tcW w:w="4621" w:type="dxa"/>
            <w:shd w:val="clear" w:color="auto" w:fill="auto"/>
          </w:tcPr>
          <w:p w14:paraId="0A1B35BA" w14:textId="77777777" w:rsidR="00D40FA8" w:rsidRPr="00D40FA8" w:rsidRDefault="00D40FA8" w:rsidP="00981588">
            <w:pPr>
              <w:pStyle w:val="eBookList"/>
            </w:pPr>
            <w:r w:rsidRPr="00D40FA8">
              <w:t>Database Server</w:t>
            </w:r>
          </w:p>
        </w:tc>
        <w:tc>
          <w:tcPr>
            <w:tcW w:w="4621" w:type="dxa"/>
            <w:shd w:val="clear" w:color="auto" w:fill="auto"/>
          </w:tcPr>
          <w:p w14:paraId="50E8CA01" w14:textId="77777777" w:rsidR="00D40FA8" w:rsidRPr="00D40FA8" w:rsidRDefault="00D40FA8" w:rsidP="00981588">
            <w:pPr>
              <w:pStyle w:val="eBookList"/>
            </w:pPr>
            <w:r w:rsidRPr="00D40FA8">
              <w:t>DC\SQLEXPRESS</w:t>
            </w:r>
          </w:p>
        </w:tc>
      </w:tr>
      <w:tr w:rsidR="00D40FA8" w:rsidRPr="00D40FA8" w14:paraId="0B098534" w14:textId="77777777" w:rsidTr="00D40FA8">
        <w:tc>
          <w:tcPr>
            <w:tcW w:w="4621" w:type="dxa"/>
            <w:shd w:val="clear" w:color="auto" w:fill="auto"/>
          </w:tcPr>
          <w:p w14:paraId="794878F2" w14:textId="77777777" w:rsidR="00D40FA8" w:rsidRPr="00D40FA8" w:rsidRDefault="00D40FA8" w:rsidP="00981588">
            <w:pPr>
              <w:pStyle w:val="eBookList"/>
            </w:pPr>
            <w:r w:rsidRPr="00D40FA8">
              <w:t>Database</w:t>
            </w:r>
          </w:p>
        </w:tc>
        <w:tc>
          <w:tcPr>
            <w:tcW w:w="4621" w:type="dxa"/>
            <w:shd w:val="clear" w:color="auto" w:fill="auto"/>
          </w:tcPr>
          <w:p w14:paraId="6C54C4A9" w14:textId="77777777" w:rsidR="00D40FA8" w:rsidRPr="00D40FA8" w:rsidRDefault="00D40FA8" w:rsidP="00981588">
            <w:pPr>
              <w:pStyle w:val="eBookList"/>
            </w:pPr>
            <w:proofErr w:type="spellStart"/>
            <w:r w:rsidRPr="00D40FA8">
              <w:t>ViewComposer</w:t>
            </w:r>
            <w:proofErr w:type="spellEnd"/>
          </w:p>
        </w:tc>
      </w:tr>
      <w:tr w:rsidR="00D40FA8" w:rsidRPr="00D40FA8" w14:paraId="7323CCFD" w14:textId="77777777" w:rsidTr="00D40FA8">
        <w:tc>
          <w:tcPr>
            <w:tcW w:w="4621" w:type="dxa"/>
            <w:shd w:val="clear" w:color="auto" w:fill="auto"/>
          </w:tcPr>
          <w:p w14:paraId="0747CE79" w14:textId="77777777" w:rsidR="00D40FA8" w:rsidRPr="00D40FA8" w:rsidRDefault="00D40FA8" w:rsidP="00981588">
            <w:pPr>
              <w:pStyle w:val="eBookList"/>
            </w:pPr>
            <w:r w:rsidRPr="00D40FA8">
              <w:t>Database User</w:t>
            </w:r>
          </w:p>
        </w:tc>
        <w:tc>
          <w:tcPr>
            <w:tcW w:w="4621" w:type="dxa"/>
            <w:shd w:val="clear" w:color="auto" w:fill="auto"/>
          </w:tcPr>
          <w:p w14:paraId="68C89C5F" w14:textId="77777777" w:rsidR="00D40FA8" w:rsidRPr="00D40FA8" w:rsidRDefault="00D40FA8" w:rsidP="00981588">
            <w:pPr>
              <w:pStyle w:val="eBookList"/>
            </w:pPr>
            <w:proofErr w:type="spellStart"/>
            <w:r w:rsidRPr="00D40FA8">
              <w:t>VMView</w:t>
            </w:r>
            <w:proofErr w:type="spellEnd"/>
          </w:p>
        </w:tc>
      </w:tr>
      <w:tr w:rsidR="00D40FA8" w:rsidRPr="00D40FA8" w14:paraId="4238D427" w14:textId="77777777" w:rsidTr="00D40FA8">
        <w:tc>
          <w:tcPr>
            <w:tcW w:w="4621" w:type="dxa"/>
            <w:shd w:val="clear" w:color="auto" w:fill="auto"/>
          </w:tcPr>
          <w:p w14:paraId="3F7BF601" w14:textId="77777777" w:rsidR="00D40FA8" w:rsidRPr="00D40FA8" w:rsidRDefault="00D40FA8" w:rsidP="00981588">
            <w:pPr>
              <w:pStyle w:val="eBookList"/>
            </w:pPr>
            <w:r w:rsidRPr="00D40FA8">
              <w:t>Database Password</w:t>
            </w:r>
          </w:p>
        </w:tc>
        <w:tc>
          <w:tcPr>
            <w:tcW w:w="4621" w:type="dxa"/>
            <w:shd w:val="clear" w:color="auto" w:fill="auto"/>
          </w:tcPr>
          <w:p w14:paraId="11995404" w14:textId="77777777" w:rsidR="00D40FA8" w:rsidRPr="00D40FA8" w:rsidRDefault="00D40FA8" w:rsidP="00981588">
            <w:pPr>
              <w:pStyle w:val="eBookList"/>
            </w:pPr>
            <w:r w:rsidRPr="00D40FA8">
              <w:t xml:space="preserve"> VMware1!</w:t>
            </w:r>
          </w:p>
        </w:tc>
      </w:tr>
      <w:tr w:rsidR="00D40FA8" w:rsidRPr="00D40FA8" w14:paraId="5416170A" w14:textId="77777777" w:rsidTr="00D40FA8">
        <w:tc>
          <w:tcPr>
            <w:tcW w:w="9242" w:type="dxa"/>
            <w:gridSpan w:val="2"/>
            <w:shd w:val="clear" w:color="auto" w:fill="auto"/>
          </w:tcPr>
          <w:p w14:paraId="192FA693" w14:textId="77777777" w:rsidR="00D40FA8" w:rsidRPr="00D40FA8" w:rsidRDefault="00D40FA8" w:rsidP="00981588">
            <w:pPr>
              <w:pStyle w:val="eBookList"/>
            </w:pPr>
            <w:r w:rsidRPr="00D40FA8">
              <w:t>View Events  Database</w:t>
            </w:r>
          </w:p>
        </w:tc>
      </w:tr>
      <w:tr w:rsidR="00D40FA8" w:rsidRPr="00D40FA8" w14:paraId="7E556677" w14:textId="77777777" w:rsidTr="00D40FA8">
        <w:tc>
          <w:tcPr>
            <w:tcW w:w="4621" w:type="dxa"/>
            <w:shd w:val="clear" w:color="auto" w:fill="auto"/>
          </w:tcPr>
          <w:p w14:paraId="6E7EB8F7" w14:textId="77777777" w:rsidR="00D40FA8" w:rsidRPr="00D40FA8" w:rsidRDefault="00D40FA8" w:rsidP="00981588">
            <w:pPr>
              <w:pStyle w:val="eBookList"/>
            </w:pPr>
            <w:r w:rsidRPr="00D40FA8">
              <w:t>Database Server</w:t>
            </w:r>
          </w:p>
        </w:tc>
        <w:tc>
          <w:tcPr>
            <w:tcW w:w="4621" w:type="dxa"/>
            <w:shd w:val="clear" w:color="auto" w:fill="auto"/>
          </w:tcPr>
          <w:p w14:paraId="0E8ACFDF" w14:textId="77777777" w:rsidR="00D40FA8" w:rsidRPr="00D40FA8" w:rsidRDefault="00D40FA8" w:rsidP="00981588">
            <w:pPr>
              <w:pStyle w:val="eBookList"/>
            </w:pPr>
            <w:r w:rsidRPr="00D40FA8">
              <w:t>DC\SQLEXPRESS</w:t>
            </w:r>
          </w:p>
        </w:tc>
      </w:tr>
      <w:tr w:rsidR="00D40FA8" w:rsidRPr="00D40FA8" w14:paraId="1705F38F" w14:textId="77777777" w:rsidTr="00D40FA8">
        <w:tc>
          <w:tcPr>
            <w:tcW w:w="4621" w:type="dxa"/>
            <w:shd w:val="clear" w:color="auto" w:fill="auto"/>
          </w:tcPr>
          <w:p w14:paraId="2D48D5DF" w14:textId="77777777" w:rsidR="00D40FA8" w:rsidRPr="00D40FA8" w:rsidRDefault="00D40FA8" w:rsidP="00981588">
            <w:pPr>
              <w:pStyle w:val="eBookList"/>
            </w:pPr>
            <w:r w:rsidRPr="00D40FA8">
              <w:t>Database Type</w:t>
            </w:r>
          </w:p>
        </w:tc>
        <w:tc>
          <w:tcPr>
            <w:tcW w:w="4621" w:type="dxa"/>
            <w:shd w:val="clear" w:color="auto" w:fill="auto"/>
          </w:tcPr>
          <w:p w14:paraId="5E41A28D" w14:textId="77777777" w:rsidR="00D40FA8" w:rsidRPr="00D40FA8" w:rsidRDefault="00D40FA8" w:rsidP="00981588">
            <w:pPr>
              <w:pStyle w:val="eBookList"/>
            </w:pPr>
            <w:r w:rsidRPr="00D40FA8">
              <w:t>Microsoft SQL Server</w:t>
            </w:r>
          </w:p>
        </w:tc>
      </w:tr>
      <w:tr w:rsidR="00D40FA8" w:rsidRPr="00D40FA8" w14:paraId="72426770" w14:textId="77777777" w:rsidTr="00D40FA8">
        <w:tc>
          <w:tcPr>
            <w:tcW w:w="4621" w:type="dxa"/>
            <w:shd w:val="clear" w:color="auto" w:fill="auto"/>
          </w:tcPr>
          <w:p w14:paraId="5A5D83D9" w14:textId="77777777" w:rsidR="00D40FA8" w:rsidRPr="00D40FA8" w:rsidRDefault="00D40FA8" w:rsidP="00981588">
            <w:pPr>
              <w:pStyle w:val="eBookList"/>
            </w:pPr>
            <w:r w:rsidRPr="00D40FA8">
              <w:t>Database Port:</w:t>
            </w:r>
          </w:p>
        </w:tc>
        <w:tc>
          <w:tcPr>
            <w:tcW w:w="4621" w:type="dxa"/>
            <w:shd w:val="clear" w:color="auto" w:fill="auto"/>
          </w:tcPr>
          <w:p w14:paraId="5097FFEF" w14:textId="77777777" w:rsidR="00D40FA8" w:rsidRPr="00D40FA8" w:rsidRDefault="00D40FA8" w:rsidP="00981588">
            <w:pPr>
              <w:pStyle w:val="eBookList"/>
            </w:pPr>
            <w:r w:rsidRPr="00D40FA8">
              <w:t>1433</w:t>
            </w:r>
          </w:p>
        </w:tc>
      </w:tr>
      <w:tr w:rsidR="00D40FA8" w:rsidRPr="00D40FA8" w14:paraId="47D5157D" w14:textId="77777777" w:rsidTr="00D40FA8">
        <w:tc>
          <w:tcPr>
            <w:tcW w:w="4621" w:type="dxa"/>
            <w:shd w:val="clear" w:color="auto" w:fill="auto"/>
          </w:tcPr>
          <w:p w14:paraId="788717F0" w14:textId="77777777" w:rsidR="00D40FA8" w:rsidRPr="00D40FA8" w:rsidRDefault="00D40FA8" w:rsidP="00981588">
            <w:pPr>
              <w:pStyle w:val="eBookList"/>
            </w:pPr>
            <w:r w:rsidRPr="00D40FA8">
              <w:t>Database</w:t>
            </w:r>
            <w:r>
              <w:t xml:space="preserve"> Name</w:t>
            </w:r>
          </w:p>
        </w:tc>
        <w:tc>
          <w:tcPr>
            <w:tcW w:w="4621" w:type="dxa"/>
            <w:shd w:val="clear" w:color="auto" w:fill="auto"/>
          </w:tcPr>
          <w:p w14:paraId="71AE53E3" w14:textId="77777777" w:rsidR="00D40FA8" w:rsidRPr="00D40FA8" w:rsidRDefault="00D40FA8" w:rsidP="00981588">
            <w:pPr>
              <w:pStyle w:val="eBookList"/>
            </w:pPr>
            <w:proofErr w:type="spellStart"/>
            <w:r w:rsidRPr="00D40FA8">
              <w:t>ViewEvents</w:t>
            </w:r>
            <w:proofErr w:type="spellEnd"/>
          </w:p>
        </w:tc>
      </w:tr>
      <w:tr w:rsidR="00D40FA8" w:rsidRPr="00D40FA8" w14:paraId="676F5BCF" w14:textId="77777777" w:rsidTr="00D40FA8">
        <w:tc>
          <w:tcPr>
            <w:tcW w:w="4621" w:type="dxa"/>
            <w:shd w:val="clear" w:color="auto" w:fill="auto"/>
          </w:tcPr>
          <w:p w14:paraId="54A63726" w14:textId="77777777" w:rsidR="00D40FA8" w:rsidRPr="00D40FA8" w:rsidRDefault="00D40FA8" w:rsidP="00981588">
            <w:pPr>
              <w:pStyle w:val="eBookList"/>
            </w:pPr>
            <w:r w:rsidRPr="00D40FA8">
              <w:t>Database User</w:t>
            </w:r>
          </w:p>
        </w:tc>
        <w:tc>
          <w:tcPr>
            <w:tcW w:w="4621" w:type="dxa"/>
            <w:shd w:val="clear" w:color="auto" w:fill="auto"/>
          </w:tcPr>
          <w:p w14:paraId="079E8560" w14:textId="77777777" w:rsidR="00D40FA8" w:rsidRPr="00D40FA8" w:rsidRDefault="00D40FA8" w:rsidP="00981588">
            <w:pPr>
              <w:pStyle w:val="eBookList"/>
            </w:pPr>
            <w:proofErr w:type="spellStart"/>
            <w:r w:rsidRPr="00D40FA8">
              <w:t>VMView</w:t>
            </w:r>
            <w:proofErr w:type="spellEnd"/>
          </w:p>
        </w:tc>
      </w:tr>
      <w:tr w:rsidR="00D40FA8" w:rsidRPr="00D40FA8" w14:paraId="4F5E5122" w14:textId="77777777" w:rsidTr="00D40FA8">
        <w:tc>
          <w:tcPr>
            <w:tcW w:w="4621" w:type="dxa"/>
            <w:shd w:val="clear" w:color="auto" w:fill="auto"/>
          </w:tcPr>
          <w:p w14:paraId="36220D49" w14:textId="77777777" w:rsidR="00D40FA8" w:rsidRPr="00D40FA8" w:rsidRDefault="00D40FA8" w:rsidP="00981588">
            <w:pPr>
              <w:pStyle w:val="eBookList"/>
            </w:pPr>
            <w:r w:rsidRPr="00D40FA8">
              <w:t>Database Password</w:t>
            </w:r>
          </w:p>
        </w:tc>
        <w:tc>
          <w:tcPr>
            <w:tcW w:w="4621" w:type="dxa"/>
            <w:shd w:val="clear" w:color="auto" w:fill="auto"/>
          </w:tcPr>
          <w:p w14:paraId="53647160" w14:textId="77777777" w:rsidR="00D40FA8" w:rsidRPr="00D40FA8" w:rsidRDefault="00D40FA8" w:rsidP="00981588">
            <w:pPr>
              <w:pStyle w:val="eBookList"/>
            </w:pPr>
            <w:r w:rsidRPr="00D40FA8">
              <w:t>VMware1!</w:t>
            </w:r>
          </w:p>
        </w:tc>
      </w:tr>
      <w:tr w:rsidR="00D40FA8" w:rsidRPr="00D40FA8" w14:paraId="28F3A840" w14:textId="77777777" w:rsidTr="00D40FA8">
        <w:tc>
          <w:tcPr>
            <w:tcW w:w="4621" w:type="dxa"/>
            <w:shd w:val="clear" w:color="auto" w:fill="auto"/>
          </w:tcPr>
          <w:p w14:paraId="705B5659" w14:textId="77777777" w:rsidR="00D40FA8" w:rsidRPr="00D40FA8" w:rsidRDefault="00D40FA8" w:rsidP="00981588">
            <w:pPr>
              <w:pStyle w:val="eBookList"/>
            </w:pPr>
            <w:r w:rsidRPr="00D40FA8">
              <w:t>Database Table Prefix</w:t>
            </w:r>
          </w:p>
        </w:tc>
        <w:tc>
          <w:tcPr>
            <w:tcW w:w="4621" w:type="dxa"/>
            <w:shd w:val="clear" w:color="auto" w:fill="auto"/>
          </w:tcPr>
          <w:p w14:paraId="7B0C7BBB" w14:textId="77777777" w:rsidR="00D40FA8" w:rsidRPr="00D40FA8" w:rsidRDefault="00D40FA8" w:rsidP="00981588">
            <w:pPr>
              <w:pStyle w:val="eBookList"/>
            </w:pPr>
            <w:r w:rsidRPr="00D40FA8">
              <w:t>VE_</w:t>
            </w:r>
          </w:p>
        </w:tc>
      </w:tr>
    </w:tbl>
    <w:p w14:paraId="35B2AE9D" w14:textId="77777777" w:rsidR="00FE56B7" w:rsidRDefault="00FE56B7" w:rsidP="0008714D">
      <w:pPr>
        <w:pStyle w:val="Heading1"/>
      </w:pPr>
      <w:bookmarkStart w:id="34" w:name="_Toc351891147"/>
      <w:bookmarkStart w:id="35" w:name="_Toc519854533"/>
      <w:r>
        <w:lastRenderedPageBreak/>
        <w:t xml:space="preserve">Running Multiple </w:t>
      </w:r>
      <w:proofErr w:type="spellStart"/>
      <w:r>
        <w:t>AutoLabs</w:t>
      </w:r>
      <w:bookmarkEnd w:id="34"/>
      <w:bookmarkEnd w:id="35"/>
      <w:proofErr w:type="spellEnd"/>
    </w:p>
    <w:p w14:paraId="22E18618" w14:textId="3AFFDA62" w:rsidR="00FE56B7" w:rsidRDefault="00FE56B7" w:rsidP="00FE56B7">
      <w:r>
        <w:t xml:space="preserve">One aim in AutoLab was to make it easy for a team to share one ESXi server and each team member to have their own AutoLab.  </w:t>
      </w:r>
      <w:r w:rsidR="00A562F7">
        <w:t xml:space="preserve">Each instance of AutoLab will require </w:t>
      </w:r>
      <w:proofErr w:type="spellStart"/>
      <w:r w:rsidR="00A562F7">
        <w:t>it’s</w:t>
      </w:r>
      <w:proofErr w:type="spellEnd"/>
      <w:r w:rsidR="00A562F7">
        <w:t xml:space="preserve"> own </w:t>
      </w:r>
      <w:proofErr w:type="spellStart"/>
      <w:r w:rsidR="00A562F7">
        <w:t>PortGroup</w:t>
      </w:r>
      <w:proofErr w:type="spellEnd"/>
      <w:r w:rsidR="00A562F7">
        <w:t xml:space="preserve"> with a unique VLAN ID. </w:t>
      </w:r>
      <w:r w:rsidR="00420D04">
        <w:t xml:space="preserve">If each AutoLab instance can be contained within one ESXi host then an internal-only </w:t>
      </w:r>
      <w:proofErr w:type="spellStart"/>
      <w:r w:rsidR="00420D04">
        <w:t>vSwitch</w:t>
      </w:r>
      <w:proofErr w:type="spellEnd"/>
      <w:r w:rsidR="00420D04">
        <w:t xml:space="preserve"> can be used. If AutoLab instances will span multiple ESXi hosts, say a DRS cluster, then the </w:t>
      </w:r>
      <w:proofErr w:type="spellStart"/>
      <w:r w:rsidR="00420D04">
        <w:t>prortgroup</w:t>
      </w:r>
      <w:proofErr w:type="spellEnd"/>
      <w:r w:rsidR="00420D04">
        <w:t xml:space="preserve"> must be connected via </w:t>
      </w:r>
      <w:proofErr w:type="spellStart"/>
      <w:r w:rsidR="00420D04">
        <w:t>physicla</w:t>
      </w:r>
      <w:proofErr w:type="spellEnd"/>
      <w:r w:rsidR="00420D04">
        <w:t xml:space="preserve"> NICs &amp; </w:t>
      </w:r>
      <w:proofErr w:type="spellStart"/>
      <w:r w:rsidR="00420D04">
        <w:t>swicthes</w:t>
      </w:r>
      <w:proofErr w:type="spellEnd"/>
      <w:r w:rsidR="00420D04">
        <w:t xml:space="preserve"> with VLANs</w:t>
      </w:r>
      <w:r>
        <w:t>. The router VMs will need to connect to the same external network but will each use only a single IP address for the whole AutoLab instance.</w:t>
      </w:r>
    </w:p>
    <w:p w14:paraId="40E1FE04" w14:textId="77777777" w:rsidR="00FE56B7" w:rsidRPr="00FE56B7" w:rsidRDefault="00FE56B7" w:rsidP="00FE56B7">
      <w:r>
        <w:t xml:space="preserve">You will want to use the OVF deployment and leave the </w:t>
      </w:r>
      <w:proofErr w:type="spellStart"/>
      <w:r>
        <w:t>vApp</w:t>
      </w:r>
      <w:proofErr w:type="spellEnd"/>
      <w:r>
        <w:t xml:space="preserve"> in place, that way you can have the same VM name in each AutoLab instance.  Do keep in mind that the VM folders on the datastores will be the same, so if two instances share a datastore the VM folder names won’t all match the VM names.</w:t>
      </w:r>
    </w:p>
    <w:p w14:paraId="38DABB3E" w14:textId="77777777" w:rsidR="004B564D" w:rsidRDefault="004B564D" w:rsidP="0008714D">
      <w:pPr>
        <w:pStyle w:val="Heading1"/>
      </w:pPr>
      <w:bookmarkStart w:id="36" w:name="_Toc351891148"/>
      <w:bookmarkStart w:id="37" w:name="_Toc519854534"/>
      <w:r>
        <w:lastRenderedPageBreak/>
        <w:t>Troubleshooting</w:t>
      </w:r>
      <w:bookmarkEnd w:id="36"/>
      <w:bookmarkEnd w:id="37"/>
    </w:p>
    <w:p w14:paraId="3A4E008E" w14:textId="77777777" w:rsidR="004B564D" w:rsidRDefault="004B564D" w:rsidP="004B564D">
      <w:r w:rsidRPr="005E401E">
        <w:t>A few things can go wrong along the way here are some we’ve seen</w:t>
      </w:r>
    </w:p>
    <w:p w14:paraId="5D7828EB" w14:textId="77777777" w:rsidR="004B564D" w:rsidRPr="0008714D" w:rsidRDefault="004B564D" w:rsidP="00A44AD5">
      <w:pPr>
        <w:pStyle w:val="eBookHeading2"/>
      </w:pPr>
      <w:r w:rsidRPr="0008714D">
        <w:t>DC Build stalls</w:t>
      </w:r>
    </w:p>
    <w:p w14:paraId="65C69756" w14:textId="77777777" w:rsidR="004B564D" w:rsidRDefault="004B564D" w:rsidP="004B564D">
      <w:r>
        <w:t xml:space="preserve">If the NAS is not accessible from the DC then the build will stall after Windows and AD are installed. The VM will </w:t>
      </w:r>
      <w:proofErr w:type="spellStart"/>
      <w:r>
        <w:t>autologon</w:t>
      </w:r>
      <w:proofErr w:type="spellEnd"/>
      <w:r>
        <w:t xml:space="preserve"> but not start the second phase build, there will be no PowerShell shortcut on the desktop. Make sure that the NAS VM is running and accessible from the DC. There may be a message on screen about populating the build share, make sure you have put the required files in the right places.</w:t>
      </w:r>
      <w:r w:rsidR="00315DD5">
        <w:t xml:space="preserve"> Make sure the Build share is fully populated and then rebuilt the DC.</w:t>
      </w:r>
    </w:p>
    <w:p w14:paraId="0EA8A187" w14:textId="77777777" w:rsidR="0008714D" w:rsidRPr="00B5732E" w:rsidRDefault="00F43454" w:rsidP="0008714D">
      <w:pPr>
        <w:jc w:val="center"/>
        <w:rPr>
          <w:lang w:val="en-US"/>
        </w:rPr>
      </w:pPr>
      <w:r>
        <w:rPr>
          <w:noProof/>
          <w:lang w:eastAsia="en-NZ"/>
        </w:rPr>
        <w:drawing>
          <wp:inline distT="0" distB="0" distL="0" distR="0" wp14:anchorId="5222AAC5" wp14:editId="6BEC94BE">
            <wp:extent cx="2530475" cy="939165"/>
            <wp:effectExtent l="0" t="0" r="0" b="0"/>
            <wp:docPr id="19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0475" cy="939165"/>
                    </a:xfrm>
                    <a:prstGeom prst="rect">
                      <a:avLst/>
                    </a:prstGeom>
                    <a:noFill/>
                    <a:ln>
                      <a:noFill/>
                    </a:ln>
                  </pic:spPr>
                </pic:pic>
              </a:graphicData>
            </a:graphic>
          </wp:inline>
        </w:drawing>
      </w:r>
    </w:p>
    <w:p w14:paraId="207AC6DC" w14:textId="77777777" w:rsidR="000D6127" w:rsidRDefault="000D6127" w:rsidP="00420D04">
      <w:pPr>
        <w:pStyle w:val="eBookHeading2"/>
      </w:pPr>
      <w:r>
        <w:t>Windows Server 208 vSphere Web Client</w:t>
      </w:r>
    </w:p>
    <w:p w14:paraId="219D04BC" w14:textId="7011710F" w:rsidR="000D6127" w:rsidRDefault="000D6127" w:rsidP="000D6127">
      <w:r>
        <w:t xml:space="preserve">The web client does not work with the version of Internet Explorer that is installed with Windows Server 2008 R2. Use Windows Update to install Internet </w:t>
      </w:r>
      <w:proofErr w:type="spellStart"/>
      <w:r>
        <w:t>Explorere</w:t>
      </w:r>
      <w:proofErr w:type="spellEnd"/>
      <w:r>
        <w:t xml:space="preserve"> 11, there is no need to install any of the other updates unless you like to be patched. Be </w:t>
      </w:r>
      <w:proofErr w:type="spellStart"/>
      <w:r>
        <w:t>carefull</w:t>
      </w:r>
      <w:proofErr w:type="spellEnd"/>
      <w:r>
        <w:t xml:space="preserve"> of free space on the Windows VMs, their disks are quite small.</w:t>
      </w:r>
    </w:p>
    <w:p w14:paraId="122C2C81" w14:textId="212B9FC5" w:rsidR="005E401E" w:rsidRDefault="005E401E" w:rsidP="00420D04">
      <w:pPr>
        <w:pStyle w:val="eBookHeading2"/>
      </w:pPr>
      <w:r>
        <w:t>Ravello, wrong ISOs</w:t>
      </w:r>
    </w:p>
    <w:p w14:paraId="6DD4DB3B" w14:textId="7B606C36" w:rsidR="005E401E" w:rsidRDefault="005E401E" w:rsidP="005E401E">
      <w:r>
        <w:t>If  you attached the wrong ISOs to the NAS on the Ravello platform before you powered it on then there may not be vSphere installers on the Build share. Attach the correct ISOs and restart the NAS VM.</w:t>
      </w:r>
    </w:p>
    <w:p w14:paraId="1F18863E" w14:textId="43B40FF4" w:rsidR="00420D04" w:rsidRPr="0008714D" w:rsidRDefault="00420D04" w:rsidP="00420D04">
      <w:pPr>
        <w:pStyle w:val="eBookHeading2"/>
      </w:pPr>
      <w:r w:rsidRPr="0008714D">
        <w:t xml:space="preserve">Error installing </w:t>
      </w:r>
      <w:proofErr w:type="spellStart"/>
      <w:r w:rsidRPr="0008714D">
        <w:t>PowerCLI</w:t>
      </w:r>
      <w:proofErr w:type="spellEnd"/>
      <w:r w:rsidRPr="0008714D">
        <w:t xml:space="preserve"> on VC</w:t>
      </w:r>
    </w:p>
    <w:p w14:paraId="1DC6281E" w14:textId="77777777" w:rsidR="00A44AD5" w:rsidRDefault="00A44AD5" w:rsidP="004B564D">
      <w:r w:rsidRPr="00A44AD5">
        <w:t>A “runtime error 1618” shows on the VC VM during install. This is a purely cosmetic error; either ignore it or wait a few minutes and click Retry.</w:t>
      </w:r>
    </w:p>
    <w:p w14:paraId="55FDB98D" w14:textId="77777777" w:rsidR="00A44AD5" w:rsidRDefault="00F43454" w:rsidP="00A44AD5">
      <w:pPr>
        <w:jc w:val="center"/>
      </w:pPr>
      <w:r>
        <w:rPr>
          <w:noProof/>
          <w:lang w:eastAsia="en-NZ"/>
        </w:rPr>
        <w:drawing>
          <wp:inline distT="0" distB="0" distL="0" distR="0" wp14:anchorId="19173949" wp14:editId="213AEC06">
            <wp:extent cx="1565910" cy="488315"/>
            <wp:effectExtent l="0" t="0" r="0" b="0"/>
            <wp:docPr id="192"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5910" cy="488315"/>
                    </a:xfrm>
                    <a:prstGeom prst="rect">
                      <a:avLst/>
                    </a:prstGeom>
                    <a:noFill/>
                    <a:ln>
                      <a:noFill/>
                    </a:ln>
                  </pic:spPr>
                </pic:pic>
              </a:graphicData>
            </a:graphic>
          </wp:inline>
        </w:drawing>
      </w:r>
    </w:p>
    <w:p w14:paraId="1D8CED05" w14:textId="77777777" w:rsidR="004B564D" w:rsidRPr="0008714D" w:rsidRDefault="004B564D" w:rsidP="00A44AD5">
      <w:pPr>
        <w:pStyle w:val="eBookHeading2"/>
      </w:pPr>
      <w:r w:rsidRPr="0008714D">
        <w:t>AddHosts.ps1 exits</w:t>
      </w:r>
    </w:p>
    <w:p w14:paraId="426D9835" w14:textId="77777777" w:rsidR="004B564D" w:rsidRDefault="004B564D" w:rsidP="004B564D">
      <w:r>
        <w:t>The Add Hosts script will exit immediately if either of the ESXi servers doesn’t respond to a ping and a little later if either of the ESXi servers can’t be added to the vCenter inventory. Make sure both ESXi servers are built and available on the lab network on the correct IP addresses.</w:t>
      </w:r>
    </w:p>
    <w:p w14:paraId="2A682EFE" w14:textId="77777777" w:rsidR="00420D04" w:rsidRPr="0008714D" w:rsidRDefault="00420D04" w:rsidP="00420D04">
      <w:pPr>
        <w:pStyle w:val="eBookHeading2"/>
      </w:pPr>
      <w:r w:rsidRPr="0008714D">
        <w:t>Validate complains about not being run as administrator</w:t>
      </w:r>
    </w:p>
    <w:p w14:paraId="79DF92D9" w14:textId="77777777" w:rsidR="00420D04" w:rsidRDefault="00420D04" w:rsidP="00420D04">
      <w:r>
        <w:t>The validate script must be Run as Administrator, right click the shortcut and select this from the popup menu.</w:t>
      </w:r>
    </w:p>
    <w:p w14:paraId="1111811A" w14:textId="77777777" w:rsidR="00420D04" w:rsidRDefault="00F43454" w:rsidP="00420D04">
      <w:pPr>
        <w:jc w:val="center"/>
      </w:pPr>
      <w:r>
        <w:rPr>
          <w:noProof/>
          <w:lang w:eastAsia="en-NZ"/>
        </w:rPr>
        <w:lastRenderedPageBreak/>
        <w:drawing>
          <wp:inline distT="0" distB="0" distL="0" distR="0" wp14:anchorId="7A52A890" wp14:editId="0AE473E4">
            <wp:extent cx="2066925" cy="275590"/>
            <wp:effectExtent l="0" t="0" r="0" b="0"/>
            <wp:docPr id="191"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6925" cy="275590"/>
                    </a:xfrm>
                    <a:prstGeom prst="rect">
                      <a:avLst/>
                    </a:prstGeom>
                    <a:noFill/>
                    <a:ln>
                      <a:noFill/>
                    </a:ln>
                  </pic:spPr>
                </pic:pic>
              </a:graphicData>
            </a:graphic>
          </wp:inline>
        </w:drawing>
      </w:r>
    </w:p>
    <w:p w14:paraId="67927612" w14:textId="77777777" w:rsidR="00420D04" w:rsidRPr="0008714D" w:rsidRDefault="00420D04" w:rsidP="00420D04">
      <w:pPr>
        <w:pStyle w:val="eBookHeading2"/>
      </w:pPr>
      <w:r w:rsidRPr="0008714D">
        <w:t>DC fails Validate, databases missing</w:t>
      </w:r>
    </w:p>
    <w:p w14:paraId="78C87025" w14:textId="77777777" w:rsidR="00420D04" w:rsidRDefault="00420D04" w:rsidP="00420D04">
      <w:r>
        <w:t>If the validate script reports that the databases are missing then the VC build will fail. Search in c:\Buildlog.txt for the status “* Create vCenter Database” and look for errors below. If you see a “Shared memory provider: Timeout error [258]” then the error was one of timing.</w:t>
      </w:r>
    </w:p>
    <w:p w14:paraId="3C8332F4" w14:textId="77777777" w:rsidR="00420D04" w:rsidRDefault="00420D04" w:rsidP="00420D04">
      <w:r>
        <w:t>To create the databases locate the file b:\Unattend\DC\Phase2.cmd and edit it with notepad. Locate the text “* Create vCenter Database” and look a little below for the SQLCMD command line. Paste the command line into an elevated command prompt.</w:t>
      </w:r>
    </w:p>
    <w:p w14:paraId="104689B1" w14:textId="77777777" w:rsidR="00420D04" w:rsidRPr="00B5732E" w:rsidRDefault="00F43454" w:rsidP="00420D04">
      <w:pPr>
        <w:jc w:val="center"/>
        <w:rPr>
          <w:lang w:val="en-US"/>
        </w:rPr>
      </w:pPr>
      <w:r>
        <w:rPr>
          <w:noProof/>
          <w:lang w:eastAsia="en-NZ"/>
        </w:rPr>
        <w:drawing>
          <wp:inline distT="0" distB="0" distL="0" distR="0" wp14:anchorId="4C1C748D" wp14:editId="4332D65E">
            <wp:extent cx="2091690" cy="413385"/>
            <wp:effectExtent l="0" t="0" r="0" b="0"/>
            <wp:docPr id="190" name="Pictur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
                    <pic:cNvPicPr>
                      <a:picLocks/>
                    </pic:cNvPicPr>
                  </pic:nvPicPr>
                  <pic:blipFill>
                    <a:blip r:embed="rId83">
                      <a:extLst>
                        <a:ext uri="{28A0092B-C50C-407E-A947-70E740481C1C}">
                          <a14:useLocalDpi xmlns:a14="http://schemas.microsoft.com/office/drawing/2010/main" val="0"/>
                        </a:ext>
                      </a:extLst>
                    </a:blip>
                    <a:srcRect b="59865"/>
                    <a:stretch>
                      <a:fillRect/>
                    </a:stretch>
                  </pic:blipFill>
                  <pic:spPr bwMode="auto">
                    <a:xfrm>
                      <a:off x="0" y="0"/>
                      <a:ext cx="2091690" cy="413385"/>
                    </a:xfrm>
                    <a:prstGeom prst="rect">
                      <a:avLst/>
                    </a:prstGeom>
                    <a:noFill/>
                    <a:ln>
                      <a:noFill/>
                    </a:ln>
                  </pic:spPr>
                </pic:pic>
              </a:graphicData>
            </a:graphic>
          </wp:inline>
        </w:drawing>
      </w:r>
    </w:p>
    <w:p w14:paraId="7D1D16FA" w14:textId="77777777" w:rsidR="00420D04" w:rsidRPr="0008714D" w:rsidRDefault="00420D04" w:rsidP="00420D04">
      <w:pPr>
        <w:pStyle w:val="eBookHeading2"/>
      </w:pPr>
      <w:r w:rsidRPr="0008714D">
        <w:t>VC Build Fails to create vCenter Repository</w:t>
      </w:r>
    </w:p>
    <w:p w14:paraId="60076031" w14:textId="77777777" w:rsidR="00420D04" w:rsidRDefault="00420D04" w:rsidP="00420D04">
      <w:r>
        <w:t>This is the result of the DC failing to create the databases, see the above error. Once the databases exist then completely rebuild the VC.</w:t>
      </w:r>
    </w:p>
    <w:p w14:paraId="0174F65C" w14:textId="77777777" w:rsidR="004B564D" w:rsidRPr="0008714D" w:rsidRDefault="004B564D" w:rsidP="00A44AD5">
      <w:pPr>
        <w:pStyle w:val="eBookHeading2"/>
      </w:pPr>
      <w:r w:rsidRPr="0008714D">
        <w:t>VUM 4.1 fails to install</w:t>
      </w:r>
    </w:p>
    <w:p w14:paraId="7F1BD75F" w14:textId="77777777" w:rsidR="004B564D" w:rsidRDefault="004B564D" w:rsidP="004B564D">
      <w:r>
        <w:t xml:space="preserve">The VUM 4.1 install appears not to respect the directive to overwrite its database and will fail to install if VUM 5.0 has previously created its database tables. Use the Upgrade shortcut on the desktop of the DC, this </w:t>
      </w:r>
      <w:r w:rsidR="00315DD5">
        <w:t>will recreate empty databases. T</w:t>
      </w:r>
      <w:r>
        <w:t>hen rebuild the VC.</w:t>
      </w:r>
    </w:p>
    <w:p w14:paraId="6A22614E" w14:textId="77777777" w:rsidR="0008714D" w:rsidRPr="00B5732E" w:rsidRDefault="00F43454" w:rsidP="0008714D">
      <w:pPr>
        <w:jc w:val="center"/>
        <w:rPr>
          <w:lang w:val="en-US"/>
        </w:rPr>
      </w:pPr>
      <w:r>
        <w:rPr>
          <w:noProof/>
          <w:lang w:eastAsia="en-NZ"/>
        </w:rPr>
        <w:drawing>
          <wp:inline distT="0" distB="0" distL="0" distR="0" wp14:anchorId="25B314A6" wp14:editId="2A5990A4">
            <wp:extent cx="3206750" cy="1565910"/>
            <wp:effectExtent l="0" t="0" r="0" b="0"/>
            <wp:docPr id="18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6750" cy="1565910"/>
                    </a:xfrm>
                    <a:prstGeom prst="rect">
                      <a:avLst/>
                    </a:prstGeom>
                    <a:noFill/>
                    <a:ln>
                      <a:noFill/>
                    </a:ln>
                  </pic:spPr>
                </pic:pic>
              </a:graphicData>
            </a:graphic>
          </wp:inline>
        </w:drawing>
      </w:r>
    </w:p>
    <w:p w14:paraId="43FBD436" w14:textId="77777777" w:rsidR="004B564D" w:rsidRPr="0008714D" w:rsidRDefault="004B564D" w:rsidP="00A44AD5">
      <w:pPr>
        <w:pStyle w:val="eBookHeading2"/>
      </w:pPr>
      <w:r w:rsidRPr="0008714D">
        <w:t>ESX 4.1 Cannot power on VM</w:t>
      </w:r>
    </w:p>
    <w:p w14:paraId="2F090485" w14:textId="77777777" w:rsidR="004B564D" w:rsidRDefault="004B564D" w:rsidP="004B564D">
      <w:r>
        <w:t>The outer VM needs to be configured with a Guest OS of ESX 4.x, rather than ESX 4.x. While you’re there Host1 needs 2304MB of RAM allocated for HA to configure correctly.</w:t>
      </w:r>
    </w:p>
    <w:p w14:paraId="07FF212F" w14:textId="77777777" w:rsidR="0008714D" w:rsidRDefault="00F43454" w:rsidP="007A6C84">
      <w:pPr>
        <w:jc w:val="center"/>
      </w:pPr>
      <w:r>
        <w:rPr>
          <w:noProof/>
          <w:lang w:eastAsia="en-NZ"/>
        </w:rPr>
        <w:drawing>
          <wp:inline distT="0" distB="0" distL="0" distR="0" wp14:anchorId="489B3F7C" wp14:editId="5C5A6A69">
            <wp:extent cx="3143885" cy="1553210"/>
            <wp:effectExtent l="0" t="0" r="0" b="0"/>
            <wp:docPr id="18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43885" cy="1553210"/>
                    </a:xfrm>
                    <a:prstGeom prst="rect">
                      <a:avLst/>
                    </a:prstGeom>
                    <a:noFill/>
                    <a:ln>
                      <a:noFill/>
                    </a:ln>
                  </pic:spPr>
                </pic:pic>
              </a:graphicData>
            </a:graphic>
          </wp:inline>
        </w:drawing>
      </w:r>
    </w:p>
    <w:p w14:paraId="48ACE264" w14:textId="77777777" w:rsidR="00420D04" w:rsidRPr="0008714D" w:rsidRDefault="00420D04" w:rsidP="00420D04">
      <w:pPr>
        <w:pStyle w:val="eBookHeading2"/>
      </w:pPr>
      <w:r w:rsidRPr="0008714D">
        <w:t>Host1 build fails –Resolved in V1.1</w:t>
      </w:r>
    </w:p>
    <w:p w14:paraId="2B75E0CF" w14:textId="77777777" w:rsidR="00420D04" w:rsidRDefault="00420D04" w:rsidP="00420D04">
      <w:r>
        <w:lastRenderedPageBreak/>
        <w:t>If the VC build script cannot identify the version of ESXi in your B:\ESXi50 folder then it won’t setup the PXE environment correctly. On the Build share in B:\Automate\DC there are folders of ESXi5_0_RTM and ESXi5_0_U1 copy the contents of the appropriate folder into C:\TFTP-Root\ESXi50 on your DC and retry the build.</w:t>
      </w:r>
    </w:p>
    <w:p w14:paraId="643E2DCE" w14:textId="77777777" w:rsidR="00420D04" w:rsidRDefault="00F43454" w:rsidP="00420D04">
      <w:pPr>
        <w:jc w:val="center"/>
      </w:pPr>
      <w:r>
        <w:rPr>
          <w:noProof/>
          <w:lang w:eastAsia="en-NZ"/>
        </w:rPr>
        <w:drawing>
          <wp:inline distT="0" distB="0" distL="0" distR="0" wp14:anchorId="5EDD9175" wp14:editId="36C166DE">
            <wp:extent cx="1941830" cy="413385"/>
            <wp:effectExtent l="0" t="0" r="0" b="0"/>
            <wp:docPr id="187" name="Pictur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41830" cy="413385"/>
                    </a:xfrm>
                    <a:prstGeom prst="rect">
                      <a:avLst/>
                    </a:prstGeom>
                    <a:noFill/>
                    <a:ln>
                      <a:noFill/>
                    </a:ln>
                  </pic:spPr>
                </pic:pic>
              </a:graphicData>
            </a:graphic>
          </wp:inline>
        </w:drawing>
      </w:r>
    </w:p>
    <w:p w14:paraId="61A8CAC2" w14:textId="77777777" w:rsidR="004B564D" w:rsidRPr="0008714D" w:rsidRDefault="004B564D" w:rsidP="00A44AD5">
      <w:pPr>
        <w:pStyle w:val="eBookHeading2"/>
      </w:pPr>
      <w:r w:rsidRPr="0008714D">
        <w:t>First VM doesn’t install windows on vSphere 4 builds –Resolved in V1.1</w:t>
      </w:r>
    </w:p>
    <w:p w14:paraId="237767A5" w14:textId="77777777" w:rsidR="004B564D" w:rsidRDefault="004B564D" w:rsidP="004B564D">
      <w:r>
        <w:t xml:space="preserve">vCenter 4.1 does not respect VM boot order from </w:t>
      </w:r>
      <w:proofErr w:type="spellStart"/>
      <w:r>
        <w:t>PowerCLI</w:t>
      </w:r>
      <w:proofErr w:type="spellEnd"/>
      <w:r>
        <w:t>. Use the BIOS settings in the VM to boot Hard Disk and CDROM before floppy.</w:t>
      </w:r>
    </w:p>
    <w:p w14:paraId="36CFDF63" w14:textId="77777777" w:rsidR="0008714D" w:rsidRDefault="00F43454" w:rsidP="007A6C84">
      <w:pPr>
        <w:jc w:val="center"/>
      </w:pPr>
      <w:r>
        <w:rPr>
          <w:noProof/>
          <w:lang w:eastAsia="en-NZ"/>
        </w:rPr>
        <w:drawing>
          <wp:inline distT="0" distB="0" distL="0" distR="0" wp14:anchorId="3B3E4769" wp14:editId="6A9D18E6">
            <wp:extent cx="2292350" cy="614045"/>
            <wp:effectExtent l="0" t="0" r="0" b="0"/>
            <wp:docPr id="18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87">
                      <a:extLst>
                        <a:ext uri="{28A0092B-C50C-407E-A947-70E740481C1C}">
                          <a14:useLocalDpi xmlns:a14="http://schemas.microsoft.com/office/drawing/2010/main" val="0"/>
                        </a:ext>
                      </a:extLst>
                    </a:blip>
                    <a:srcRect l="838" t="967" r="-8" b="60385"/>
                    <a:stretch>
                      <a:fillRect/>
                    </a:stretch>
                  </pic:blipFill>
                  <pic:spPr bwMode="auto">
                    <a:xfrm>
                      <a:off x="0" y="0"/>
                      <a:ext cx="2292350" cy="614045"/>
                    </a:xfrm>
                    <a:prstGeom prst="rect">
                      <a:avLst/>
                    </a:prstGeom>
                    <a:noFill/>
                    <a:ln>
                      <a:noFill/>
                    </a:ln>
                  </pic:spPr>
                </pic:pic>
              </a:graphicData>
            </a:graphic>
          </wp:inline>
        </w:drawing>
      </w:r>
    </w:p>
    <w:p w14:paraId="5FB9A684" w14:textId="77777777" w:rsidR="004B564D" w:rsidRPr="0008714D" w:rsidRDefault="004B564D" w:rsidP="00A44AD5">
      <w:pPr>
        <w:pStyle w:val="eBookHeading2"/>
      </w:pPr>
      <w:r w:rsidRPr="0008714D">
        <w:t>Router VM crashes on start-up –Resolved in V1.1</w:t>
      </w:r>
    </w:p>
    <w:p w14:paraId="7035EFB7" w14:textId="77777777" w:rsidR="004B564D" w:rsidRDefault="004B564D" w:rsidP="004B564D">
      <w:r>
        <w:t>On some CPU types VMware Workstation or ESXi may choose to use Binary Translation for the CPU of the Router VM; this will cause the router to crash with the status message below. To force the use of hardware CPU virtualization edit the Router CM’s settings, select the CPU and change the "Virtualization Engine" "Preferred Mode" to "Intel VT-x or AMD-V"</w:t>
      </w:r>
    </w:p>
    <w:p w14:paraId="603A308C" w14:textId="77777777" w:rsidR="0008714D" w:rsidRPr="00B5732E" w:rsidRDefault="00F43454" w:rsidP="0008714D">
      <w:pPr>
        <w:jc w:val="center"/>
        <w:rPr>
          <w:lang w:val="en-US"/>
        </w:rPr>
      </w:pPr>
      <w:r>
        <w:rPr>
          <w:noProof/>
          <w:lang w:eastAsia="en-NZ"/>
        </w:rPr>
        <w:drawing>
          <wp:inline distT="0" distB="0" distL="0" distR="0" wp14:anchorId="042A69D9" wp14:editId="5C6887EF">
            <wp:extent cx="2592705" cy="1452880"/>
            <wp:effectExtent l="0" t="0" r="0" b="0"/>
            <wp:docPr id="185"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92705" cy="1452880"/>
                    </a:xfrm>
                    <a:prstGeom prst="rect">
                      <a:avLst/>
                    </a:prstGeom>
                    <a:noFill/>
                    <a:ln>
                      <a:noFill/>
                    </a:ln>
                  </pic:spPr>
                </pic:pic>
              </a:graphicData>
            </a:graphic>
          </wp:inline>
        </w:drawing>
      </w:r>
    </w:p>
    <w:p w14:paraId="33654872" w14:textId="77777777" w:rsidR="0008714D" w:rsidRPr="00B5732E" w:rsidRDefault="00F43454" w:rsidP="0008714D">
      <w:pPr>
        <w:jc w:val="center"/>
        <w:rPr>
          <w:lang w:val="en-US"/>
        </w:rPr>
      </w:pPr>
      <w:r>
        <w:rPr>
          <w:noProof/>
          <w:lang w:eastAsia="en-NZ"/>
        </w:rPr>
        <w:drawing>
          <wp:inline distT="0" distB="0" distL="0" distR="0" wp14:anchorId="043FA74F" wp14:editId="738C7F2D">
            <wp:extent cx="3344545" cy="1277620"/>
            <wp:effectExtent l="0" t="0" r="0" b="0"/>
            <wp:docPr id="184"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44545" cy="1277620"/>
                    </a:xfrm>
                    <a:prstGeom prst="rect">
                      <a:avLst/>
                    </a:prstGeom>
                    <a:noFill/>
                    <a:ln>
                      <a:noFill/>
                    </a:ln>
                  </pic:spPr>
                </pic:pic>
              </a:graphicData>
            </a:graphic>
          </wp:inline>
        </w:drawing>
      </w:r>
    </w:p>
    <w:p w14:paraId="4F99123B" w14:textId="77777777" w:rsidR="004B564D" w:rsidRDefault="004B564D" w:rsidP="0008714D">
      <w:pPr>
        <w:pStyle w:val="Heading1"/>
      </w:pPr>
      <w:bookmarkStart w:id="38" w:name="_Toc351891149"/>
      <w:bookmarkStart w:id="39" w:name="_Toc519854535"/>
      <w:r>
        <w:lastRenderedPageBreak/>
        <w:t xml:space="preserve">AutoLab </w:t>
      </w:r>
      <w:r w:rsidR="0008714D">
        <w:t>Version Changes</w:t>
      </w:r>
      <w:bookmarkEnd w:id="38"/>
      <w:bookmarkEnd w:id="39"/>
    </w:p>
    <w:p w14:paraId="22EF8D5A" w14:textId="5B0E7BC0" w:rsidR="00715071" w:rsidRDefault="00715071" w:rsidP="00A44AD5">
      <w:pPr>
        <w:pStyle w:val="eBookHeading2"/>
      </w:pPr>
      <w:r>
        <w:t>V3.0</w:t>
      </w:r>
    </w:p>
    <w:p w14:paraId="55AE6E95" w14:textId="2B0D3A96" w:rsidR="00715071" w:rsidRDefault="00715071" w:rsidP="00715071">
      <w:r>
        <w:t>Support for vSphere 6.5 and 6.7</w:t>
      </w:r>
    </w:p>
    <w:p w14:paraId="358D5BD8" w14:textId="0997CC96" w:rsidR="00715071" w:rsidRDefault="00715071" w:rsidP="00715071">
      <w:r>
        <w:t>Support for View 7.0 and 7.5</w:t>
      </w:r>
    </w:p>
    <w:p w14:paraId="1F903C8F" w14:textId="778C8100" w:rsidR="00715071" w:rsidRDefault="00715071" w:rsidP="00715071">
      <w:r>
        <w:t>Support for Windows server 2016</w:t>
      </w:r>
    </w:p>
    <w:p w14:paraId="643DD15D" w14:textId="6EB1C154" w:rsidR="00715071" w:rsidRDefault="003049FF" w:rsidP="00715071">
      <w:r>
        <w:t>Nested Windows Server 2008, Windows Server 2016, Windows 7, Windows 8, Windows 10</w:t>
      </w:r>
    </w:p>
    <w:p w14:paraId="4070120D" w14:textId="6F5820CF" w:rsidR="00420D04" w:rsidRDefault="00420D04" w:rsidP="00A44AD5">
      <w:pPr>
        <w:pStyle w:val="eBookHeading2"/>
      </w:pPr>
      <w:r>
        <w:t>V2.6</w:t>
      </w:r>
    </w:p>
    <w:p w14:paraId="2BCC8F38" w14:textId="14C711CD" w:rsidR="00420D04" w:rsidRDefault="00420D04" w:rsidP="00420D04">
      <w:r>
        <w:t>Support for vSphere 6.0</w:t>
      </w:r>
    </w:p>
    <w:p w14:paraId="3D244BF4" w14:textId="34829EB1" w:rsidR="005E401E" w:rsidRDefault="005E401E" w:rsidP="00420D04">
      <w:r>
        <w:t>Support for Ravello</w:t>
      </w:r>
    </w:p>
    <w:p w14:paraId="619F2FE8" w14:textId="3402901C" w:rsidR="00420D04" w:rsidRDefault="00420D04" w:rsidP="00420D04">
      <w:r>
        <w:t>Nested Windows Server 2012</w:t>
      </w:r>
    </w:p>
    <w:p w14:paraId="63523828" w14:textId="77777777" w:rsidR="00420D04" w:rsidRDefault="00420D04" w:rsidP="00A44AD5">
      <w:pPr>
        <w:pStyle w:val="eBookHeading2"/>
      </w:pPr>
      <w:r>
        <w:t>V2.0</w:t>
      </w:r>
    </w:p>
    <w:p w14:paraId="38338CC8" w14:textId="3B646437" w:rsidR="00420D04" w:rsidRDefault="00420D04" w:rsidP="00420D04">
      <w:pPr>
        <w:spacing w:line="240" w:lineRule="auto"/>
      </w:pPr>
      <w:r>
        <w:t xml:space="preserve">Support for Windows Server 2012 </w:t>
      </w:r>
    </w:p>
    <w:p w14:paraId="776A12E9" w14:textId="6BD28C65" w:rsidR="00420D04" w:rsidRDefault="00420D04" w:rsidP="00420D04">
      <w:pPr>
        <w:spacing w:line="240" w:lineRule="auto"/>
      </w:pPr>
      <w:r>
        <w:t>Support for View 6.0</w:t>
      </w:r>
    </w:p>
    <w:p w14:paraId="1565574B" w14:textId="0760E8B8" w:rsidR="00420D04" w:rsidRDefault="00420D04" w:rsidP="00420D04">
      <w:pPr>
        <w:spacing w:line="240" w:lineRule="auto"/>
      </w:pPr>
      <w:r>
        <w:t>Removal of VLANs</w:t>
      </w:r>
    </w:p>
    <w:p w14:paraId="3E5D52F3" w14:textId="64414CFE" w:rsidR="003F55F4" w:rsidRDefault="003F55F4" w:rsidP="00A44AD5">
      <w:pPr>
        <w:pStyle w:val="eBookHeading2"/>
      </w:pPr>
      <w:r>
        <w:t>V1.5</w:t>
      </w:r>
    </w:p>
    <w:p w14:paraId="1D44153D" w14:textId="77777777" w:rsidR="003F55F4" w:rsidRDefault="003F55F4" w:rsidP="003F55F4">
      <w:pPr>
        <w:spacing w:before="0" w:after="0"/>
        <w:ind w:left="142" w:hanging="142"/>
      </w:pPr>
      <w:r>
        <w:tab/>
        <w:t>Support for vSphere 5.5</w:t>
      </w:r>
    </w:p>
    <w:p w14:paraId="57EF7A48" w14:textId="77777777" w:rsidR="003F55F4" w:rsidRDefault="003F55F4" w:rsidP="003F55F4">
      <w:pPr>
        <w:spacing w:before="0" w:after="0"/>
        <w:ind w:left="142" w:hanging="142"/>
      </w:pPr>
      <w:r>
        <w:tab/>
        <w:t>Support for View 5.2 &amp; 5.3</w:t>
      </w:r>
    </w:p>
    <w:p w14:paraId="1933140B" w14:textId="77777777" w:rsidR="003F55F4" w:rsidRDefault="003F55F4" w:rsidP="003F55F4">
      <w:pPr>
        <w:spacing w:before="0" w:after="0"/>
        <w:ind w:left="142"/>
      </w:pPr>
      <w:r>
        <w:t>Ground work for SRM support</w:t>
      </w:r>
    </w:p>
    <w:p w14:paraId="5794B573" w14:textId="77777777" w:rsidR="00F27E62" w:rsidRDefault="00F27E62" w:rsidP="00A44AD5">
      <w:pPr>
        <w:pStyle w:val="eBookHeading2"/>
      </w:pPr>
      <w:r>
        <w:t>V1.1a</w:t>
      </w:r>
    </w:p>
    <w:p w14:paraId="7F01D33E" w14:textId="77777777" w:rsidR="00A609B3" w:rsidRDefault="00A609B3" w:rsidP="00981588">
      <w:pPr>
        <w:pStyle w:val="eBookList"/>
      </w:pPr>
      <w:r>
        <w:t>Addition of vCloud 5.1</w:t>
      </w:r>
    </w:p>
    <w:p w14:paraId="0411E2E5" w14:textId="77777777" w:rsidR="00F27E62" w:rsidRDefault="00F27E62" w:rsidP="00981588">
      <w:pPr>
        <w:pStyle w:val="eBookList"/>
      </w:pPr>
      <w:r>
        <w:t>Cleaned up requirement to have vCenter 5.0 installer for successful install</w:t>
      </w:r>
    </w:p>
    <w:p w14:paraId="3D3A17ED" w14:textId="77777777" w:rsidR="00F27E62" w:rsidRDefault="00F27E62" w:rsidP="00981588">
      <w:pPr>
        <w:pStyle w:val="eBookList"/>
      </w:pPr>
      <w:r>
        <w:t xml:space="preserve">Added support for completing vSphere 5.1 Install, Configure, Manage course labs using AutoLab, </w:t>
      </w:r>
      <w:r w:rsidR="00A609B3">
        <w:t>workbook to be released shortly.</w:t>
      </w:r>
    </w:p>
    <w:p w14:paraId="78B4A36E" w14:textId="77777777" w:rsidR="004B564D" w:rsidRPr="0008714D" w:rsidRDefault="004B564D" w:rsidP="00A44AD5">
      <w:pPr>
        <w:pStyle w:val="eBookHeading2"/>
      </w:pPr>
      <w:r w:rsidRPr="0008714D">
        <w:t>V1.1</w:t>
      </w:r>
    </w:p>
    <w:p w14:paraId="44EEA5FA" w14:textId="77777777" w:rsidR="004B564D" w:rsidRDefault="004B564D" w:rsidP="00981588">
      <w:pPr>
        <w:pStyle w:val="eBookList"/>
      </w:pPr>
      <w:r>
        <w:t>Addition of vSphere 5.1</w:t>
      </w:r>
    </w:p>
    <w:p w14:paraId="12623AC5" w14:textId="77777777" w:rsidR="004B564D" w:rsidRDefault="004B564D" w:rsidP="00981588">
      <w:pPr>
        <w:pStyle w:val="eBookList"/>
      </w:pPr>
      <w:r>
        <w:t>Removal of requirement for specific Windows 2008 installer ISO</w:t>
      </w:r>
      <w:r w:rsidR="0008714D">
        <w:t>, SP1 or RTM OK</w:t>
      </w:r>
    </w:p>
    <w:p w14:paraId="5D754DF6" w14:textId="77777777" w:rsidR="004B564D" w:rsidRDefault="004B564D" w:rsidP="00981588">
      <w:pPr>
        <w:pStyle w:val="eBookList"/>
      </w:pPr>
      <w:r>
        <w:t>Various support and usability improvements</w:t>
      </w:r>
    </w:p>
    <w:p w14:paraId="783CD19F" w14:textId="77777777" w:rsidR="004B564D" w:rsidRPr="0008714D" w:rsidRDefault="004B564D" w:rsidP="00A44AD5">
      <w:pPr>
        <w:pStyle w:val="eBookHeading2"/>
      </w:pPr>
      <w:r w:rsidRPr="0008714D">
        <w:t>V1.0</w:t>
      </w:r>
    </w:p>
    <w:p w14:paraId="5042B93F" w14:textId="77777777" w:rsidR="004B564D" w:rsidRDefault="004B564D" w:rsidP="00981588">
      <w:pPr>
        <w:pStyle w:val="eBookList"/>
      </w:pPr>
      <w:r>
        <w:t>Addition of Veeam products</w:t>
      </w:r>
    </w:p>
    <w:p w14:paraId="2AC982B9" w14:textId="77777777" w:rsidR="004B564D" w:rsidRDefault="004B564D" w:rsidP="00981588">
      <w:pPr>
        <w:pStyle w:val="eBookList"/>
      </w:pPr>
      <w:r>
        <w:t>Addition of VMware View 5.0 and 5.1</w:t>
      </w:r>
    </w:p>
    <w:p w14:paraId="0FA8CF13" w14:textId="77777777" w:rsidR="004B564D" w:rsidRDefault="004B564D" w:rsidP="00981588">
      <w:pPr>
        <w:pStyle w:val="eBookList"/>
      </w:pPr>
      <w:r>
        <w:t>Addition of vCloud Director V1.5</w:t>
      </w:r>
    </w:p>
    <w:p w14:paraId="5A1CB38A" w14:textId="77777777" w:rsidR="004B564D" w:rsidRDefault="004B564D" w:rsidP="00981588">
      <w:pPr>
        <w:pStyle w:val="eBookList"/>
      </w:pPr>
      <w:r>
        <w:t>Removal of Windows 2008R2 RTM support, Window VMs will use SP1 media only</w:t>
      </w:r>
    </w:p>
    <w:p w14:paraId="1A209259" w14:textId="77777777" w:rsidR="004B564D" w:rsidRPr="0008714D" w:rsidRDefault="004B564D" w:rsidP="00A44AD5">
      <w:pPr>
        <w:pStyle w:val="eBookHeading2"/>
      </w:pPr>
      <w:r w:rsidRPr="0008714D">
        <w:t>V0.8</w:t>
      </w:r>
    </w:p>
    <w:p w14:paraId="6E9B124F" w14:textId="77777777" w:rsidR="004B564D" w:rsidRDefault="004B564D" w:rsidP="00981588">
      <w:pPr>
        <w:pStyle w:val="eBookList"/>
      </w:pPr>
      <w:r>
        <w:lastRenderedPageBreak/>
        <w:t>vSphere 5.0 Update 1 support</w:t>
      </w:r>
    </w:p>
    <w:p w14:paraId="4E1A4075" w14:textId="77777777" w:rsidR="004B564D" w:rsidRDefault="004B564D" w:rsidP="00981588">
      <w:pPr>
        <w:pStyle w:val="eBookList"/>
      </w:pPr>
      <w:r>
        <w:t>Windows Server 2008R2 SP1 support for VC &amp; DC</w:t>
      </w:r>
    </w:p>
    <w:p w14:paraId="6027A7BC" w14:textId="77777777" w:rsidR="004B564D" w:rsidRDefault="004B564D" w:rsidP="00981588">
      <w:pPr>
        <w:pStyle w:val="eBookList"/>
      </w:pPr>
      <w:r>
        <w:t>Removed requirement to download SQL client and extract deploy.cab into Build share</w:t>
      </w:r>
    </w:p>
    <w:p w14:paraId="6C5AD254" w14:textId="77777777" w:rsidR="004B564D" w:rsidRDefault="004B564D" w:rsidP="00981588">
      <w:pPr>
        <w:pStyle w:val="eBookList"/>
      </w:pPr>
      <w:r>
        <w:t>Cosmetic and reliability improvements in scripts</w:t>
      </w:r>
    </w:p>
    <w:p w14:paraId="7343C418" w14:textId="77777777" w:rsidR="004B564D" w:rsidRDefault="004B564D" w:rsidP="00981588">
      <w:pPr>
        <w:pStyle w:val="eBookList"/>
      </w:pPr>
      <w:r>
        <w:t>Support for deployment onto standalone ESXi server</w:t>
      </w:r>
    </w:p>
    <w:p w14:paraId="09C6B5FF" w14:textId="77777777" w:rsidR="004B564D" w:rsidRDefault="004B564D" w:rsidP="00981588">
      <w:pPr>
        <w:pStyle w:val="eBookList"/>
      </w:pPr>
      <w:r>
        <w:t>Removed suggestion that XP worked in nested VM</w:t>
      </w:r>
    </w:p>
    <w:p w14:paraId="2740B30F" w14:textId="77777777" w:rsidR="004B564D" w:rsidRPr="0008714D" w:rsidRDefault="004B564D" w:rsidP="00A44AD5">
      <w:pPr>
        <w:pStyle w:val="eBookHeading2"/>
      </w:pPr>
      <w:r w:rsidRPr="0008714D">
        <w:t>V0.5</w:t>
      </w:r>
    </w:p>
    <w:p w14:paraId="7821FB7F" w14:textId="77777777" w:rsidR="004B564D" w:rsidRDefault="004B564D" w:rsidP="00981588">
      <w:pPr>
        <w:pStyle w:val="eBookList"/>
      </w:pPr>
      <w:r>
        <w:t>Initial release</w:t>
      </w:r>
    </w:p>
    <w:p w14:paraId="4ABA280E" w14:textId="77777777" w:rsidR="004B564D" w:rsidRDefault="004B564D" w:rsidP="00981588">
      <w:pPr>
        <w:pStyle w:val="eBookList"/>
      </w:pPr>
      <w:r>
        <w:t>vSphere 5.0 RTM only support</w:t>
      </w:r>
    </w:p>
    <w:p w14:paraId="629F70BC" w14:textId="77777777" w:rsidR="004B564D" w:rsidRDefault="004B564D" w:rsidP="00981588">
      <w:pPr>
        <w:pStyle w:val="eBookList"/>
      </w:pPr>
      <w:r>
        <w:t>Windows 2008R2 RTM only support</w:t>
      </w:r>
    </w:p>
    <w:p w14:paraId="19B4B95C" w14:textId="77777777" w:rsidR="004B564D" w:rsidRDefault="0008714D" w:rsidP="0008714D">
      <w:pPr>
        <w:pStyle w:val="Heading1"/>
      </w:pPr>
      <w:bookmarkStart w:id="40" w:name="_Toc351891150"/>
      <w:bookmarkStart w:id="41" w:name="_Toc519854536"/>
      <w:r>
        <w:lastRenderedPageBreak/>
        <w:t xml:space="preserve">AutoLab </w:t>
      </w:r>
      <w:r w:rsidR="004B564D">
        <w:t>Futures</w:t>
      </w:r>
      <w:bookmarkEnd w:id="40"/>
      <w:bookmarkEnd w:id="41"/>
    </w:p>
    <w:p w14:paraId="4537C8D3" w14:textId="77777777" w:rsidR="004B564D" w:rsidRDefault="004B564D" w:rsidP="004B564D">
      <w:r>
        <w:t>Insert your favourite disclaimer here, only things that get added to AutoLab will be added. If there’s something you really want added then build it yourself and send it to me so I can include it.</w:t>
      </w:r>
    </w:p>
    <w:p w14:paraId="08202EA8" w14:textId="77777777" w:rsidR="004B564D" w:rsidRDefault="004B564D" w:rsidP="004B564D">
      <w:r>
        <w:t>The more features the AutoLab gets the more we want it to do, here’s what’s on the list now:</w:t>
      </w:r>
    </w:p>
    <w:p w14:paraId="55AA9B00" w14:textId="77777777" w:rsidR="004B564D" w:rsidRDefault="004B564D" w:rsidP="00D40FA8">
      <w:pPr>
        <w:numPr>
          <w:ilvl w:val="0"/>
          <w:numId w:val="1"/>
        </w:numPr>
        <w:rPr>
          <w:b/>
        </w:rPr>
      </w:pPr>
      <w:r w:rsidRPr="007A6C84">
        <w:rPr>
          <w:b/>
        </w:rPr>
        <w:t xml:space="preserve">VMware Site Recovery Manager </w:t>
      </w:r>
    </w:p>
    <w:p w14:paraId="0D094324" w14:textId="77777777" w:rsidR="00D40FA8" w:rsidRPr="00D40FA8" w:rsidRDefault="00D40FA8" w:rsidP="00D40FA8">
      <w:pPr>
        <w:numPr>
          <w:ilvl w:val="1"/>
          <w:numId w:val="1"/>
        </w:numPr>
      </w:pPr>
      <w:r w:rsidRPr="00D40FA8">
        <w:t>In progress</w:t>
      </w:r>
    </w:p>
    <w:p w14:paraId="37618463" w14:textId="7A940B3A" w:rsidR="004B564D" w:rsidRDefault="004B564D" w:rsidP="00D40FA8">
      <w:pPr>
        <w:numPr>
          <w:ilvl w:val="0"/>
          <w:numId w:val="1"/>
        </w:numPr>
        <w:rPr>
          <w:b/>
        </w:rPr>
      </w:pPr>
      <w:r w:rsidRPr="007A6C84">
        <w:rPr>
          <w:b/>
        </w:rPr>
        <w:t>Time zone into nested VMs and Guest OS Customization specification</w:t>
      </w:r>
    </w:p>
    <w:p w14:paraId="3320884E" w14:textId="77777777" w:rsidR="003F55F4" w:rsidRPr="007A6C84" w:rsidRDefault="003F55F4" w:rsidP="00D40FA8">
      <w:pPr>
        <w:numPr>
          <w:ilvl w:val="0"/>
          <w:numId w:val="1"/>
        </w:numPr>
        <w:rPr>
          <w:b/>
        </w:rPr>
      </w:pPr>
      <w:r>
        <w:rPr>
          <w:b/>
        </w:rPr>
        <w:t>vCentre Appliance based AutoLab (no Windows)</w:t>
      </w:r>
    </w:p>
    <w:p w14:paraId="0219F6F9" w14:textId="77777777" w:rsidR="004B564D" w:rsidRPr="007A6C84" w:rsidRDefault="004B564D" w:rsidP="00D40FA8">
      <w:pPr>
        <w:numPr>
          <w:ilvl w:val="0"/>
          <w:numId w:val="1"/>
        </w:numPr>
        <w:rPr>
          <w:b/>
        </w:rPr>
      </w:pPr>
      <w:r w:rsidRPr="007A6C84">
        <w:rPr>
          <w:b/>
        </w:rPr>
        <w:t>View configuration</w:t>
      </w:r>
    </w:p>
    <w:p w14:paraId="462C6436" w14:textId="77777777" w:rsidR="004B564D" w:rsidRDefault="004B564D" w:rsidP="00981588">
      <w:pPr>
        <w:pStyle w:val="eBookList"/>
        <w:numPr>
          <w:ilvl w:val="1"/>
          <w:numId w:val="1"/>
        </w:numPr>
      </w:pPr>
      <w:r>
        <w:t>Security server pairing password</w:t>
      </w:r>
    </w:p>
    <w:p w14:paraId="5C3576C6" w14:textId="77777777" w:rsidR="00D40FA8" w:rsidRDefault="004B564D" w:rsidP="004B564D">
      <w:r>
        <w:t>If you solve any of these problems then let us know via feedback@labguide.com so we don’t need to duplicate your effort.</w:t>
      </w:r>
    </w:p>
    <w:p w14:paraId="2B7992B3" w14:textId="77777777" w:rsidR="00420D04" w:rsidRDefault="00420D04" w:rsidP="00420D04">
      <w:pPr>
        <w:pStyle w:val="Heading1"/>
      </w:pPr>
      <w:bookmarkStart w:id="42" w:name="_Toc351891146"/>
      <w:bookmarkStart w:id="43" w:name="_Toc351891143"/>
      <w:bookmarkStart w:id="44" w:name="_Toc519854537"/>
      <w:r>
        <w:lastRenderedPageBreak/>
        <w:t>VMware vCloud Director Installation</w:t>
      </w:r>
      <w:bookmarkEnd w:id="42"/>
      <w:bookmarkEnd w:id="44"/>
    </w:p>
    <w:p w14:paraId="71FDB404" w14:textId="77777777" w:rsidR="00420D04" w:rsidRPr="0008714D" w:rsidRDefault="00420D04" w:rsidP="00420D04">
      <w:pPr>
        <w:pStyle w:val="eBookHeading2"/>
      </w:pPr>
      <w:r w:rsidRPr="0008714D">
        <w:t>Automated build</w:t>
      </w:r>
    </w:p>
    <w:p w14:paraId="2CEFF93C" w14:textId="77777777" w:rsidR="00420D04" w:rsidRDefault="00420D04" w:rsidP="00420D04">
      <w:r>
        <w:t>Damian Karlson’s (@</w:t>
      </w:r>
      <w:proofErr w:type="spellStart"/>
      <w:r>
        <w:t>sixfootdad</w:t>
      </w:r>
      <w:proofErr w:type="spellEnd"/>
      <w:r>
        <w:t>) excellent work has brought vCloud Director to the AutoLab.</w:t>
      </w:r>
    </w:p>
    <w:p w14:paraId="0D394F56" w14:textId="77777777" w:rsidR="00420D04" w:rsidRPr="00C83BA7" w:rsidRDefault="00420D04" w:rsidP="00420D04">
      <w:pPr>
        <w:pStyle w:val="eBookHeading2"/>
      </w:pPr>
      <w:r w:rsidRPr="00C83BA7">
        <w:t>Required Software Source</w:t>
      </w:r>
    </w:p>
    <w:p w14:paraId="6AA5563B" w14:textId="77777777" w:rsidR="00420D04" w:rsidRDefault="00420D04" w:rsidP="00420D04">
      <w:r>
        <w:t xml:space="preserve">Oracle Database Express Edition 11g Release 2 for Linux x64 from oracle-xe-11.2.0-1.0.x86_64.rpm </w:t>
      </w:r>
      <w:hyperlink r:id="rId90" w:history="1">
        <w:r w:rsidRPr="00253163">
          <w:rPr>
            <w:rStyle w:val="Hyperlink"/>
          </w:rPr>
          <w:t>http://www.oracle.com/technetwork/products/express-edition/downloads/index.html</w:t>
        </w:r>
      </w:hyperlink>
      <w:r>
        <w:t xml:space="preserve"> You may need to unzip the zip file to get the rpm file.</w:t>
      </w:r>
    </w:p>
    <w:p w14:paraId="63E9F3EB" w14:textId="77777777" w:rsidR="00420D04" w:rsidRDefault="00420D04" w:rsidP="00420D04">
      <w:r>
        <w:t>vmware-vcloud-director-1.5.1-622844.bin</w:t>
      </w:r>
    </w:p>
    <w:p w14:paraId="213F5A16" w14:textId="77777777" w:rsidR="00420D04" w:rsidRDefault="00420D04" w:rsidP="00420D04">
      <w:r>
        <w:t xml:space="preserve">VMware-vShield-Manager-5.0.1-638924.ova </w:t>
      </w:r>
    </w:p>
    <w:p w14:paraId="166FBE0F" w14:textId="77777777" w:rsidR="00420D04" w:rsidRDefault="00420D04" w:rsidP="00420D04">
      <w:r>
        <w:t xml:space="preserve">If you have a license: </w:t>
      </w:r>
      <w:hyperlink r:id="rId91" w:history="1">
        <w:r w:rsidRPr="00253163">
          <w:rPr>
            <w:rStyle w:val="Hyperlink"/>
          </w:rPr>
          <w:t>http://www.vmware.com/go/download/vcloud-director</w:t>
        </w:r>
      </w:hyperlink>
      <w:r>
        <w:t xml:space="preserve"> </w:t>
      </w:r>
    </w:p>
    <w:p w14:paraId="57DB048A" w14:textId="77777777" w:rsidR="00420D04" w:rsidRDefault="00420D04" w:rsidP="00420D04">
      <w:r>
        <w:t xml:space="preserve">If you want to use the evaluation version: </w:t>
      </w:r>
      <w:hyperlink r:id="rId92" w:history="1">
        <w:r w:rsidRPr="00253163">
          <w:rPr>
            <w:rStyle w:val="Hyperlink"/>
          </w:rPr>
          <w:t>http://www.vmware.com/go/try-vcloud-director</w:t>
        </w:r>
      </w:hyperlink>
      <w:r>
        <w:t xml:space="preserve"> </w:t>
      </w:r>
    </w:p>
    <w:p w14:paraId="0849F9BA" w14:textId="77777777" w:rsidR="00420D04" w:rsidRDefault="00420D04" w:rsidP="00420D04">
      <w:r>
        <w:t>CentOS-6.3-x86_64-bin-DVD1.iso</w:t>
      </w:r>
    </w:p>
    <w:p w14:paraId="18FE1503" w14:textId="77777777" w:rsidR="00420D04" w:rsidRDefault="00420D04" w:rsidP="00420D04">
      <w:r>
        <w:t xml:space="preserve">CentOS-6.3-x86_64-bin-DVD2.iso </w:t>
      </w:r>
      <w:hyperlink r:id="rId93" w:history="1">
        <w:r w:rsidRPr="00253163">
          <w:rPr>
            <w:rStyle w:val="Hyperlink"/>
          </w:rPr>
          <w:t>http://www.centos.org/modules/tinycontent/index.php?id=30</w:t>
        </w:r>
      </w:hyperlink>
      <w:r>
        <w:t xml:space="preserve"> </w:t>
      </w:r>
    </w:p>
    <w:p w14:paraId="6678CFA8" w14:textId="77777777" w:rsidR="00420D04" w:rsidRDefault="00420D04" w:rsidP="00420D04">
      <w:r>
        <w:t>Choose an HTTP mirror closest to you, and then navigate to /6.3/</w:t>
      </w:r>
      <w:proofErr w:type="spellStart"/>
      <w:r>
        <w:t>isos</w:t>
      </w:r>
      <w:proofErr w:type="spellEnd"/>
      <w:r>
        <w:t xml:space="preserve">/x86_64. The CentOS-6.3-x86_64-bin-DVD1to2.torrent is recommended as it will download quickly, although a torrent client such as uTorrent is required. Cento 6.2 has been tested and works as well. It is also recommended that you perform a hash check of the downloaded </w:t>
      </w:r>
      <w:proofErr w:type="spellStart"/>
      <w:r>
        <w:t>isos</w:t>
      </w:r>
      <w:proofErr w:type="spellEnd"/>
      <w:r>
        <w:t xml:space="preserve"> to verify their integrity.</w:t>
      </w:r>
    </w:p>
    <w:p w14:paraId="43C34961" w14:textId="77777777" w:rsidR="00420D04" w:rsidRPr="00C83BA7" w:rsidRDefault="00420D04" w:rsidP="00420D04">
      <w:pPr>
        <w:pStyle w:val="eBookHeading2"/>
      </w:pPr>
      <w:r w:rsidRPr="00C83BA7">
        <w:t>Physical host configurat</w:t>
      </w:r>
      <w:r>
        <w:t>i</w:t>
      </w:r>
      <w:r w:rsidRPr="00C83BA7">
        <w:t>on</w:t>
      </w:r>
    </w:p>
    <w:p w14:paraId="35E2F6EA" w14:textId="77777777" w:rsidR="00420D04" w:rsidRDefault="00420D04" w:rsidP="00420D04">
      <w:r>
        <w:t xml:space="preserve">In order to be able to create a provider virtual </w:t>
      </w:r>
      <w:proofErr w:type="spellStart"/>
      <w:r>
        <w:t>datacenter</w:t>
      </w:r>
      <w:proofErr w:type="spellEnd"/>
      <w:r>
        <w:t xml:space="preserve"> within VMware vCloud Director, the vSphere hosts will need to have their memory increased from 2048MB to 3372. This leaves just about 1GB of memory as available resources to </w:t>
      </w:r>
      <w:proofErr w:type="spellStart"/>
      <w:r>
        <w:t>vCD</w:t>
      </w:r>
      <w:proofErr w:type="spellEnd"/>
      <w:r>
        <w:t xml:space="preserve"> and also accounts for the memory used by the </w:t>
      </w:r>
      <w:proofErr w:type="spellStart"/>
      <w:r>
        <w:t>vShield</w:t>
      </w:r>
      <w:proofErr w:type="spellEnd"/>
      <w:r>
        <w:t xml:space="preserve"> VM. If you have an 8GB lab machine you will need to change the VMware Workstation preference to “Allow most virtual machine memory to be swapped”. You can find this setting under Edit&gt;Preferences…&gt;Memory. If your Lab machine has an SSD then this should not cause a performance problem.</w:t>
      </w:r>
    </w:p>
    <w:p w14:paraId="5F273F54" w14:textId="77777777" w:rsidR="00420D04" w:rsidRDefault="00420D04" w:rsidP="00420D04">
      <w:r>
        <w:t xml:space="preserve">Since many vCloud labs don’t actually require the use of VMs with operating systems installed within the vCloud environment, our recommendation is to create small virtual machines that have 4MB of RAM and 4MB disks. This will allow you to work with </w:t>
      </w:r>
      <w:proofErr w:type="spellStart"/>
      <w:r>
        <w:t>catalogs</w:t>
      </w:r>
      <w:proofErr w:type="spellEnd"/>
      <w:r>
        <w:t xml:space="preserve">, creating </w:t>
      </w:r>
      <w:proofErr w:type="spellStart"/>
      <w:r>
        <w:t>vApp</w:t>
      </w:r>
      <w:proofErr w:type="spellEnd"/>
      <w:r>
        <w:t xml:space="preserve"> templates, instantiating </w:t>
      </w:r>
      <w:proofErr w:type="spellStart"/>
      <w:r>
        <w:t>vApp</w:t>
      </w:r>
      <w:proofErr w:type="spellEnd"/>
      <w:r>
        <w:t xml:space="preserve"> templates, and performing power operations.</w:t>
      </w:r>
    </w:p>
    <w:p w14:paraId="7FB56EED" w14:textId="77777777" w:rsidR="00420D04" w:rsidRPr="0008714D" w:rsidRDefault="00420D04" w:rsidP="00420D04">
      <w:pPr>
        <w:pStyle w:val="eBookHeading2"/>
      </w:pPr>
      <w:r w:rsidRPr="0008714D">
        <w:t>VMware vCloud Director Installation instructions:</w:t>
      </w:r>
    </w:p>
    <w:p w14:paraId="6E6D6C23" w14:textId="77777777" w:rsidR="00420D04" w:rsidRDefault="00420D04" w:rsidP="00420D04">
      <w:r>
        <w:t>After procuring the necessary software, copy the following files to the Build folder on the NAS VM, typically //192.168.199.7/Build/vCD_15:</w:t>
      </w:r>
    </w:p>
    <w:p w14:paraId="76DA663C" w14:textId="77777777" w:rsidR="00420D04" w:rsidRDefault="00420D04" w:rsidP="00420D04">
      <w:pPr>
        <w:pStyle w:val="eBookList"/>
      </w:pPr>
      <w:r>
        <w:lastRenderedPageBreak/>
        <w:t xml:space="preserve">oracle-xe-11.2.0-1.0.x86_64.rpm </w:t>
      </w:r>
    </w:p>
    <w:p w14:paraId="3390FED0" w14:textId="77777777" w:rsidR="00420D04" w:rsidRDefault="00420D04" w:rsidP="00420D04">
      <w:pPr>
        <w:pStyle w:val="eBookList"/>
      </w:pPr>
      <w:r>
        <w:t>vmware-vcloud-director-1.5.1-622844.bin</w:t>
      </w:r>
    </w:p>
    <w:p w14:paraId="5C8C4482" w14:textId="77777777" w:rsidR="00420D04" w:rsidRDefault="00420D04" w:rsidP="00420D04">
      <w:pPr>
        <w:pStyle w:val="eBookList"/>
      </w:pPr>
      <w:r>
        <w:t>VMware-vShield-Manager-5.0.1-638924.ova</w:t>
      </w:r>
    </w:p>
    <w:p w14:paraId="0C2D0BFE" w14:textId="77777777" w:rsidR="00420D04" w:rsidRDefault="00420D04" w:rsidP="00420D04">
      <w:r>
        <w:t>Verify or change the Workstation memory preferences to “Allow most virtual machine memory to be swapped”. If you’re running Workstation on Windows 7, you may be required to run Workstation as an administrator. If you are lucky enough to have 16GB of RAM in your lab host you should be able to leave all VM memory in RAM.</w:t>
      </w:r>
    </w:p>
    <w:p w14:paraId="3731BDCE" w14:textId="77777777" w:rsidR="00420D04" w:rsidRDefault="00F43454" w:rsidP="00420D04">
      <w:pPr>
        <w:jc w:val="center"/>
      </w:pPr>
      <w:r>
        <w:rPr>
          <w:noProof/>
          <w:lang w:eastAsia="en-NZ"/>
        </w:rPr>
        <w:drawing>
          <wp:inline distT="0" distB="0" distL="0" distR="0" wp14:anchorId="50F8E142" wp14:editId="33EBF208">
            <wp:extent cx="3256915" cy="2730500"/>
            <wp:effectExtent l="0" t="0" r="0" b="0"/>
            <wp:docPr id="183"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56915" cy="2730500"/>
                    </a:xfrm>
                    <a:prstGeom prst="rect">
                      <a:avLst/>
                    </a:prstGeom>
                    <a:noFill/>
                    <a:ln>
                      <a:noFill/>
                    </a:ln>
                  </pic:spPr>
                </pic:pic>
              </a:graphicData>
            </a:graphic>
          </wp:inline>
        </w:drawing>
      </w:r>
    </w:p>
    <w:p w14:paraId="0A4B59F6" w14:textId="77777777" w:rsidR="00420D04" w:rsidRDefault="00420D04" w:rsidP="00420D04">
      <w:r>
        <w:t>Power down Host1 and Host2 and increase each host’s memory to 3372MB. Power them back on and allow them to reconnect to vCenter.</w:t>
      </w:r>
    </w:p>
    <w:p w14:paraId="07C6E8D8" w14:textId="77777777" w:rsidR="00420D04" w:rsidRPr="00B5732E" w:rsidRDefault="00F43454" w:rsidP="00420D04">
      <w:pPr>
        <w:jc w:val="center"/>
        <w:rPr>
          <w:lang w:val="en-US"/>
        </w:rPr>
      </w:pPr>
      <w:r>
        <w:rPr>
          <w:noProof/>
          <w:lang w:eastAsia="en-NZ"/>
        </w:rPr>
        <w:drawing>
          <wp:inline distT="0" distB="0" distL="0" distR="0" wp14:anchorId="5437C207" wp14:editId="1131FA61">
            <wp:extent cx="3795395" cy="3294380"/>
            <wp:effectExtent l="0" t="0" r="0" b="0"/>
            <wp:docPr id="182"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5395" cy="3294380"/>
                    </a:xfrm>
                    <a:prstGeom prst="rect">
                      <a:avLst/>
                    </a:prstGeom>
                    <a:noFill/>
                    <a:ln>
                      <a:noFill/>
                    </a:ln>
                  </pic:spPr>
                </pic:pic>
              </a:graphicData>
            </a:graphic>
          </wp:inline>
        </w:drawing>
      </w:r>
    </w:p>
    <w:p w14:paraId="74DF5BF7" w14:textId="77777777" w:rsidR="00420D04" w:rsidRDefault="00420D04" w:rsidP="00420D04">
      <w:r>
        <w:t xml:space="preserve">Add the vCloud VM from the AutoLab distribution folder. Mount the CentOS-6.3-x86_64-bin-DVD1.iso in the vCloud VM’s CD-ROM drive. Ensure that the drive is set to “Connect at power on”. </w:t>
      </w:r>
    </w:p>
    <w:p w14:paraId="37D80718" w14:textId="77777777" w:rsidR="00420D04" w:rsidRPr="00B5732E" w:rsidRDefault="00F43454" w:rsidP="00420D04">
      <w:pPr>
        <w:jc w:val="center"/>
        <w:rPr>
          <w:lang w:val="en-US"/>
        </w:rPr>
      </w:pPr>
      <w:r>
        <w:rPr>
          <w:noProof/>
          <w:lang w:eastAsia="en-NZ"/>
        </w:rPr>
        <w:lastRenderedPageBreak/>
        <w:drawing>
          <wp:inline distT="0" distB="0" distL="0" distR="0" wp14:anchorId="49222B12" wp14:editId="5218C066">
            <wp:extent cx="3795395" cy="3294380"/>
            <wp:effectExtent l="0" t="0" r="0" b="0"/>
            <wp:docPr id="181" name="Pictur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95395" cy="3294380"/>
                    </a:xfrm>
                    <a:prstGeom prst="rect">
                      <a:avLst/>
                    </a:prstGeom>
                    <a:noFill/>
                    <a:ln>
                      <a:noFill/>
                    </a:ln>
                  </pic:spPr>
                </pic:pic>
              </a:graphicData>
            </a:graphic>
          </wp:inline>
        </w:drawing>
      </w:r>
    </w:p>
    <w:p w14:paraId="75950100" w14:textId="77777777" w:rsidR="00420D04" w:rsidRDefault="00420D04" w:rsidP="00420D04">
      <w:r>
        <w:t xml:space="preserve">Power on the vCloud VM and choose the “CentOS for vCloud” option from the PXE boot menu. An automated installation of CentOS, Oracle Express, and VMware vCloud Director will be performed. Installation status will be available on the </w:t>
      </w:r>
      <w:proofErr w:type="spellStart"/>
      <w:r>
        <w:t>startup</w:t>
      </w:r>
      <w:proofErr w:type="spellEnd"/>
      <w:r>
        <w:t xml:space="preserve"> screen during first boot.</w:t>
      </w:r>
    </w:p>
    <w:p w14:paraId="705462AB" w14:textId="77777777" w:rsidR="00420D04" w:rsidRDefault="00420D04" w:rsidP="00420D04">
      <w:r>
        <w:t xml:space="preserve">You can verify that vCloud Director installed successfully by logging into the vCloud VM with the username </w:t>
      </w:r>
      <w:r w:rsidRPr="00C83BA7">
        <w:rPr>
          <w:b/>
        </w:rPr>
        <w:t>root</w:t>
      </w:r>
      <w:r>
        <w:t xml:space="preserve"> and the password </w:t>
      </w:r>
      <w:r w:rsidRPr="00C83BA7">
        <w:rPr>
          <w:b/>
        </w:rPr>
        <w:t>VMware1!</w:t>
      </w:r>
      <w:r>
        <w:t xml:space="preserve"> and executing </w:t>
      </w:r>
    </w:p>
    <w:p w14:paraId="705A3C1E" w14:textId="77777777" w:rsidR="00420D04" w:rsidRDefault="00420D04" w:rsidP="00420D04">
      <w:r w:rsidRPr="00C83BA7">
        <w:rPr>
          <w:rStyle w:val="eBookCodeChar"/>
        </w:rPr>
        <w:t xml:space="preserve">service </w:t>
      </w:r>
      <w:proofErr w:type="spellStart"/>
      <w:r w:rsidRPr="00C83BA7">
        <w:rPr>
          <w:rStyle w:val="eBookCodeChar"/>
        </w:rPr>
        <w:t>vmware-vcd</w:t>
      </w:r>
      <w:proofErr w:type="spellEnd"/>
      <w:r w:rsidRPr="00C83BA7">
        <w:rPr>
          <w:rStyle w:val="eBookCodeChar"/>
        </w:rPr>
        <w:t xml:space="preserve"> status</w:t>
      </w:r>
      <w:r>
        <w:t xml:space="preserve"> </w:t>
      </w:r>
    </w:p>
    <w:p w14:paraId="50C150CB" w14:textId="77777777" w:rsidR="00420D04" w:rsidRPr="0008714D" w:rsidRDefault="00420D04" w:rsidP="00420D04">
      <w:pPr>
        <w:rPr>
          <w:b/>
        </w:rPr>
      </w:pPr>
      <w:r>
        <w:t xml:space="preserve">If the </w:t>
      </w:r>
      <w:proofErr w:type="spellStart"/>
      <w:r w:rsidRPr="00C83BA7">
        <w:rPr>
          <w:b/>
        </w:rPr>
        <w:t>vmware</w:t>
      </w:r>
      <w:proofErr w:type="spellEnd"/>
      <w:r w:rsidRPr="00C83BA7">
        <w:rPr>
          <w:b/>
        </w:rPr>
        <w:t>-</w:t>
      </w:r>
      <w:proofErr w:type="spellStart"/>
      <w:r w:rsidRPr="00C83BA7">
        <w:rPr>
          <w:b/>
        </w:rPr>
        <w:t>vcd</w:t>
      </w:r>
      <w:proofErr w:type="spellEnd"/>
      <w:r w:rsidRPr="00C83BA7">
        <w:rPr>
          <w:b/>
        </w:rPr>
        <w:t>-watchdog</w:t>
      </w:r>
      <w:r>
        <w:t xml:space="preserve"> and </w:t>
      </w:r>
      <w:proofErr w:type="spellStart"/>
      <w:r w:rsidRPr="00C83BA7">
        <w:rPr>
          <w:b/>
        </w:rPr>
        <w:t>vmware</w:t>
      </w:r>
      <w:proofErr w:type="spellEnd"/>
      <w:r w:rsidRPr="00C83BA7">
        <w:rPr>
          <w:b/>
        </w:rPr>
        <w:t>-</w:t>
      </w:r>
      <w:proofErr w:type="spellStart"/>
      <w:r w:rsidRPr="00C83BA7">
        <w:rPr>
          <w:b/>
        </w:rPr>
        <w:t>vcd</w:t>
      </w:r>
      <w:proofErr w:type="spellEnd"/>
      <w:r w:rsidRPr="00C83BA7">
        <w:rPr>
          <w:b/>
        </w:rPr>
        <w:t>-cell</w:t>
      </w:r>
      <w:r>
        <w:t xml:space="preserve"> services are running, then open a web browser and go to </w:t>
      </w:r>
      <w:r w:rsidRPr="00C83BA7">
        <w:rPr>
          <w:b/>
        </w:rPr>
        <w:t>https://vcd.lab.local</w:t>
      </w:r>
      <w:r>
        <w:t xml:space="preserve"> within the AutoLab environment or </w:t>
      </w:r>
      <w:r w:rsidRPr="00C83BA7">
        <w:rPr>
          <w:b/>
        </w:rPr>
        <w:t>https://192.168.199.38/</w:t>
      </w:r>
      <w:r>
        <w:t xml:space="preserve"> from the Workstation host. You should be presented with the </w:t>
      </w:r>
      <w:r w:rsidRPr="0008714D">
        <w:rPr>
          <w:b/>
        </w:rPr>
        <w:t xml:space="preserve">VMware vCloud Director Setup screen. </w:t>
      </w:r>
    </w:p>
    <w:p w14:paraId="23456C5E" w14:textId="77777777" w:rsidR="00420D04" w:rsidRDefault="00420D04" w:rsidP="00420D04">
      <w:r>
        <w:t>Note: If you try to use the DC or VC VMs to reach the vCloud Director website, you will need to connect to the Internet and install Adobe Flash on the VM in question. The DC VM is already configured with the gateway address of 192.168.199.2. The VC VM will need to have the “Add route to the Internet so VUM can download updates” script run from the AutoLab Script Menu located on VC’s Desktop. The Router VM has a virtual NIC bridged to the Workstation host’s network, and the Workstation host will need to have Internet access for the Flash download to work.</w:t>
      </w:r>
    </w:p>
    <w:p w14:paraId="395B05DA" w14:textId="77777777" w:rsidR="00420D04" w:rsidRPr="002D69DF" w:rsidRDefault="00420D04" w:rsidP="00420D04">
      <w:pPr>
        <w:pStyle w:val="eBookHeading2"/>
      </w:pPr>
      <w:proofErr w:type="spellStart"/>
      <w:r w:rsidRPr="002D69DF">
        <w:t>vShield</w:t>
      </w:r>
      <w:proofErr w:type="spellEnd"/>
      <w:r w:rsidRPr="002D69DF">
        <w:t xml:space="preserve"> 5.0 for  Cloud 1.5 </w:t>
      </w:r>
    </w:p>
    <w:p w14:paraId="73FC3C68" w14:textId="77777777" w:rsidR="00420D04" w:rsidRDefault="00420D04" w:rsidP="00420D04">
      <w:r>
        <w:t xml:space="preserve">This setup is highly automated, in the VC VM and run the </w:t>
      </w:r>
      <w:r w:rsidRPr="002D69DF">
        <w:rPr>
          <w:b/>
        </w:rPr>
        <w:t xml:space="preserve">Install </w:t>
      </w:r>
      <w:proofErr w:type="spellStart"/>
      <w:r w:rsidRPr="002D69DF">
        <w:rPr>
          <w:b/>
        </w:rPr>
        <w:t>vShield</w:t>
      </w:r>
      <w:proofErr w:type="spellEnd"/>
      <w:r w:rsidRPr="002D69DF">
        <w:rPr>
          <w:b/>
        </w:rPr>
        <w:t xml:space="preserve"> 5.0 for vCloud 1.5</w:t>
      </w:r>
      <w:r>
        <w:t xml:space="preserve"> option from the </w:t>
      </w:r>
      <w:r w:rsidRPr="002D69DF">
        <w:rPr>
          <w:b/>
        </w:rPr>
        <w:t>AutoLab Script Menu</w:t>
      </w:r>
      <w:r>
        <w:t xml:space="preserve"> located on VC’s Desktop.</w:t>
      </w:r>
    </w:p>
    <w:p w14:paraId="2EA6552C" w14:textId="77777777" w:rsidR="00420D04" w:rsidRPr="002D69DF" w:rsidRDefault="00420D04" w:rsidP="00420D04">
      <w:pPr>
        <w:pStyle w:val="eBookHeading2"/>
      </w:pPr>
      <w:proofErr w:type="spellStart"/>
      <w:r w:rsidRPr="002D69DF">
        <w:t>vShield</w:t>
      </w:r>
      <w:proofErr w:type="spellEnd"/>
      <w:r w:rsidRPr="002D69DF">
        <w:t xml:space="preserve"> 5.1 for vCloud 5.1</w:t>
      </w:r>
    </w:p>
    <w:p w14:paraId="3E1E4855" w14:textId="77777777" w:rsidR="00420D04" w:rsidRDefault="00420D04" w:rsidP="00420D04">
      <w:r>
        <w:t xml:space="preserve">This version integrates with SSO and the Lookup service, which is not supported by the </w:t>
      </w:r>
      <w:proofErr w:type="spellStart"/>
      <w:r>
        <w:t>PowerCLI</w:t>
      </w:r>
      <w:proofErr w:type="spellEnd"/>
      <w:r>
        <w:t xml:space="preserve"> </w:t>
      </w:r>
      <w:proofErr w:type="spellStart"/>
      <w:r>
        <w:t>commandlets</w:t>
      </w:r>
      <w:proofErr w:type="spellEnd"/>
      <w:r>
        <w:t xml:space="preserve"> so the install is all manual, follow this process:</w:t>
      </w:r>
    </w:p>
    <w:p w14:paraId="2AC9CC6E" w14:textId="77777777" w:rsidR="00420D04" w:rsidRDefault="00420D04" w:rsidP="00420D04">
      <w:r>
        <w:lastRenderedPageBreak/>
        <w:t xml:space="preserve">Open the vSphere client and select </w:t>
      </w:r>
      <w:r w:rsidRPr="002D69DF">
        <w:rPr>
          <w:b/>
        </w:rPr>
        <w:t xml:space="preserve">Deploy OVF </w:t>
      </w:r>
      <w:r>
        <w:rPr>
          <w:b/>
        </w:rPr>
        <w:t>Template</w:t>
      </w:r>
      <w:r w:rsidRPr="002D69DF">
        <w:rPr>
          <w:b/>
        </w:rPr>
        <w:t>…</w:t>
      </w:r>
      <w:r>
        <w:t xml:space="preserve"> option from the </w:t>
      </w:r>
      <w:r w:rsidRPr="002D69DF">
        <w:rPr>
          <w:b/>
        </w:rPr>
        <w:t>File</w:t>
      </w:r>
      <w:r>
        <w:t xml:space="preserve"> menu</w:t>
      </w:r>
    </w:p>
    <w:p w14:paraId="1AB472DA" w14:textId="77777777" w:rsidR="00420D04" w:rsidRDefault="00420D04" w:rsidP="00420D04">
      <w:r>
        <w:t xml:space="preserve">Browse to </w:t>
      </w:r>
      <w:r w:rsidRPr="002D69DF">
        <w:rPr>
          <w:b/>
        </w:rPr>
        <w:t>B:\vCD_51\VMware-vShield-Manager-5.1.2-943471.ova</w:t>
      </w:r>
      <w:r>
        <w:t xml:space="preserve"> and click through the rest of the Deploy OVF Template wizard. The iSCSI1 datastore should have sufficient free space provided you thin provision the VM.</w:t>
      </w:r>
    </w:p>
    <w:p w14:paraId="17A6D556" w14:textId="77777777" w:rsidR="00420D04" w:rsidRDefault="00F43454" w:rsidP="00420D04">
      <w:pPr>
        <w:jc w:val="center"/>
      </w:pPr>
      <w:r>
        <w:rPr>
          <w:noProof/>
          <w:lang w:eastAsia="en-NZ"/>
        </w:rPr>
        <w:drawing>
          <wp:inline distT="0" distB="0" distL="0" distR="0" wp14:anchorId="44FE8D89" wp14:editId="68F22797">
            <wp:extent cx="3056255" cy="2292350"/>
            <wp:effectExtent l="0" t="0" r="0" b="0"/>
            <wp:docPr id="180"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
                    <pic:cNvPicPr>
                      <a:picLocks/>
                    </pic:cNvPicPr>
                  </pic:nvPicPr>
                  <pic:blipFill>
                    <a:blip r:embed="rId97">
                      <a:extLst>
                        <a:ext uri="{28A0092B-C50C-407E-A947-70E740481C1C}">
                          <a14:useLocalDpi xmlns:a14="http://schemas.microsoft.com/office/drawing/2010/main" val="0"/>
                        </a:ext>
                      </a:extLst>
                    </a:blip>
                    <a:srcRect t="6602" r="16183"/>
                    <a:stretch>
                      <a:fillRect/>
                    </a:stretch>
                  </pic:blipFill>
                  <pic:spPr bwMode="auto">
                    <a:xfrm>
                      <a:off x="0" y="0"/>
                      <a:ext cx="3056255" cy="2292350"/>
                    </a:xfrm>
                    <a:prstGeom prst="rect">
                      <a:avLst/>
                    </a:prstGeom>
                    <a:noFill/>
                    <a:ln>
                      <a:noFill/>
                    </a:ln>
                  </pic:spPr>
                </pic:pic>
              </a:graphicData>
            </a:graphic>
          </wp:inline>
        </w:drawing>
      </w:r>
    </w:p>
    <w:p w14:paraId="76530A4C" w14:textId="77777777" w:rsidR="00420D04" w:rsidRDefault="00420D04" w:rsidP="00420D04">
      <w:r>
        <w:t xml:space="preserve">Once imported reduce the RAM configured on the VM, 512MB is a minimum, if you can run your ESXi hosts with 4GB of RAM then use 1GB for </w:t>
      </w:r>
      <w:proofErr w:type="spellStart"/>
      <w:r>
        <w:t>vShield</w:t>
      </w:r>
      <w:proofErr w:type="spellEnd"/>
      <w:r>
        <w:t>.</w:t>
      </w:r>
    </w:p>
    <w:p w14:paraId="6ABEFF71" w14:textId="77777777" w:rsidR="00420D04" w:rsidRDefault="00420D04" w:rsidP="00420D04">
      <w:r>
        <w:t xml:space="preserve">Power on the VM and wait for it to boot, when the login prompt appears login as </w:t>
      </w:r>
      <w:r w:rsidRPr="002D69DF">
        <w:rPr>
          <w:b/>
        </w:rPr>
        <w:t>admin</w:t>
      </w:r>
      <w:r>
        <w:t xml:space="preserve"> with password </w:t>
      </w:r>
      <w:r w:rsidRPr="002D69DF">
        <w:rPr>
          <w:b/>
        </w:rPr>
        <w:t>default</w:t>
      </w:r>
      <w:r>
        <w:t xml:space="preserve">. Then enter privileged mode by using the </w:t>
      </w:r>
      <w:r w:rsidRPr="002D69DF">
        <w:rPr>
          <w:b/>
        </w:rPr>
        <w:t>enable</w:t>
      </w:r>
      <w:r>
        <w:t xml:space="preserve"> command, same password. Next run </w:t>
      </w:r>
      <w:r w:rsidRPr="00FB3F4E">
        <w:rPr>
          <w:b/>
        </w:rPr>
        <w:t>setup</w:t>
      </w:r>
      <w:r>
        <w:t xml:space="preserve"> and enter the IP address information:</w:t>
      </w:r>
    </w:p>
    <w:p w14:paraId="3C5A7961" w14:textId="77777777" w:rsidR="00420D04" w:rsidRDefault="00420D04" w:rsidP="00420D04">
      <w:pPr>
        <w:pStyle w:val="eBookList"/>
      </w:pPr>
      <w:r w:rsidRPr="00FB3F4E">
        <w:rPr>
          <w:b/>
        </w:rPr>
        <w:t>IP Address:</w:t>
      </w:r>
      <w:r>
        <w:t xml:space="preserve"> 192.168.199.40</w:t>
      </w:r>
    </w:p>
    <w:p w14:paraId="75EF4438" w14:textId="77777777" w:rsidR="00420D04" w:rsidRDefault="00420D04" w:rsidP="00420D04">
      <w:pPr>
        <w:pStyle w:val="eBookList"/>
      </w:pPr>
      <w:r w:rsidRPr="00FB3F4E">
        <w:rPr>
          <w:b/>
        </w:rPr>
        <w:t>Subnet Mask:</w:t>
      </w:r>
      <w:r>
        <w:t xml:space="preserve"> 255.255.255.0</w:t>
      </w:r>
    </w:p>
    <w:p w14:paraId="77190B35" w14:textId="77777777" w:rsidR="00420D04" w:rsidRDefault="00420D04" w:rsidP="00420D04">
      <w:pPr>
        <w:pStyle w:val="eBookList"/>
      </w:pPr>
      <w:r w:rsidRPr="00FB3F4E">
        <w:t>Default Gateway:</w:t>
      </w:r>
      <w:r>
        <w:t xml:space="preserve"> 192.168.199.2</w:t>
      </w:r>
    </w:p>
    <w:p w14:paraId="16CFDBA1" w14:textId="77777777" w:rsidR="00420D04" w:rsidRDefault="00420D04" w:rsidP="00420D04">
      <w:pPr>
        <w:pStyle w:val="eBookList"/>
      </w:pPr>
      <w:r w:rsidRPr="00FB3F4E">
        <w:rPr>
          <w:b/>
        </w:rPr>
        <w:t>Primary DNS:</w:t>
      </w:r>
      <w:r>
        <w:t xml:space="preserve"> 192.168.199.4</w:t>
      </w:r>
    </w:p>
    <w:p w14:paraId="3F296E34" w14:textId="77777777" w:rsidR="00420D04" w:rsidRDefault="00420D04" w:rsidP="00420D04">
      <w:pPr>
        <w:pStyle w:val="eBookList"/>
      </w:pPr>
      <w:r w:rsidRPr="00FB3F4E">
        <w:rPr>
          <w:b/>
        </w:rPr>
        <w:t>Secondary DNS:</w:t>
      </w:r>
      <w:r>
        <w:t xml:space="preserve"> 192.168.199.4</w:t>
      </w:r>
    </w:p>
    <w:p w14:paraId="33759C01" w14:textId="77777777" w:rsidR="00420D04" w:rsidRDefault="00420D04" w:rsidP="00420D04">
      <w:pPr>
        <w:pStyle w:val="eBookList"/>
      </w:pPr>
      <w:r w:rsidRPr="00FB3F4E">
        <w:t>DNS domains:</w:t>
      </w:r>
      <w:r>
        <w:t xml:space="preserve"> </w:t>
      </w:r>
      <w:proofErr w:type="spellStart"/>
      <w:r>
        <w:t>lab.local</w:t>
      </w:r>
      <w:proofErr w:type="spellEnd"/>
    </w:p>
    <w:p w14:paraId="41EEA768" w14:textId="77777777" w:rsidR="00420D04" w:rsidRDefault="00420D04" w:rsidP="00420D04">
      <w:r>
        <w:t xml:space="preserve">Apply the settings and log out of the console.  Wait a couple of minutes for the services to restart then use a web browser to connect to </w:t>
      </w:r>
      <w:hyperlink r:id="rId98" w:history="1">
        <w:r w:rsidRPr="008A22A4">
          <w:rPr>
            <w:rStyle w:val="Hyperlink"/>
          </w:rPr>
          <w:t>https://vshield.lab.local</w:t>
        </w:r>
      </w:hyperlink>
      <w:r>
        <w:t xml:space="preserve">, accept the certificate warning and logon as </w:t>
      </w:r>
      <w:r w:rsidRPr="002D69DF">
        <w:rPr>
          <w:b/>
        </w:rPr>
        <w:t>admin</w:t>
      </w:r>
      <w:r>
        <w:t xml:space="preserve"> with password </w:t>
      </w:r>
      <w:r w:rsidRPr="002D69DF">
        <w:rPr>
          <w:b/>
        </w:rPr>
        <w:t>default</w:t>
      </w:r>
      <w:r>
        <w:t xml:space="preserve"> again.</w:t>
      </w:r>
    </w:p>
    <w:p w14:paraId="7B9920D6" w14:textId="77777777" w:rsidR="00420D04" w:rsidRDefault="00F43454" w:rsidP="00420D04">
      <w:pPr>
        <w:jc w:val="center"/>
      </w:pPr>
      <w:r>
        <w:rPr>
          <w:noProof/>
          <w:lang w:eastAsia="en-NZ"/>
        </w:rPr>
        <w:lastRenderedPageBreak/>
        <w:drawing>
          <wp:inline distT="0" distB="0" distL="0" distR="0" wp14:anchorId="63F550E6" wp14:editId="7D2960F9">
            <wp:extent cx="5386070" cy="2880995"/>
            <wp:effectExtent l="0" t="0" r="0" b="0"/>
            <wp:docPr id="179"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
                    <pic:cNvPicPr>
                      <a:picLocks/>
                    </pic:cNvPicPr>
                  </pic:nvPicPr>
                  <pic:blipFill>
                    <a:blip r:embed="rId99">
                      <a:extLst>
                        <a:ext uri="{28A0092B-C50C-407E-A947-70E740481C1C}">
                          <a14:useLocalDpi xmlns:a14="http://schemas.microsoft.com/office/drawing/2010/main" val="0"/>
                        </a:ext>
                      </a:extLst>
                    </a:blip>
                    <a:srcRect l="9802" t="10594" r="1756" b="26337"/>
                    <a:stretch>
                      <a:fillRect/>
                    </a:stretch>
                  </pic:blipFill>
                  <pic:spPr bwMode="auto">
                    <a:xfrm>
                      <a:off x="0" y="0"/>
                      <a:ext cx="5386070" cy="2880995"/>
                    </a:xfrm>
                    <a:prstGeom prst="rect">
                      <a:avLst/>
                    </a:prstGeom>
                    <a:noFill/>
                    <a:ln>
                      <a:noFill/>
                    </a:ln>
                  </pic:spPr>
                </pic:pic>
              </a:graphicData>
            </a:graphic>
          </wp:inline>
        </w:drawing>
      </w:r>
    </w:p>
    <w:p w14:paraId="3C8DACB3" w14:textId="77777777" w:rsidR="00420D04" w:rsidRDefault="00420D04" w:rsidP="00420D04">
      <w:r>
        <w:t>Edit the vCenter connection information, you will need to accept the vCenter server’s thumbprint.</w:t>
      </w:r>
    </w:p>
    <w:p w14:paraId="22272BB7" w14:textId="77777777" w:rsidR="00420D04" w:rsidRDefault="00420D04" w:rsidP="00420D04"/>
    <w:p w14:paraId="53C4D968" w14:textId="77777777" w:rsidR="00420D04" w:rsidRPr="0008714D" w:rsidRDefault="00420D04" w:rsidP="00420D04">
      <w:pPr>
        <w:pStyle w:val="eBookHeading2"/>
      </w:pPr>
      <w:r w:rsidRPr="0008714D">
        <w:t>VMware vCloud Director setup instructions:</w:t>
      </w:r>
    </w:p>
    <w:p w14:paraId="41D54106" w14:textId="77777777" w:rsidR="00420D04" w:rsidRDefault="00420D04" w:rsidP="00420D04">
      <w:r>
        <w:t xml:space="preserve">Connect to https://vcd.lab.local from within the AutoLab environment, or https://192.168.199.38 from the Workstation host. Follow the vCloud Director Setup wizard to complete the setup. Login to vCloud Director and “Attach a vCenter” from the Quick Start menu. </w:t>
      </w:r>
    </w:p>
    <w:p w14:paraId="2D2C5FA5" w14:textId="77777777" w:rsidR="00420D04" w:rsidRPr="00C83BA7" w:rsidRDefault="00420D04" w:rsidP="00420D04">
      <w:pPr>
        <w:rPr>
          <w:b/>
        </w:rPr>
      </w:pPr>
      <w:r w:rsidRPr="00C83BA7">
        <w:rPr>
          <w:b/>
        </w:rPr>
        <w:t>Name this vCenter:</w:t>
      </w:r>
    </w:p>
    <w:p w14:paraId="1A5DF5F7" w14:textId="77777777" w:rsidR="00420D04" w:rsidRDefault="00420D04" w:rsidP="00420D04">
      <w:pPr>
        <w:pStyle w:val="eBookList"/>
      </w:pPr>
      <w:r w:rsidRPr="006C22D9">
        <w:t>Host name or IP address:</w:t>
      </w:r>
      <w:r>
        <w:t xml:space="preserve"> </w:t>
      </w:r>
      <w:proofErr w:type="spellStart"/>
      <w:r>
        <w:t>vc.lab.local</w:t>
      </w:r>
      <w:proofErr w:type="spellEnd"/>
    </w:p>
    <w:p w14:paraId="21B1C0FA" w14:textId="77777777" w:rsidR="00420D04" w:rsidRDefault="00420D04" w:rsidP="00420D04">
      <w:pPr>
        <w:pStyle w:val="eBookList"/>
      </w:pPr>
      <w:r w:rsidRPr="006C22D9">
        <w:t>Port number:</w:t>
      </w:r>
      <w:r>
        <w:t xml:space="preserve"> 443</w:t>
      </w:r>
    </w:p>
    <w:p w14:paraId="3B44EBCC" w14:textId="77777777" w:rsidR="00420D04" w:rsidRDefault="00420D04" w:rsidP="00420D04">
      <w:pPr>
        <w:pStyle w:val="eBookList"/>
      </w:pPr>
      <w:r w:rsidRPr="006C22D9">
        <w:t>User name:</w:t>
      </w:r>
      <w:r>
        <w:t xml:space="preserve"> </w:t>
      </w:r>
      <w:proofErr w:type="spellStart"/>
      <w:r>
        <w:t>SVC_vCD</w:t>
      </w:r>
      <w:proofErr w:type="spellEnd"/>
    </w:p>
    <w:p w14:paraId="5E16B4B1" w14:textId="77777777" w:rsidR="00420D04" w:rsidRDefault="00420D04" w:rsidP="00420D04">
      <w:pPr>
        <w:pStyle w:val="eBookList"/>
      </w:pPr>
      <w:r w:rsidRPr="006C22D9">
        <w:rPr>
          <w:b/>
        </w:rPr>
        <w:t>Password:</w:t>
      </w:r>
      <w:r>
        <w:t xml:space="preserve"> VMware1!</w:t>
      </w:r>
    </w:p>
    <w:p w14:paraId="281EE45C" w14:textId="77777777" w:rsidR="00420D04" w:rsidRDefault="00420D04" w:rsidP="00420D04">
      <w:pPr>
        <w:pStyle w:val="eBookList"/>
      </w:pPr>
      <w:r w:rsidRPr="006C22D9">
        <w:t>vCenter name:</w:t>
      </w:r>
      <w:r>
        <w:t xml:space="preserve"> vc1</w:t>
      </w:r>
    </w:p>
    <w:p w14:paraId="442B7324" w14:textId="77777777" w:rsidR="00420D04" w:rsidRDefault="00420D04" w:rsidP="00420D04">
      <w:pPr>
        <w:pStyle w:val="eBookList"/>
      </w:pPr>
      <w:r w:rsidRPr="006C22D9">
        <w:rPr>
          <w:b/>
        </w:rPr>
        <w:t>vSphere Web Client URL:</w:t>
      </w:r>
      <w:r>
        <w:t xml:space="preserve"> </w:t>
      </w:r>
      <w:hyperlink r:id="rId100" w:history="1">
        <w:r w:rsidRPr="008A22A4">
          <w:rPr>
            <w:rStyle w:val="Hyperlink"/>
          </w:rPr>
          <w:t>http://vc.lab.local/vsphere-client</w:t>
        </w:r>
      </w:hyperlink>
    </w:p>
    <w:p w14:paraId="51ECFE20" w14:textId="77777777" w:rsidR="00420D04" w:rsidRDefault="00F43454" w:rsidP="00420D04">
      <w:pPr>
        <w:pStyle w:val="eBookList"/>
      </w:pPr>
      <w:r>
        <w:rPr>
          <w:noProof/>
          <w:lang w:eastAsia="en-NZ"/>
        </w:rPr>
        <w:drawing>
          <wp:inline distT="0" distB="0" distL="0" distR="0" wp14:anchorId="0C25998C" wp14:editId="06F6EB22">
            <wp:extent cx="3307080" cy="2192020"/>
            <wp:effectExtent l="0" t="0" r="0" b="0"/>
            <wp:docPr id="17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a:picLocks/>
                    </pic:cNvPicPr>
                  </pic:nvPicPr>
                  <pic:blipFill>
                    <a:blip r:embed="rId101">
                      <a:extLst>
                        <a:ext uri="{28A0092B-C50C-407E-A947-70E740481C1C}">
                          <a14:useLocalDpi xmlns:a14="http://schemas.microsoft.com/office/drawing/2010/main" val="0"/>
                        </a:ext>
                      </a:extLst>
                    </a:blip>
                    <a:srcRect l="27106" t="29407" r="18390" b="22673"/>
                    <a:stretch>
                      <a:fillRect/>
                    </a:stretch>
                  </pic:blipFill>
                  <pic:spPr bwMode="auto">
                    <a:xfrm>
                      <a:off x="0" y="0"/>
                      <a:ext cx="3307080" cy="2192020"/>
                    </a:xfrm>
                    <a:prstGeom prst="rect">
                      <a:avLst/>
                    </a:prstGeom>
                    <a:noFill/>
                    <a:ln>
                      <a:noFill/>
                    </a:ln>
                  </pic:spPr>
                </pic:pic>
              </a:graphicData>
            </a:graphic>
          </wp:inline>
        </w:drawing>
      </w:r>
    </w:p>
    <w:p w14:paraId="0BDDE77F" w14:textId="77777777" w:rsidR="00420D04" w:rsidRDefault="00420D04" w:rsidP="00420D04">
      <w:pPr>
        <w:pStyle w:val="eBookList"/>
      </w:pPr>
    </w:p>
    <w:p w14:paraId="5B06ACC1" w14:textId="77777777" w:rsidR="00420D04" w:rsidRPr="00C83BA7" w:rsidRDefault="00420D04" w:rsidP="00420D04">
      <w:pPr>
        <w:rPr>
          <w:b/>
        </w:rPr>
      </w:pPr>
      <w:r w:rsidRPr="00C83BA7">
        <w:rPr>
          <w:b/>
        </w:rPr>
        <w:lastRenderedPageBreak/>
        <w:t xml:space="preserve">Connect to </w:t>
      </w:r>
      <w:proofErr w:type="spellStart"/>
      <w:r w:rsidRPr="00C83BA7">
        <w:rPr>
          <w:b/>
        </w:rPr>
        <w:t>vShield</w:t>
      </w:r>
      <w:proofErr w:type="spellEnd"/>
      <w:r w:rsidRPr="00C83BA7">
        <w:rPr>
          <w:b/>
        </w:rPr>
        <w:t xml:space="preserve"> Manager:</w:t>
      </w:r>
    </w:p>
    <w:p w14:paraId="2A1E5C1B" w14:textId="77777777" w:rsidR="00420D04" w:rsidRDefault="00420D04" w:rsidP="00420D04">
      <w:pPr>
        <w:pStyle w:val="eBookList"/>
      </w:pPr>
      <w:r w:rsidRPr="006C22D9">
        <w:t>Host name or IP address:</w:t>
      </w:r>
      <w:r>
        <w:t xml:space="preserve"> </w:t>
      </w:r>
      <w:proofErr w:type="spellStart"/>
      <w:r>
        <w:t>vshield.lab.local</w:t>
      </w:r>
      <w:proofErr w:type="spellEnd"/>
    </w:p>
    <w:p w14:paraId="69C0322D" w14:textId="77777777" w:rsidR="00420D04" w:rsidRDefault="00420D04" w:rsidP="00420D04">
      <w:pPr>
        <w:pStyle w:val="eBookList"/>
      </w:pPr>
      <w:r w:rsidRPr="006C22D9">
        <w:t>User name:</w:t>
      </w:r>
      <w:r>
        <w:t xml:space="preserve"> admin</w:t>
      </w:r>
    </w:p>
    <w:p w14:paraId="0D51D54C" w14:textId="77777777" w:rsidR="00420D04" w:rsidRDefault="00420D04" w:rsidP="00420D04">
      <w:pPr>
        <w:pStyle w:val="eBookList"/>
      </w:pPr>
      <w:r w:rsidRPr="006C22D9">
        <w:t>Password:</w:t>
      </w:r>
      <w:r>
        <w:t xml:space="preserve"> default</w:t>
      </w:r>
    </w:p>
    <w:p w14:paraId="17707C22" w14:textId="77777777" w:rsidR="00420D04" w:rsidRDefault="00F43454" w:rsidP="00420D04">
      <w:pPr>
        <w:pStyle w:val="eBookList"/>
      </w:pPr>
      <w:r>
        <w:rPr>
          <w:noProof/>
          <w:lang w:eastAsia="en-NZ"/>
        </w:rPr>
        <w:drawing>
          <wp:inline distT="0" distB="0" distL="0" distR="0" wp14:anchorId="69237D8F" wp14:editId="19390681">
            <wp:extent cx="3331845" cy="914400"/>
            <wp:effectExtent l="0" t="0" r="0" b="0"/>
            <wp:docPr id="177"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2"/>
                    <pic:cNvPicPr>
                      <a:picLocks/>
                    </pic:cNvPicPr>
                  </pic:nvPicPr>
                  <pic:blipFill>
                    <a:blip r:embed="rId102">
                      <a:extLst>
                        <a:ext uri="{28A0092B-C50C-407E-A947-70E740481C1C}">
                          <a14:useLocalDpi xmlns:a14="http://schemas.microsoft.com/office/drawing/2010/main" val="0"/>
                        </a:ext>
                      </a:extLst>
                    </a:blip>
                    <a:srcRect l="27104" t="29109" r="18242" b="50603"/>
                    <a:stretch>
                      <a:fillRect/>
                    </a:stretch>
                  </pic:blipFill>
                  <pic:spPr bwMode="auto">
                    <a:xfrm>
                      <a:off x="0" y="0"/>
                      <a:ext cx="3331845" cy="914400"/>
                    </a:xfrm>
                    <a:prstGeom prst="rect">
                      <a:avLst/>
                    </a:prstGeom>
                    <a:noFill/>
                    <a:ln>
                      <a:noFill/>
                    </a:ln>
                  </pic:spPr>
                </pic:pic>
              </a:graphicData>
            </a:graphic>
          </wp:inline>
        </w:drawing>
      </w:r>
    </w:p>
    <w:p w14:paraId="5156EEAE" w14:textId="77777777" w:rsidR="00420D04" w:rsidRDefault="00420D04" w:rsidP="00420D04">
      <w:r>
        <w:t>Click Finish to complete attaching a vCenter. Complete the rest of the Quick Start menu as necessary.</w:t>
      </w:r>
    </w:p>
    <w:p w14:paraId="0A1A6F76" w14:textId="77777777" w:rsidR="00D40FA8" w:rsidRDefault="00D40FA8" w:rsidP="00D40FA8">
      <w:pPr>
        <w:pStyle w:val="Heading1"/>
      </w:pPr>
      <w:bookmarkStart w:id="45" w:name="_Toc519854538"/>
      <w:r>
        <w:lastRenderedPageBreak/>
        <w:t>Veeam ONE Installation</w:t>
      </w:r>
      <w:bookmarkEnd w:id="43"/>
      <w:bookmarkEnd w:id="45"/>
    </w:p>
    <w:p w14:paraId="3332BA11" w14:textId="77777777" w:rsidR="00D40FA8" w:rsidRDefault="00D40FA8" w:rsidP="00D40FA8">
      <w:r>
        <w:t>Like most management tools Veeam ONE uses a client server model. We will use a dedicated VM named V1 as the server. The environment is more interesting if there are a few nested VMs running and if there is some load in the VMs.</w:t>
      </w:r>
    </w:p>
    <w:p w14:paraId="3C18DA7E" w14:textId="77777777" w:rsidR="00D40FA8" w:rsidRDefault="00D40FA8" w:rsidP="00D40FA8">
      <w:r>
        <w:t>Only the Windows 208 R2 RTM install media will work, SP1 media will fail at the Windows component install phase of Windows setup.</w:t>
      </w:r>
    </w:p>
    <w:p w14:paraId="2082F615" w14:textId="77777777" w:rsidR="00D40FA8" w:rsidRPr="003F6814" w:rsidRDefault="00D40FA8" w:rsidP="00D40FA8">
      <w:pPr>
        <w:pStyle w:val="eBookHeading2"/>
      </w:pPr>
      <w:r w:rsidRPr="003F6814">
        <w:t>Server component install on V1</w:t>
      </w:r>
    </w:p>
    <w:p w14:paraId="5B274318" w14:textId="77777777" w:rsidR="00D40FA8" w:rsidRDefault="00D40FA8" w:rsidP="00D40FA8">
      <w:r>
        <w:t>1. Build the V1 VM, this follows the usual boot from CDROM with floppy attached method used for all the Lab Windows VMs. You should have the basic AutoLab setup built with DC, VC and two ESXi servers. On an a Workstation environment with 8GB of RAM you will need to shut down one of the ESXi servers to free some RAM</w:t>
      </w:r>
    </w:p>
    <w:p w14:paraId="0C45C3CB" w14:textId="77777777" w:rsidR="00D40FA8" w:rsidRDefault="00D40FA8" w:rsidP="00D40FA8">
      <w:r>
        <w:t>2. Logon to V1 as the Veeam service account user lab\</w:t>
      </w:r>
      <w:proofErr w:type="spellStart"/>
      <w:r>
        <w:t>svc_Veeam</w:t>
      </w:r>
      <w:proofErr w:type="spellEnd"/>
    </w:p>
    <w:p w14:paraId="6B74EE94" w14:textId="77777777" w:rsidR="00D40FA8" w:rsidRPr="00CC42A8" w:rsidRDefault="00D40FA8" w:rsidP="00D40FA8">
      <w:pPr>
        <w:rPr>
          <w:b/>
        </w:rPr>
      </w:pPr>
      <w:r>
        <w:t xml:space="preserve">3. On Build share locate </w:t>
      </w:r>
      <w:r w:rsidRPr="00CC42A8">
        <w:rPr>
          <w:b/>
        </w:rPr>
        <w:t>B:\Veeam1\setup.exe</w:t>
      </w:r>
      <w:r>
        <w:t xml:space="preserve"> &amp; </w:t>
      </w:r>
      <w:r w:rsidRPr="00CC42A8">
        <w:rPr>
          <w:b/>
        </w:rPr>
        <w:t>Run As Administrator</w:t>
      </w:r>
    </w:p>
    <w:p w14:paraId="7FF18791" w14:textId="77777777" w:rsidR="00D40FA8" w:rsidRDefault="00F43454" w:rsidP="00D40FA8">
      <w:pPr>
        <w:jc w:val="center"/>
      </w:pPr>
      <w:r>
        <w:rPr>
          <w:noProof/>
          <w:lang w:eastAsia="en-NZ"/>
        </w:rPr>
        <w:drawing>
          <wp:inline distT="0" distB="0" distL="0" distR="0" wp14:anchorId="1BEF0DF7" wp14:editId="133C339C">
            <wp:extent cx="3319145" cy="2492375"/>
            <wp:effectExtent l="0" t="0" r="0" b="0"/>
            <wp:docPr id="17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19145" cy="2492375"/>
                    </a:xfrm>
                    <a:prstGeom prst="rect">
                      <a:avLst/>
                    </a:prstGeom>
                    <a:noFill/>
                    <a:ln>
                      <a:noFill/>
                    </a:ln>
                  </pic:spPr>
                </pic:pic>
              </a:graphicData>
            </a:graphic>
          </wp:inline>
        </w:drawing>
      </w:r>
    </w:p>
    <w:p w14:paraId="6FEAC3C7" w14:textId="77777777" w:rsidR="00D40FA8" w:rsidRDefault="00D40FA8" w:rsidP="00D40FA8">
      <w:r>
        <w:t xml:space="preserve">4. Select to install </w:t>
      </w:r>
      <w:r w:rsidRPr="00CC42A8">
        <w:rPr>
          <w:b/>
        </w:rPr>
        <w:t>Veeam ONE Server</w:t>
      </w:r>
    </w:p>
    <w:p w14:paraId="1C659E1C" w14:textId="77777777" w:rsidR="00D40FA8" w:rsidRDefault="00F43454" w:rsidP="00D40FA8">
      <w:pPr>
        <w:jc w:val="center"/>
      </w:pPr>
      <w:r>
        <w:rPr>
          <w:noProof/>
          <w:lang w:eastAsia="en-NZ"/>
        </w:rPr>
        <w:drawing>
          <wp:inline distT="0" distB="0" distL="0" distR="0" wp14:anchorId="573F665B" wp14:editId="1C297B98">
            <wp:extent cx="2567940" cy="1678305"/>
            <wp:effectExtent l="0" t="0" r="0" b="0"/>
            <wp:docPr id="175"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67940" cy="1678305"/>
                    </a:xfrm>
                    <a:prstGeom prst="rect">
                      <a:avLst/>
                    </a:prstGeom>
                    <a:noFill/>
                    <a:ln>
                      <a:noFill/>
                    </a:ln>
                  </pic:spPr>
                </pic:pic>
              </a:graphicData>
            </a:graphic>
          </wp:inline>
        </w:drawing>
      </w:r>
    </w:p>
    <w:p w14:paraId="016F528C" w14:textId="77777777" w:rsidR="00D40FA8" w:rsidRDefault="00D40FA8" w:rsidP="00D40FA8">
      <w:r>
        <w:t>5. Click through the install wizard as usual</w:t>
      </w:r>
    </w:p>
    <w:p w14:paraId="26BE6515" w14:textId="77777777" w:rsidR="00D40FA8" w:rsidRDefault="00F43454" w:rsidP="00D40FA8">
      <w:pPr>
        <w:jc w:val="center"/>
      </w:pPr>
      <w:r>
        <w:rPr>
          <w:noProof/>
          <w:lang w:eastAsia="en-NZ"/>
        </w:rPr>
        <w:lastRenderedPageBreak/>
        <w:drawing>
          <wp:inline distT="0" distB="0" distL="0" distR="0" wp14:anchorId="364548EC" wp14:editId="6E6C3923">
            <wp:extent cx="2642870" cy="1841500"/>
            <wp:effectExtent l="0" t="0" r="0" b="0"/>
            <wp:docPr id="174"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42870" cy="1841500"/>
                    </a:xfrm>
                    <a:prstGeom prst="rect">
                      <a:avLst/>
                    </a:prstGeom>
                    <a:noFill/>
                    <a:ln>
                      <a:noFill/>
                    </a:ln>
                  </pic:spPr>
                </pic:pic>
              </a:graphicData>
            </a:graphic>
          </wp:inline>
        </w:drawing>
      </w:r>
    </w:p>
    <w:p w14:paraId="71388E26" w14:textId="77777777" w:rsidR="00D40FA8" w:rsidRDefault="00F43454" w:rsidP="00D40FA8">
      <w:pPr>
        <w:jc w:val="center"/>
      </w:pPr>
      <w:r>
        <w:rPr>
          <w:noProof/>
          <w:lang w:eastAsia="en-NZ"/>
        </w:rPr>
        <w:drawing>
          <wp:inline distT="0" distB="0" distL="0" distR="0" wp14:anchorId="12C2A940" wp14:editId="29C5A4A5">
            <wp:extent cx="2668270" cy="1853565"/>
            <wp:effectExtent l="0" t="0" r="0" b="0"/>
            <wp:docPr id="1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68270" cy="1853565"/>
                    </a:xfrm>
                    <a:prstGeom prst="rect">
                      <a:avLst/>
                    </a:prstGeom>
                    <a:noFill/>
                    <a:ln>
                      <a:noFill/>
                    </a:ln>
                  </pic:spPr>
                </pic:pic>
              </a:graphicData>
            </a:graphic>
          </wp:inline>
        </w:drawing>
      </w:r>
    </w:p>
    <w:p w14:paraId="21B24400" w14:textId="77777777" w:rsidR="00D40FA8" w:rsidRDefault="00D40FA8" w:rsidP="00D40FA8">
      <w:r>
        <w:t xml:space="preserve">6. Since we're evaluating we will use the free edition, Select </w:t>
      </w:r>
      <w:r w:rsidRPr="00CC42A8">
        <w:rPr>
          <w:b/>
        </w:rPr>
        <w:t>Install Veeam ONE in a free mode</w:t>
      </w:r>
      <w:r>
        <w:t xml:space="preserve"> and click </w:t>
      </w:r>
      <w:r w:rsidRPr="00CC42A8">
        <w:rPr>
          <w:b/>
        </w:rPr>
        <w:t>Next</w:t>
      </w:r>
    </w:p>
    <w:p w14:paraId="4EE77D5B" w14:textId="77777777" w:rsidR="00D40FA8" w:rsidRPr="00B5732E" w:rsidRDefault="00F43454" w:rsidP="00D40FA8">
      <w:pPr>
        <w:jc w:val="center"/>
        <w:rPr>
          <w:lang w:val="en-US"/>
        </w:rPr>
      </w:pPr>
      <w:r>
        <w:rPr>
          <w:noProof/>
          <w:lang w:eastAsia="en-NZ"/>
        </w:rPr>
        <w:drawing>
          <wp:inline distT="0" distB="0" distL="0" distR="0" wp14:anchorId="6578BE48" wp14:editId="35D46A9F">
            <wp:extent cx="2642870" cy="1828800"/>
            <wp:effectExtent l="0" t="0" r="0" b="0"/>
            <wp:docPr id="172"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42870" cy="1828800"/>
                    </a:xfrm>
                    <a:prstGeom prst="rect">
                      <a:avLst/>
                    </a:prstGeom>
                    <a:noFill/>
                    <a:ln>
                      <a:noFill/>
                    </a:ln>
                  </pic:spPr>
                </pic:pic>
              </a:graphicData>
            </a:graphic>
          </wp:inline>
        </w:drawing>
      </w:r>
    </w:p>
    <w:p w14:paraId="21C0DF3B" w14:textId="77777777" w:rsidR="00D40FA8" w:rsidRPr="00B5732E" w:rsidRDefault="00F43454" w:rsidP="00D40FA8">
      <w:pPr>
        <w:jc w:val="center"/>
        <w:rPr>
          <w:lang w:val="en-US"/>
        </w:rPr>
      </w:pPr>
      <w:r>
        <w:rPr>
          <w:noProof/>
          <w:lang w:eastAsia="en-NZ"/>
        </w:rPr>
        <w:drawing>
          <wp:inline distT="0" distB="0" distL="0" distR="0" wp14:anchorId="222EA06F" wp14:editId="4B5DE61B">
            <wp:extent cx="2618105" cy="1828800"/>
            <wp:effectExtent l="0" t="0" r="0" b="0"/>
            <wp:docPr id="171"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18105" cy="1828800"/>
                    </a:xfrm>
                    <a:prstGeom prst="rect">
                      <a:avLst/>
                    </a:prstGeom>
                    <a:noFill/>
                    <a:ln>
                      <a:noFill/>
                    </a:ln>
                  </pic:spPr>
                </pic:pic>
              </a:graphicData>
            </a:graphic>
          </wp:inline>
        </w:drawing>
      </w:r>
    </w:p>
    <w:p w14:paraId="7F40A5BC" w14:textId="77777777" w:rsidR="00D40FA8" w:rsidRDefault="00D40FA8" w:rsidP="00D40FA8">
      <w:r>
        <w:t>7. The Lab build has installed all of the required Windows components for you</w:t>
      </w:r>
    </w:p>
    <w:p w14:paraId="6E230C30" w14:textId="77777777" w:rsidR="00D40FA8" w:rsidRPr="00B5732E" w:rsidRDefault="00F43454" w:rsidP="00D40FA8">
      <w:pPr>
        <w:jc w:val="center"/>
        <w:rPr>
          <w:lang w:val="en-US"/>
        </w:rPr>
      </w:pPr>
      <w:r>
        <w:rPr>
          <w:noProof/>
          <w:lang w:eastAsia="en-NZ"/>
        </w:rPr>
        <w:lastRenderedPageBreak/>
        <w:drawing>
          <wp:inline distT="0" distB="0" distL="0" distR="0" wp14:anchorId="66B433E3" wp14:editId="0927641E">
            <wp:extent cx="2668270" cy="1853565"/>
            <wp:effectExtent l="0" t="0" r="0" b="0"/>
            <wp:docPr id="170"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68270" cy="1853565"/>
                    </a:xfrm>
                    <a:prstGeom prst="rect">
                      <a:avLst/>
                    </a:prstGeom>
                    <a:noFill/>
                    <a:ln>
                      <a:noFill/>
                    </a:ln>
                  </pic:spPr>
                </pic:pic>
              </a:graphicData>
            </a:graphic>
          </wp:inline>
        </w:drawing>
      </w:r>
    </w:p>
    <w:p w14:paraId="5197870C" w14:textId="77777777" w:rsidR="00D40FA8" w:rsidRPr="00B5732E" w:rsidRDefault="00F43454" w:rsidP="00D40FA8">
      <w:pPr>
        <w:jc w:val="center"/>
        <w:rPr>
          <w:lang w:val="en-US"/>
        </w:rPr>
      </w:pPr>
      <w:r>
        <w:rPr>
          <w:noProof/>
          <w:lang w:eastAsia="en-NZ"/>
        </w:rPr>
        <w:drawing>
          <wp:inline distT="0" distB="0" distL="0" distR="0" wp14:anchorId="0E3A463C" wp14:editId="54A9B421">
            <wp:extent cx="2655570" cy="1841500"/>
            <wp:effectExtent l="0" t="0" r="0" b="0"/>
            <wp:docPr id="169"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55570" cy="1841500"/>
                    </a:xfrm>
                    <a:prstGeom prst="rect">
                      <a:avLst/>
                    </a:prstGeom>
                    <a:noFill/>
                    <a:ln>
                      <a:noFill/>
                    </a:ln>
                  </pic:spPr>
                </pic:pic>
              </a:graphicData>
            </a:graphic>
          </wp:inline>
        </w:drawing>
      </w:r>
    </w:p>
    <w:p w14:paraId="3D24A9B5" w14:textId="77777777" w:rsidR="00D40FA8" w:rsidRDefault="00D40FA8" w:rsidP="00D40FA8">
      <w:r>
        <w:t xml:space="preserve">8. Enter the usual lab password </w:t>
      </w:r>
      <w:r w:rsidRPr="00CC42A8">
        <w:rPr>
          <w:b/>
        </w:rPr>
        <w:t>VMware1!</w:t>
      </w:r>
      <w:r>
        <w:t xml:space="preserve"> for the service account</w:t>
      </w:r>
    </w:p>
    <w:p w14:paraId="428F5022" w14:textId="77777777" w:rsidR="00D40FA8" w:rsidRPr="00B5732E" w:rsidRDefault="00F43454" w:rsidP="00D40FA8">
      <w:pPr>
        <w:jc w:val="center"/>
        <w:rPr>
          <w:lang w:val="en-US"/>
        </w:rPr>
      </w:pPr>
      <w:r>
        <w:rPr>
          <w:noProof/>
          <w:lang w:eastAsia="en-NZ"/>
        </w:rPr>
        <w:drawing>
          <wp:inline distT="0" distB="0" distL="0" distR="0" wp14:anchorId="3C199940" wp14:editId="7EDDC866">
            <wp:extent cx="2630170" cy="1828800"/>
            <wp:effectExtent l="0" t="0" r="0" b="0"/>
            <wp:docPr id="16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30170" cy="1828800"/>
                    </a:xfrm>
                    <a:prstGeom prst="rect">
                      <a:avLst/>
                    </a:prstGeom>
                    <a:noFill/>
                    <a:ln>
                      <a:noFill/>
                    </a:ln>
                  </pic:spPr>
                </pic:pic>
              </a:graphicData>
            </a:graphic>
          </wp:inline>
        </w:drawing>
      </w:r>
    </w:p>
    <w:p w14:paraId="0F01F7DB" w14:textId="77777777" w:rsidR="00D40FA8" w:rsidRDefault="00D40FA8" w:rsidP="00D40FA8">
      <w:r>
        <w:t xml:space="preserve">9. To minimise the RAM footprint we will use the SQL instance on the DC, the service account has rights to create the database so simply change to </w:t>
      </w:r>
      <w:r w:rsidRPr="00CC42A8">
        <w:rPr>
          <w:b/>
        </w:rPr>
        <w:t>Use existing instance of SQL Server</w:t>
      </w:r>
      <w:r>
        <w:t xml:space="preserve"> and enter the instance name of the SQL server on DC, </w:t>
      </w:r>
      <w:r w:rsidRPr="00CC42A8">
        <w:rPr>
          <w:b/>
        </w:rPr>
        <w:t>DC\SQLEXPRESS</w:t>
      </w:r>
    </w:p>
    <w:p w14:paraId="598E3551" w14:textId="77777777" w:rsidR="00D40FA8" w:rsidRPr="00B5732E" w:rsidRDefault="00F43454" w:rsidP="00D40FA8">
      <w:pPr>
        <w:jc w:val="center"/>
        <w:rPr>
          <w:lang w:val="en-US"/>
        </w:rPr>
      </w:pPr>
      <w:r>
        <w:rPr>
          <w:noProof/>
          <w:lang w:eastAsia="en-NZ"/>
        </w:rPr>
        <w:drawing>
          <wp:inline distT="0" distB="0" distL="0" distR="0" wp14:anchorId="4401342A" wp14:editId="1D6D75AE">
            <wp:extent cx="2655570" cy="1853565"/>
            <wp:effectExtent l="0" t="0" r="0" b="0"/>
            <wp:docPr id="167"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2"/>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55570" cy="1853565"/>
                    </a:xfrm>
                    <a:prstGeom prst="rect">
                      <a:avLst/>
                    </a:prstGeom>
                    <a:noFill/>
                    <a:ln>
                      <a:noFill/>
                    </a:ln>
                  </pic:spPr>
                </pic:pic>
              </a:graphicData>
            </a:graphic>
          </wp:inline>
        </w:drawing>
      </w:r>
    </w:p>
    <w:p w14:paraId="3FA05D6F" w14:textId="77777777" w:rsidR="00D40FA8" w:rsidRPr="00B5732E" w:rsidRDefault="00F43454" w:rsidP="00D40FA8">
      <w:pPr>
        <w:jc w:val="center"/>
        <w:rPr>
          <w:lang w:val="en-US"/>
        </w:rPr>
      </w:pPr>
      <w:r>
        <w:rPr>
          <w:noProof/>
          <w:lang w:eastAsia="en-NZ"/>
        </w:rPr>
        <w:lastRenderedPageBreak/>
        <w:drawing>
          <wp:inline distT="0" distB="0" distL="0" distR="0" wp14:anchorId="799EC16D" wp14:editId="40A4C02F">
            <wp:extent cx="2630170" cy="1841500"/>
            <wp:effectExtent l="0" t="0" r="0" b="0"/>
            <wp:docPr id="166"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30170" cy="1841500"/>
                    </a:xfrm>
                    <a:prstGeom prst="rect">
                      <a:avLst/>
                    </a:prstGeom>
                    <a:noFill/>
                    <a:ln>
                      <a:noFill/>
                    </a:ln>
                  </pic:spPr>
                </pic:pic>
              </a:graphicData>
            </a:graphic>
          </wp:inline>
        </w:drawing>
      </w:r>
    </w:p>
    <w:p w14:paraId="062D5294" w14:textId="77777777" w:rsidR="00D40FA8" w:rsidRDefault="00D40FA8" w:rsidP="00D40FA8">
      <w:r>
        <w:t>10. Click on VMware vCenter Server to add our vCenter</w:t>
      </w:r>
    </w:p>
    <w:p w14:paraId="13C5B6C9" w14:textId="77777777" w:rsidR="00D40FA8" w:rsidRPr="00B5732E" w:rsidRDefault="00F43454" w:rsidP="00D40FA8">
      <w:pPr>
        <w:jc w:val="center"/>
        <w:rPr>
          <w:lang w:val="en-US"/>
        </w:rPr>
      </w:pPr>
      <w:r>
        <w:rPr>
          <w:noProof/>
          <w:lang w:eastAsia="en-NZ"/>
        </w:rPr>
        <w:drawing>
          <wp:inline distT="0" distB="0" distL="0" distR="0" wp14:anchorId="7C8FBA3A" wp14:editId="1FB7BC2D">
            <wp:extent cx="2618105" cy="1853565"/>
            <wp:effectExtent l="0" t="0" r="0" b="0"/>
            <wp:docPr id="165"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18105" cy="1853565"/>
                    </a:xfrm>
                    <a:prstGeom prst="rect">
                      <a:avLst/>
                    </a:prstGeom>
                    <a:noFill/>
                    <a:ln>
                      <a:noFill/>
                    </a:ln>
                  </pic:spPr>
                </pic:pic>
              </a:graphicData>
            </a:graphic>
          </wp:inline>
        </w:drawing>
      </w:r>
    </w:p>
    <w:p w14:paraId="2301E748" w14:textId="77777777" w:rsidR="00D40FA8" w:rsidRDefault="00D40FA8" w:rsidP="00D40FA8">
      <w:r>
        <w:t xml:space="preserve">11. Enter the lab vCenter </w:t>
      </w:r>
      <w:proofErr w:type="spellStart"/>
      <w:r w:rsidRPr="00CC42A8">
        <w:rPr>
          <w:b/>
        </w:rPr>
        <w:t>vc.lab.local</w:t>
      </w:r>
      <w:proofErr w:type="spellEnd"/>
      <w:r>
        <w:t xml:space="preserve"> and the Veeam service account credentials, username </w:t>
      </w:r>
      <w:r w:rsidRPr="00CC42A8">
        <w:rPr>
          <w:b/>
        </w:rPr>
        <w:t>lab\</w:t>
      </w:r>
      <w:proofErr w:type="spellStart"/>
      <w:r w:rsidRPr="00CC42A8">
        <w:rPr>
          <w:b/>
        </w:rPr>
        <w:t>svc_veeam</w:t>
      </w:r>
      <w:proofErr w:type="spellEnd"/>
      <w:r>
        <w:t xml:space="preserve"> and password </w:t>
      </w:r>
      <w:r w:rsidRPr="00CC42A8">
        <w:rPr>
          <w:b/>
        </w:rPr>
        <w:t>VMware1!</w:t>
      </w:r>
    </w:p>
    <w:p w14:paraId="1B1279B8" w14:textId="77777777" w:rsidR="00D40FA8" w:rsidRPr="00B5732E" w:rsidRDefault="00F43454" w:rsidP="00D40FA8">
      <w:pPr>
        <w:jc w:val="center"/>
        <w:rPr>
          <w:lang w:val="en-US"/>
        </w:rPr>
      </w:pPr>
      <w:r>
        <w:rPr>
          <w:noProof/>
          <w:lang w:eastAsia="en-NZ"/>
        </w:rPr>
        <w:drawing>
          <wp:inline distT="0" distB="0" distL="0" distR="0" wp14:anchorId="1981FB48" wp14:editId="75876937">
            <wp:extent cx="2630170" cy="1853565"/>
            <wp:effectExtent l="0" t="0" r="0" b="0"/>
            <wp:docPr id="164"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30170" cy="1853565"/>
                    </a:xfrm>
                    <a:prstGeom prst="rect">
                      <a:avLst/>
                    </a:prstGeom>
                    <a:noFill/>
                    <a:ln>
                      <a:noFill/>
                    </a:ln>
                  </pic:spPr>
                </pic:pic>
              </a:graphicData>
            </a:graphic>
          </wp:inline>
        </w:drawing>
      </w:r>
    </w:p>
    <w:p w14:paraId="2ED4430A" w14:textId="77777777" w:rsidR="00D40FA8" w:rsidRPr="00B5732E" w:rsidRDefault="00F43454" w:rsidP="00D40FA8">
      <w:pPr>
        <w:jc w:val="center"/>
        <w:rPr>
          <w:lang w:val="en-US"/>
        </w:rPr>
      </w:pPr>
      <w:r>
        <w:rPr>
          <w:noProof/>
          <w:lang w:eastAsia="en-NZ"/>
        </w:rPr>
        <w:drawing>
          <wp:inline distT="0" distB="0" distL="0" distR="0" wp14:anchorId="3E18C3BF" wp14:editId="3D4041CE">
            <wp:extent cx="2642870" cy="1853565"/>
            <wp:effectExtent l="0" t="0" r="0" b="0"/>
            <wp:docPr id="163"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2870" cy="1853565"/>
                    </a:xfrm>
                    <a:prstGeom prst="rect">
                      <a:avLst/>
                    </a:prstGeom>
                    <a:noFill/>
                    <a:ln>
                      <a:noFill/>
                    </a:ln>
                  </pic:spPr>
                </pic:pic>
              </a:graphicData>
            </a:graphic>
          </wp:inline>
        </w:drawing>
      </w:r>
    </w:p>
    <w:p w14:paraId="201C9D25" w14:textId="77777777" w:rsidR="00D40FA8" w:rsidRPr="00B5732E" w:rsidRDefault="00F43454" w:rsidP="00D40FA8">
      <w:pPr>
        <w:jc w:val="center"/>
        <w:rPr>
          <w:lang w:val="en-US"/>
        </w:rPr>
      </w:pPr>
      <w:r>
        <w:rPr>
          <w:noProof/>
          <w:lang w:eastAsia="en-NZ"/>
        </w:rPr>
        <w:lastRenderedPageBreak/>
        <w:drawing>
          <wp:inline distT="0" distB="0" distL="0" distR="0" wp14:anchorId="71777146" wp14:editId="01CBDE60">
            <wp:extent cx="2618105" cy="1853565"/>
            <wp:effectExtent l="0" t="0" r="0" b="0"/>
            <wp:docPr id="162"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18105" cy="1853565"/>
                    </a:xfrm>
                    <a:prstGeom prst="rect">
                      <a:avLst/>
                    </a:prstGeom>
                    <a:noFill/>
                    <a:ln>
                      <a:noFill/>
                    </a:ln>
                  </pic:spPr>
                </pic:pic>
              </a:graphicData>
            </a:graphic>
          </wp:inline>
        </w:drawing>
      </w:r>
    </w:p>
    <w:p w14:paraId="04C54500" w14:textId="77777777" w:rsidR="00D40FA8" w:rsidRDefault="00D40FA8" w:rsidP="00D40FA8">
      <w:r>
        <w:t xml:space="preserve">12. Once the install completes you will be prompted to log off, click </w:t>
      </w:r>
      <w:r w:rsidRPr="00CC42A8">
        <w:rPr>
          <w:b/>
        </w:rPr>
        <w:t>Yes</w:t>
      </w:r>
    </w:p>
    <w:p w14:paraId="1EF4B917" w14:textId="77777777" w:rsidR="00D40FA8" w:rsidRPr="00B5732E" w:rsidRDefault="00F43454" w:rsidP="00D40FA8">
      <w:pPr>
        <w:jc w:val="center"/>
        <w:rPr>
          <w:lang w:val="en-US"/>
        </w:rPr>
      </w:pPr>
      <w:r>
        <w:rPr>
          <w:noProof/>
          <w:lang w:eastAsia="en-NZ"/>
        </w:rPr>
        <w:drawing>
          <wp:inline distT="0" distB="0" distL="0" distR="0" wp14:anchorId="0C78AA6E" wp14:editId="40DDF953">
            <wp:extent cx="1929130" cy="638810"/>
            <wp:effectExtent l="0" t="0" r="0" b="0"/>
            <wp:docPr id="161"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29130" cy="638810"/>
                    </a:xfrm>
                    <a:prstGeom prst="rect">
                      <a:avLst/>
                    </a:prstGeom>
                    <a:noFill/>
                    <a:ln>
                      <a:noFill/>
                    </a:ln>
                  </pic:spPr>
                </pic:pic>
              </a:graphicData>
            </a:graphic>
          </wp:inline>
        </w:drawing>
      </w:r>
    </w:p>
    <w:p w14:paraId="2D6D61A7" w14:textId="77777777" w:rsidR="00D40FA8" w:rsidRDefault="00D40FA8" w:rsidP="00D40FA8">
      <w:r>
        <w:t>13. When you log back on you will find three new desktop shortcuts for the Veeam components</w:t>
      </w:r>
    </w:p>
    <w:p w14:paraId="58480348" w14:textId="77777777" w:rsidR="00D40FA8" w:rsidRPr="00B5732E" w:rsidRDefault="00F43454" w:rsidP="00D40FA8">
      <w:pPr>
        <w:jc w:val="center"/>
        <w:rPr>
          <w:lang w:val="en-US"/>
        </w:rPr>
      </w:pPr>
      <w:r>
        <w:rPr>
          <w:noProof/>
          <w:lang w:eastAsia="en-NZ"/>
        </w:rPr>
        <w:drawing>
          <wp:inline distT="0" distB="0" distL="0" distR="0" wp14:anchorId="2D1600B9" wp14:editId="6D05D782">
            <wp:extent cx="776605" cy="2856230"/>
            <wp:effectExtent l="0" t="0" r="0" b="0"/>
            <wp:docPr id="160"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76605" cy="2856230"/>
                    </a:xfrm>
                    <a:prstGeom prst="rect">
                      <a:avLst/>
                    </a:prstGeom>
                    <a:noFill/>
                    <a:ln>
                      <a:noFill/>
                    </a:ln>
                  </pic:spPr>
                </pic:pic>
              </a:graphicData>
            </a:graphic>
          </wp:inline>
        </w:drawing>
      </w:r>
    </w:p>
    <w:p w14:paraId="5DB2C329" w14:textId="77777777" w:rsidR="00D40FA8" w:rsidRDefault="00D40FA8" w:rsidP="00D40FA8">
      <w:r>
        <w:t>14. Use each shortcut to launch the components and make sure they operate.</w:t>
      </w:r>
    </w:p>
    <w:p w14:paraId="2DF5EC37" w14:textId="77777777" w:rsidR="00D40FA8" w:rsidRDefault="00D40FA8" w:rsidP="00D40FA8">
      <w:r>
        <w:t xml:space="preserve">15. </w:t>
      </w:r>
      <w:r w:rsidRPr="00CC42A8">
        <w:rPr>
          <w:b/>
        </w:rPr>
        <w:t>Veeam ONE Monitor</w:t>
      </w:r>
    </w:p>
    <w:p w14:paraId="4E73B82C" w14:textId="77777777" w:rsidR="00D40FA8" w:rsidRPr="00B5732E" w:rsidRDefault="00F43454" w:rsidP="00D40FA8">
      <w:pPr>
        <w:ind w:left="390"/>
        <w:jc w:val="center"/>
        <w:rPr>
          <w:lang w:val="en-US"/>
        </w:rPr>
      </w:pPr>
      <w:r>
        <w:rPr>
          <w:noProof/>
          <w:lang w:eastAsia="en-NZ"/>
        </w:rPr>
        <w:lastRenderedPageBreak/>
        <w:drawing>
          <wp:inline distT="0" distB="0" distL="0" distR="0" wp14:anchorId="4514E8B1" wp14:editId="7CEFB0DF">
            <wp:extent cx="3594735" cy="2204720"/>
            <wp:effectExtent l="0" t="0" r="0" b="0"/>
            <wp:docPr id="159"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94735" cy="2204720"/>
                    </a:xfrm>
                    <a:prstGeom prst="rect">
                      <a:avLst/>
                    </a:prstGeom>
                    <a:noFill/>
                    <a:ln>
                      <a:noFill/>
                    </a:ln>
                  </pic:spPr>
                </pic:pic>
              </a:graphicData>
            </a:graphic>
          </wp:inline>
        </w:drawing>
      </w:r>
    </w:p>
    <w:p w14:paraId="486D40AF" w14:textId="77777777" w:rsidR="00D40FA8" w:rsidRDefault="00D40FA8" w:rsidP="00D40FA8">
      <w:r>
        <w:t xml:space="preserve">16. </w:t>
      </w:r>
      <w:r w:rsidRPr="00CC42A8">
        <w:rPr>
          <w:b/>
        </w:rPr>
        <w:t>Veeam ONE Business View</w:t>
      </w:r>
      <w:r>
        <w:t xml:space="preserve">, this shows some data on the </w:t>
      </w:r>
      <w:r w:rsidRPr="00CC42A8">
        <w:rPr>
          <w:b/>
        </w:rPr>
        <w:t>Workspace</w:t>
      </w:r>
      <w:r>
        <w:t xml:space="preserve"> tab</w:t>
      </w:r>
    </w:p>
    <w:p w14:paraId="2257451B" w14:textId="77777777" w:rsidR="00D40FA8" w:rsidRPr="00B5732E" w:rsidRDefault="00F43454" w:rsidP="00D40FA8">
      <w:pPr>
        <w:ind w:left="390"/>
        <w:jc w:val="center"/>
        <w:rPr>
          <w:lang w:val="en-US"/>
        </w:rPr>
      </w:pPr>
      <w:r>
        <w:rPr>
          <w:noProof/>
          <w:lang w:eastAsia="en-NZ"/>
        </w:rPr>
        <w:drawing>
          <wp:inline distT="0" distB="0" distL="0" distR="0" wp14:anchorId="5B581338" wp14:editId="4ACE4BBD">
            <wp:extent cx="4233545" cy="1903730"/>
            <wp:effectExtent l="0" t="0" r="0" b="0"/>
            <wp:docPr id="158"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3545" cy="1903730"/>
                    </a:xfrm>
                    <a:prstGeom prst="rect">
                      <a:avLst/>
                    </a:prstGeom>
                    <a:noFill/>
                    <a:ln>
                      <a:noFill/>
                    </a:ln>
                  </pic:spPr>
                </pic:pic>
              </a:graphicData>
            </a:graphic>
          </wp:inline>
        </w:drawing>
      </w:r>
    </w:p>
    <w:p w14:paraId="0902D3E2" w14:textId="77777777" w:rsidR="00D40FA8" w:rsidRDefault="00D40FA8" w:rsidP="00D40FA8">
      <w:r>
        <w:t xml:space="preserve">17. </w:t>
      </w:r>
      <w:r w:rsidRPr="00CC42A8">
        <w:rPr>
          <w:b/>
        </w:rPr>
        <w:t>Veeam One Reporter</w:t>
      </w:r>
      <w:r>
        <w:t xml:space="preserve">, here the </w:t>
      </w:r>
      <w:r w:rsidRPr="00CC42A8">
        <w:rPr>
          <w:b/>
        </w:rPr>
        <w:t>VMware Trends</w:t>
      </w:r>
      <w:r>
        <w:t xml:space="preserve"> dashboard shows data immediately</w:t>
      </w:r>
    </w:p>
    <w:p w14:paraId="4C874BFC" w14:textId="77777777" w:rsidR="00D40FA8" w:rsidRPr="00B5732E" w:rsidRDefault="00F43454" w:rsidP="00D40FA8">
      <w:pPr>
        <w:ind w:left="390"/>
        <w:jc w:val="center"/>
        <w:rPr>
          <w:lang w:val="en-US"/>
        </w:rPr>
      </w:pPr>
      <w:r>
        <w:rPr>
          <w:noProof/>
          <w:lang w:eastAsia="en-NZ"/>
        </w:rPr>
        <w:drawing>
          <wp:inline distT="0" distB="0" distL="0" distR="0" wp14:anchorId="3D7B4288" wp14:editId="77B209A7">
            <wp:extent cx="4221480" cy="2981325"/>
            <wp:effectExtent l="0" t="0" r="0" b="0"/>
            <wp:docPr id="157"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21480" cy="2981325"/>
                    </a:xfrm>
                    <a:prstGeom prst="rect">
                      <a:avLst/>
                    </a:prstGeom>
                    <a:noFill/>
                    <a:ln>
                      <a:noFill/>
                    </a:ln>
                  </pic:spPr>
                </pic:pic>
              </a:graphicData>
            </a:graphic>
          </wp:inline>
        </w:drawing>
      </w:r>
    </w:p>
    <w:p w14:paraId="7D7AD5F0" w14:textId="77777777" w:rsidR="00D40FA8" w:rsidRDefault="00D40FA8" w:rsidP="00D40FA8">
      <w:r>
        <w:t xml:space="preserve">18. Next setup to allow the VI-Admin user access to the Veeam products. Form the Start Menu under </w:t>
      </w:r>
      <w:r w:rsidRPr="00CC42A8">
        <w:rPr>
          <w:b/>
        </w:rPr>
        <w:t>Administrative Tools</w:t>
      </w:r>
      <w:r>
        <w:t xml:space="preserve"> select </w:t>
      </w:r>
      <w:r w:rsidRPr="00CC42A8">
        <w:rPr>
          <w:b/>
        </w:rPr>
        <w:t>Computer Management</w:t>
      </w:r>
    </w:p>
    <w:p w14:paraId="6C6E5EC2" w14:textId="77777777" w:rsidR="00D40FA8" w:rsidRDefault="00D40FA8" w:rsidP="00D40FA8">
      <w:r>
        <w:t xml:space="preserve">19. Under </w:t>
      </w:r>
      <w:r w:rsidRPr="00CC42A8">
        <w:rPr>
          <w:b/>
        </w:rPr>
        <w:t>Local Users and Groups</w:t>
      </w:r>
      <w:r>
        <w:t xml:space="preserve"> select the </w:t>
      </w:r>
      <w:r w:rsidRPr="00CC42A8">
        <w:rPr>
          <w:b/>
        </w:rPr>
        <w:t>Groups</w:t>
      </w:r>
      <w:r>
        <w:t xml:space="preserve"> folder</w:t>
      </w:r>
    </w:p>
    <w:p w14:paraId="61361B01" w14:textId="77777777" w:rsidR="00D40FA8" w:rsidRPr="00B5732E" w:rsidRDefault="00F43454" w:rsidP="00D40FA8">
      <w:pPr>
        <w:ind w:left="390"/>
        <w:jc w:val="center"/>
        <w:rPr>
          <w:lang w:val="en-US"/>
        </w:rPr>
      </w:pPr>
      <w:r>
        <w:rPr>
          <w:noProof/>
          <w:lang w:eastAsia="en-NZ"/>
        </w:rPr>
        <w:lastRenderedPageBreak/>
        <w:drawing>
          <wp:inline distT="0" distB="0" distL="0" distR="0" wp14:anchorId="617802C8" wp14:editId="4B60CED5">
            <wp:extent cx="4747260" cy="2117090"/>
            <wp:effectExtent l="0" t="0" r="0" b="0"/>
            <wp:docPr id="156"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47260" cy="2117090"/>
                    </a:xfrm>
                    <a:prstGeom prst="rect">
                      <a:avLst/>
                    </a:prstGeom>
                    <a:noFill/>
                    <a:ln>
                      <a:noFill/>
                    </a:ln>
                  </pic:spPr>
                </pic:pic>
              </a:graphicData>
            </a:graphic>
          </wp:inline>
        </w:drawing>
      </w:r>
    </w:p>
    <w:p w14:paraId="73B6F02B" w14:textId="77777777" w:rsidR="00D40FA8" w:rsidRDefault="00D40FA8" w:rsidP="00D40FA8">
      <w:r>
        <w:t xml:space="preserve">20. Double click the </w:t>
      </w:r>
      <w:r w:rsidRPr="00CC42A8">
        <w:rPr>
          <w:b/>
        </w:rPr>
        <w:t>Veeam ONE Administrators</w:t>
      </w:r>
      <w:r>
        <w:t xml:space="preserve"> group, click the </w:t>
      </w:r>
      <w:r w:rsidRPr="00CC42A8">
        <w:rPr>
          <w:b/>
        </w:rPr>
        <w:t>Add…</w:t>
      </w:r>
      <w:r>
        <w:t xml:space="preserve"> button, enter VI-Admin and click </w:t>
      </w:r>
      <w:r w:rsidRPr="00CC42A8">
        <w:rPr>
          <w:b/>
        </w:rPr>
        <w:t>OK</w:t>
      </w:r>
      <w:r>
        <w:t xml:space="preserve"> a couple of times, then close </w:t>
      </w:r>
      <w:r w:rsidRPr="00CC42A8">
        <w:rPr>
          <w:b/>
        </w:rPr>
        <w:t>Computer Management</w:t>
      </w:r>
    </w:p>
    <w:p w14:paraId="4C2896A9" w14:textId="77777777" w:rsidR="00D40FA8" w:rsidRPr="00B5732E" w:rsidRDefault="00F43454" w:rsidP="00D40FA8">
      <w:pPr>
        <w:ind w:left="390"/>
        <w:jc w:val="center"/>
        <w:rPr>
          <w:lang w:val="en-US"/>
        </w:rPr>
      </w:pPr>
      <w:r>
        <w:rPr>
          <w:noProof/>
          <w:lang w:eastAsia="en-NZ"/>
        </w:rPr>
        <w:drawing>
          <wp:inline distT="0" distB="0" distL="0" distR="0" wp14:anchorId="7D177895" wp14:editId="408DA950">
            <wp:extent cx="4722495" cy="2104390"/>
            <wp:effectExtent l="0" t="0" r="0" b="0"/>
            <wp:docPr id="15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22495" cy="2104390"/>
                    </a:xfrm>
                    <a:prstGeom prst="rect">
                      <a:avLst/>
                    </a:prstGeom>
                    <a:noFill/>
                    <a:ln>
                      <a:noFill/>
                    </a:ln>
                  </pic:spPr>
                </pic:pic>
              </a:graphicData>
            </a:graphic>
          </wp:inline>
        </w:drawing>
      </w:r>
    </w:p>
    <w:p w14:paraId="4C28A0BE" w14:textId="77777777" w:rsidR="00D40FA8" w:rsidRPr="003F6814" w:rsidRDefault="00D40FA8" w:rsidP="00D40FA8">
      <w:pPr>
        <w:pStyle w:val="eBookHeading2"/>
      </w:pPr>
      <w:r w:rsidRPr="003F6814">
        <w:t>Client component install on VC</w:t>
      </w:r>
    </w:p>
    <w:p w14:paraId="4DAB8093" w14:textId="77777777" w:rsidR="00D40FA8" w:rsidRDefault="00D40FA8" w:rsidP="00D40FA8">
      <w:r>
        <w:t>1. Logon to VC as VI-Admin</w:t>
      </w:r>
    </w:p>
    <w:p w14:paraId="4770624A" w14:textId="77777777" w:rsidR="00D40FA8" w:rsidRDefault="00D40FA8" w:rsidP="00D40FA8">
      <w:r>
        <w:t xml:space="preserve">2. Again locate and </w:t>
      </w:r>
      <w:r w:rsidRPr="00CC42A8">
        <w:rPr>
          <w:b/>
        </w:rPr>
        <w:t>Run as Administrator</w:t>
      </w:r>
      <w:r>
        <w:t xml:space="preserve"> the </w:t>
      </w:r>
      <w:r w:rsidRPr="00CC42A8">
        <w:rPr>
          <w:b/>
        </w:rPr>
        <w:t>B:\Veeam1\setup.exe</w:t>
      </w:r>
      <w:r>
        <w:t xml:space="preserve"> from the Build share</w:t>
      </w:r>
    </w:p>
    <w:p w14:paraId="3D779763" w14:textId="77777777" w:rsidR="00D40FA8" w:rsidRDefault="00D40FA8" w:rsidP="00D40FA8">
      <w:r>
        <w:t xml:space="preserve">3. This time choose </w:t>
      </w:r>
      <w:r w:rsidRPr="00CC42A8">
        <w:rPr>
          <w:b/>
        </w:rPr>
        <w:t>Veeam ONE Monitor Client</w:t>
      </w:r>
    </w:p>
    <w:p w14:paraId="2FF77706" w14:textId="77777777" w:rsidR="00D40FA8" w:rsidRPr="00B5732E" w:rsidRDefault="00F43454" w:rsidP="00D40FA8">
      <w:pPr>
        <w:jc w:val="center"/>
        <w:rPr>
          <w:lang w:val="en-US"/>
        </w:rPr>
      </w:pPr>
      <w:r>
        <w:rPr>
          <w:noProof/>
          <w:lang w:eastAsia="en-NZ"/>
        </w:rPr>
        <w:drawing>
          <wp:inline distT="0" distB="0" distL="0" distR="0" wp14:anchorId="14C11892" wp14:editId="7E0191B9">
            <wp:extent cx="2567940" cy="1653540"/>
            <wp:effectExtent l="0" t="0" r="0" b="0"/>
            <wp:docPr id="154"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67940" cy="1653540"/>
                    </a:xfrm>
                    <a:prstGeom prst="rect">
                      <a:avLst/>
                    </a:prstGeom>
                    <a:noFill/>
                    <a:ln>
                      <a:noFill/>
                    </a:ln>
                  </pic:spPr>
                </pic:pic>
              </a:graphicData>
            </a:graphic>
          </wp:inline>
        </w:drawing>
      </w:r>
    </w:p>
    <w:p w14:paraId="439DF4A6" w14:textId="77777777" w:rsidR="00D40FA8" w:rsidRDefault="00D40FA8" w:rsidP="00D40FA8">
      <w:r>
        <w:t>4. Click through the install wizard as usual</w:t>
      </w:r>
    </w:p>
    <w:p w14:paraId="1DBF6B7C" w14:textId="77777777" w:rsidR="00D40FA8" w:rsidRPr="00B5732E" w:rsidRDefault="00F43454" w:rsidP="00D40FA8">
      <w:pPr>
        <w:jc w:val="center"/>
        <w:rPr>
          <w:lang w:val="en-US"/>
        </w:rPr>
      </w:pPr>
      <w:r>
        <w:rPr>
          <w:noProof/>
          <w:lang w:eastAsia="en-NZ"/>
        </w:rPr>
        <w:lastRenderedPageBreak/>
        <w:drawing>
          <wp:inline distT="0" distB="0" distL="0" distR="0" wp14:anchorId="06430383" wp14:editId="438E6331">
            <wp:extent cx="2404745" cy="1804035"/>
            <wp:effectExtent l="0" t="0" r="0" b="0"/>
            <wp:docPr id="153"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4745" cy="1804035"/>
                    </a:xfrm>
                    <a:prstGeom prst="rect">
                      <a:avLst/>
                    </a:prstGeom>
                    <a:noFill/>
                    <a:ln>
                      <a:noFill/>
                    </a:ln>
                  </pic:spPr>
                </pic:pic>
              </a:graphicData>
            </a:graphic>
          </wp:inline>
        </w:drawing>
      </w:r>
    </w:p>
    <w:p w14:paraId="538B2C18" w14:textId="77777777" w:rsidR="00D40FA8" w:rsidRPr="00B5732E" w:rsidRDefault="00F43454" w:rsidP="00D40FA8">
      <w:pPr>
        <w:jc w:val="center"/>
        <w:rPr>
          <w:lang w:val="en-US"/>
        </w:rPr>
      </w:pPr>
      <w:r>
        <w:rPr>
          <w:noProof/>
          <w:lang w:eastAsia="en-NZ"/>
        </w:rPr>
        <w:drawing>
          <wp:inline distT="0" distB="0" distL="0" distR="0" wp14:anchorId="2397594D" wp14:editId="56367846">
            <wp:extent cx="2404745" cy="1804035"/>
            <wp:effectExtent l="0" t="0" r="0" b="0"/>
            <wp:docPr id="15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04745" cy="1804035"/>
                    </a:xfrm>
                    <a:prstGeom prst="rect">
                      <a:avLst/>
                    </a:prstGeom>
                    <a:noFill/>
                    <a:ln>
                      <a:noFill/>
                    </a:ln>
                  </pic:spPr>
                </pic:pic>
              </a:graphicData>
            </a:graphic>
          </wp:inline>
        </w:drawing>
      </w:r>
    </w:p>
    <w:p w14:paraId="1D276977" w14:textId="77777777" w:rsidR="00D40FA8" w:rsidRPr="00B5732E" w:rsidRDefault="00F43454" w:rsidP="00D40FA8">
      <w:pPr>
        <w:jc w:val="center"/>
        <w:rPr>
          <w:lang w:val="en-US"/>
        </w:rPr>
      </w:pPr>
      <w:r>
        <w:rPr>
          <w:noProof/>
          <w:lang w:eastAsia="en-NZ"/>
        </w:rPr>
        <w:drawing>
          <wp:inline distT="0" distB="0" distL="0" distR="0" wp14:anchorId="33DBBCB0" wp14:editId="29359B08">
            <wp:extent cx="2404745" cy="1791335"/>
            <wp:effectExtent l="0" t="0" r="0" b="0"/>
            <wp:docPr id="151"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04745" cy="1791335"/>
                    </a:xfrm>
                    <a:prstGeom prst="rect">
                      <a:avLst/>
                    </a:prstGeom>
                    <a:noFill/>
                    <a:ln>
                      <a:noFill/>
                    </a:ln>
                  </pic:spPr>
                </pic:pic>
              </a:graphicData>
            </a:graphic>
          </wp:inline>
        </w:drawing>
      </w:r>
    </w:p>
    <w:p w14:paraId="0C05BE6B" w14:textId="77777777" w:rsidR="00D40FA8" w:rsidRPr="00B5732E" w:rsidRDefault="00F43454" w:rsidP="00D40FA8">
      <w:pPr>
        <w:jc w:val="center"/>
        <w:rPr>
          <w:lang w:val="en-US"/>
        </w:rPr>
      </w:pPr>
      <w:r>
        <w:rPr>
          <w:noProof/>
          <w:lang w:eastAsia="en-NZ"/>
        </w:rPr>
        <w:drawing>
          <wp:inline distT="0" distB="0" distL="0" distR="0" wp14:anchorId="6E9E1441" wp14:editId="31520D36">
            <wp:extent cx="2417445" cy="1804035"/>
            <wp:effectExtent l="0" t="0" r="0" b="0"/>
            <wp:docPr id="150"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17445" cy="1804035"/>
                    </a:xfrm>
                    <a:prstGeom prst="rect">
                      <a:avLst/>
                    </a:prstGeom>
                    <a:noFill/>
                    <a:ln>
                      <a:noFill/>
                    </a:ln>
                  </pic:spPr>
                </pic:pic>
              </a:graphicData>
            </a:graphic>
          </wp:inline>
        </w:drawing>
      </w:r>
    </w:p>
    <w:p w14:paraId="5366CD96" w14:textId="77777777" w:rsidR="00D40FA8" w:rsidRPr="00B5732E" w:rsidRDefault="00F43454" w:rsidP="00D40FA8">
      <w:pPr>
        <w:jc w:val="center"/>
        <w:rPr>
          <w:lang w:val="en-US"/>
        </w:rPr>
      </w:pPr>
      <w:r>
        <w:rPr>
          <w:noProof/>
          <w:lang w:eastAsia="en-NZ"/>
        </w:rPr>
        <w:lastRenderedPageBreak/>
        <w:drawing>
          <wp:inline distT="0" distB="0" distL="0" distR="0" wp14:anchorId="575E2F80" wp14:editId="20628504">
            <wp:extent cx="2392680" cy="1804035"/>
            <wp:effectExtent l="0" t="0" r="0" b="0"/>
            <wp:docPr id="149"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92680" cy="1804035"/>
                    </a:xfrm>
                    <a:prstGeom prst="rect">
                      <a:avLst/>
                    </a:prstGeom>
                    <a:noFill/>
                    <a:ln>
                      <a:noFill/>
                    </a:ln>
                  </pic:spPr>
                </pic:pic>
              </a:graphicData>
            </a:graphic>
          </wp:inline>
        </w:drawing>
      </w:r>
    </w:p>
    <w:p w14:paraId="29E9CE9B" w14:textId="77777777" w:rsidR="00D40FA8" w:rsidRPr="00B5732E" w:rsidRDefault="00F43454" w:rsidP="00D40FA8">
      <w:pPr>
        <w:jc w:val="center"/>
        <w:rPr>
          <w:lang w:val="en-US"/>
        </w:rPr>
      </w:pPr>
      <w:r>
        <w:rPr>
          <w:noProof/>
          <w:lang w:eastAsia="en-NZ"/>
        </w:rPr>
        <w:drawing>
          <wp:inline distT="0" distB="0" distL="0" distR="0" wp14:anchorId="4B7BE127" wp14:editId="766F1FB9">
            <wp:extent cx="2404745" cy="1804035"/>
            <wp:effectExtent l="0" t="0" r="0" b="0"/>
            <wp:docPr id="14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04745" cy="1804035"/>
                    </a:xfrm>
                    <a:prstGeom prst="rect">
                      <a:avLst/>
                    </a:prstGeom>
                    <a:noFill/>
                    <a:ln>
                      <a:noFill/>
                    </a:ln>
                  </pic:spPr>
                </pic:pic>
              </a:graphicData>
            </a:graphic>
          </wp:inline>
        </w:drawing>
      </w:r>
    </w:p>
    <w:p w14:paraId="09A7E55B" w14:textId="77777777" w:rsidR="00D40FA8" w:rsidRDefault="00D40FA8" w:rsidP="00D40FA8">
      <w:r>
        <w:t xml:space="preserve">After the install completes you will have a desktop shortcut for </w:t>
      </w:r>
      <w:r w:rsidRPr="00CC42A8">
        <w:rPr>
          <w:b/>
        </w:rPr>
        <w:t>Veeam ONE Monitor</w:t>
      </w:r>
      <w:r>
        <w:t>, the other two components are web services.</w:t>
      </w:r>
    </w:p>
    <w:p w14:paraId="09168DC2" w14:textId="77777777" w:rsidR="00D40FA8" w:rsidRPr="00B5732E" w:rsidRDefault="00F43454" w:rsidP="00D40FA8">
      <w:pPr>
        <w:jc w:val="center"/>
        <w:rPr>
          <w:lang w:val="en-US"/>
        </w:rPr>
      </w:pPr>
      <w:r>
        <w:rPr>
          <w:noProof/>
          <w:lang w:eastAsia="en-NZ"/>
        </w:rPr>
        <w:drawing>
          <wp:inline distT="0" distB="0" distL="0" distR="0" wp14:anchorId="692B4ADB" wp14:editId="105C5CA9">
            <wp:extent cx="3720465" cy="1979295"/>
            <wp:effectExtent l="0" t="0" r="0" b="0"/>
            <wp:docPr id="1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20465" cy="1979295"/>
                    </a:xfrm>
                    <a:prstGeom prst="rect">
                      <a:avLst/>
                    </a:prstGeom>
                    <a:noFill/>
                    <a:ln>
                      <a:noFill/>
                    </a:ln>
                  </pic:spPr>
                </pic:pic>
              </a:graphicData>
            </a:graphic>
          </wp:inline>
        </w:drawing>
      </w:r>
    </w:p>
    <w:p w14:paraId="4148F9B5" w14:textId="77777777" w:rsidR="00D40FA8" w:rsidRDefault="00D40FA8" w:rsidP="00D40FA8">
      <w:r>
        <w:t xml:space="preserve">5. On the first run you will need to tell the monitor client where to find the server, enter </w:t>
      </w:r>
      <w:r w:rsidRPr="00CC42A8">
        <w:rPr>
          <w:b/>
        </w:rPr>
        <w:t>v1.lab.local</w:t>
      </w:r>
      <w:r>
        <w:t xml:space="preserve"> and click </w:t>
      </w:r>
      <w:r w:rsidRPr="00CC42A8">
        <w:rPr>
          <w:b/>
        </w:rPr>
        <w:t>OK</w:t>
      </w:r>
    </w:p>
    <w:p w14:paraId="27A0715E" w14:textId="77777777" w:rsidR="00D40FA8" w:rsidRPr="00B5732E" w:rsidRDefault="00F43454" w:rsidP="00D40FA8">
      <w:pPr>
        <w:jc w:val="center"/>
        <w:rPr>
          <w:lang w:val="en-US"/>
        </w:rPr>
      </w:pPr>
      <w:r>
        <w:rPr>
          <w:noProof/>
          <w:lang w:eastAsia="en-NZ"/>
        </w:rPr>
        <w:lastRenderedPageBreak/>
        <w:drawing>
          <wp:inline distT="0" distB="0" distL="0" distR="0" wp14:anchorId="7A569361" wp14:editId="7C177263">
            <wp:extent cx="3043555" cy="3056255"/>
            <wp:effectExtent l="0" t="0" r="0" b="0"/>
            <wp:docPr id="14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43555" cy="3056255"/>
                    </a:xfrm>
                    <a:prstGeom prst="rect">
                      <a:avLst/>
                    </a:prstGeom>
                    <a:noFill/>
                    <a:ln>
                      <a:noFill/>
                    </a:ln>
                  </pic:spPr>
                </pic:pic>
              </a:graphicData>
            </a:graphic>
          </wp:inline>
        </w:drawing>
      </w:r>
    </w:p>
    <w:p w14:paraId="5129EA1B" w14:textId="77777777" w:rsidR="00D40FA8" w:rsidRDefault="00D40FA8" w:rsidP="00D40FA8">
      <w:r>
        <w:t xml:space="preserve">6. Once the client connects it should show you exactly the same environment as you saw in the client on V1 </w:t>
      </w:r>
    </w:p>
    <w:p w14:paraId="5006E82C" w14:textId="77777777" w:rsidR="00D40FA8" w:rsidRPr="00B5732E" w:rsidRDefault="00F43454" w:rsidP="00D40FA8">
      <w:pPr>
        <w:jc w:val="center"/>
        <w:rPr>
          <w:lang w:val="en-US"/>
        </w:rPr>
      </w:pPr>
      <w:r>
        <w:rPr>
          <w:noProof/>
          <w:lang w:eastAsia="en-NZ"/>
        </w:rPr>
        <w:drawing>
          <wp:inline distT="0" distB="0" distL="0" distR="0" wp14:anchorId="3B569C06" wp14:editId="7DC993CF">
            <wp:extent cx="5010150" cy="3056255"/>
            <wp:effectExtent l="0" t="0" r="0" b="0"/>
            <wp:docPr id="145"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0150" cy="3056255"/>
                    </a:xfrm>
                    <a:prstGeom prst="rect">
                      <a:avLst/>
                    </a:prstGeom>
                    <a:noFill/>
                    <a:ln>
                      <a:noFill/>
                    </a:ln>
                  </pic:spPr>
                </pic:pic>
              </a:graphicData>
            </a:graphic>
          </wp:inline>
        </w:drawing>
      </w:r>
    </w:p>
    <w:p w14:paraId="3405BC13" w14:textId="77777777" w:rsidR="00D40FA8" w:rsidRDefault="00D40FA8" w:rsidP="00D40FA8">
      <w:r>
        <w:t xml:space="preserve">7. Business View and Reporter are web applications; the AutoLab portal page has links to both. Simply launch Internet Explorer from the desktop shortcut then use the links to confirm access. </w:t>
      </w:r>
    </w:p>
    <w:p w14:paraId="5B0CE171" w14:textId="77777777" w:rsidR="00D40FA8" w:rsidRPr="00B5732E" w:rsidRDefault="00F43454" w:rsidP="00D40FA8">
      <w:pPr>
        <w:ind w:left="390"/>
        <w:jc w:val="center"/>
        <w:rPr>
          <w:lang w:val="en-US"/>
        </w:rPr>
      </w:pPr>
      <w:r>
        <w:rPr>
          <w:noProof/>
          <w:lang w:eastAsia="en-NZ"/>
        </w:rPr>
        <w:lastRenderedPageBreak/>
        <w:drawing>
          <wp:inline distT="0" distB="0" distL="0" distR="0" wp14:anchorId="2ECE4F49" wp14:editId="320B17FA">
            <wp:extent cx="3996055" cy="3294380"/>
            <wp:effectExtent l="0" t="0" r="0" b="0"/>
            <wp:docPr id="144"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96055" cy="3294380"/>
                    </a:xfrm>
                    <a:prstGeom prst="rect">
                      <a:avLst/>
                    </a:prstGeom>
                    <a:noFill/>
                    <a:ln>
                      <a:noFill/>
                    </a:ln>
                  </pic:spPr>
                </pic:pic>
              </a:graphicData>
            </a:graphic>
          </wp:inline>
        </w:drawing>
      </w:r>
    </w:p>
    <w:p w14:paraId="1831A344" w14:textId="77777777" w:rsidR="00D40FA8" w:rsidRDefault="00D40FA8" w:rsidP="00D40FA8">
      <w:r>
        <w:t>8. You can login to the web applications using the VI-Admin username and VMware1! Password</w:t>
      </w:r>
    </w:p>
    <w:p w14:paraId="43511ACE" w14:textId="77777777" w:rsidR="00D40FA8" w:rsidRDefault="00D40FA8" w:rsidP="00D40FA8">
      <w:r>
        <w:t xml:space="preserve">Now that you have the server and clients installed it’s time to start learning about Veeam ONE, there are lots of resources on the Veeam web site </w:t>
      </w:r>
      <w:hyperlink r:id="rId136" w:history="1">
        <w:r w:rsidRPr="00253163">
          <w:rPr>
            <w:rStyle w:val="Hyperlink"/>
          </w:rPr>
          <w:t>http://www.veeam.com/virtual-server-management-one-free/resources.html</w:t>
        </w:r>
      </w:hyperlink>
      <w:r>
        <w:t xml:space="preserve"> </w:t>
      </w:r>
    </w:p>
    <w:p w14:paraId="197E2608" w14:textId="77777777" w:rsidR="00D40FA8" w:rsidRDefault="00D40FA8" w:rsidP="00D40FA8">
      <w:pPr>
        <w:pStyle w:val="Heading1"/>
      </w:pPr>
      <w:bookmarkStart w:id="46" w:name="_Toc351891144"/>
      <w:bookmarkStart w:id="47" w:name="_Toc519854539"/>
      <w:r>
        <w:lastRenderedPageBreak/>
        <w:t>Veeam Backup &amp; Replication installation</w:t>
      </w:r>
      <w:bookmarkEnd w:id="46"/>
      <w:bookmarkEnd w:id="47"/>
    </w:p>
    <w:p w14:paraId="1785C88A" w14:textId="77777777" w:rsidR="00D40FA8" w:rsidRDefault="00D40FA8" w:rsidP="00D40FA8">
      <w:r>
        <w:t>Only the Windows 208 R2 RTM install media will work, SP1 media will fail at the Windows component install phase of Windows setup.</w:t>
      </w:r>
    </w:p>
    <w:p w14:paraId="026B227D" w14:textId="77777777" w:rsidR="00D40FA8" w:rsidRPr="003F6814" w:rsidRDefault="00D40FA8" w:rsidP="00D40FA8">
      <w:pPr>
        <w:pStyle w:val="eBookHeading2"/>
      </w:pPr>
      <w:r>
        <w:t>Server component install on VBR</w:t>
      </w:r>
    </w:p>
    <w:p w14:paraId="6316CC68" w14:textId="77777777" w:rsidR="00D40FA8" w:rsidRDefault="00D40FA8" w:rsidP="00D40FA8">
      <w:r>
        <w:t>1. Build the VBR VM, this follows the usual boot from CDROM with floppy attached method used for all the Lab Windows VMs. You should have the basic AutoLab setup built with DC, VC and two ESXi servers. On a Workstation environment with 8GB of RAM you will need to shut down one of the ESXi servers to free some RAM.</w:t>
      </w:r>
    </w:p>
    <w:p w14:paraId="7CAC980F" w14:textId="77777777" w:rsidR="00D40FA8" w:rsidRDefault="00D40FA8" w:rsidP="00D40FA8">
      <w:r>
        <w:t>2. Logon to VBR as the Veeam service account user lab\</w:t>
      </w:r>
      <w:proofErr w:type="spellStart"/>
      <w:r>
        <w:t>svc_veeam</w:t>
      </w:r>
      <w:proofErr w:type="spellEnd"/>
    </w:p>
    <w:p w14:paraId="045265F9" w14:textId="77777777" w:rsidR="00D40FA8" w:rsidRDefault="00D40FA8" w:rsidP="00D40FA8">
      <w:r>
        <w:t xml:space="preserve">3. On the build share locate </w:t>
      </w:r>
      <w:r w:rsidRPr="00CC42A8">
        <w:rPr>
          <w:b/>
        </w:rPr>
        <w:t>B:\VeeamBR\Veeam_B&amp;R_Setup_x64.exe</w:t>
      </w:r>
      <w:r>
        <w:t xml:space="preserve"> and </w:t>
      </w:r>
      <w:r w:rsidRPr="00CC42A8">
        <w:rPr>
          <w:b/>
        </w:rPr>
        <w:t>Run as Administrator</w:t>
      </w:r>
    </w:p>
    <w:p w14:paraId="681EB1EF" w14:textId="77777777" w:rsidR="00D40FA8" w:rsidRPr="00B5732E" w:rsidRDefault="00F43454" w:rsidP="00D40FA8">
      <w:pPr>
        <w:jc w:val="center"/>
        <w:rPr>
          <w:lang w:val="en-US"/>
        </w:rPr>
      </w:pPr>
      <w:r>
        <w:rPr>
          <w:noProof/>
          <w:lang w:eastAsia="en-NZ"/>
        </w:rPr>
        <w:drawing>
          <wp:inline distT="0" distB="0" distL="0" distR="0" wp14:anchorId="16D312AF" wp14:editId="14319E18">
            <wp:extent cx="4860290" cy="3620135"/>
            <wp:effectExtent l="0" t="0" r="0" b="0"/>
            <wp:docPr id="143"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60290" cy="3620135"/>
                    </a:xfrm>
                    <a:prstGeom prst="rect">
                      <a:avLst/>
                    </a:prstGeom>
                    <a:noFill/>
                    <a:ln>
                      <a:noFill/>
                    </a:ln>
                  </pic:spPr>
                </pic:pic>
              </a:graphicData>
            </a:graphic>
          </wp:inline>
        </w:drawing>
      </w:r>
    </w:p>
    <w:p w14:paraId="7C9D0BAA" w14:textId="77777777" w:rsidR="00D40FA8" w:rsidRDefault="00D40FA8" w:rsidP="00D40FA8">
      <w:r>
        <w:t xml:space="preserve">4. If you are installing Veeam Backup &amp; Replication 6.5, you will see a warning about some pre-requisites, click </w:t>
      </w:r>
      <w:r w:rsidRPr="00CC42A8">
        <w:rPr>
          <w:b/>
        </w:rPr>
        <w:t>Yes</w:t>
      </w:r>
      <w:r>
        <w:t xml:space="preserve"> and the installer will install these for you.</w:t>
      </w:r>
    </w:p>
    <w:p w14:paraId="2FD583E7" w14:textId="77777777" w:rsidR="00D40FA8" w:rsidRPr="00B5732E" w:rsidRDefault="00F43454" w:rsidP="00D40FA8">
      <w:pPr>
        <w:ind w:left="390"/>
        <w:jc w:val="center"/>
        <w:rPr>
          <w:lang w:val="en-US"/>
        </w:rPr>
      </w:pPr>
      <w:r>
        <w:rPr>
          <w:noProof/>
          <w:lang w:eastAsia="en-NZ"/>
        </w:rPr>
        <w:drawing>
          <wp:inline distT="0" distB="0" distL="0" distR="0" wp14:anchorId="617CC68C" wp14:editId="088EEBA0">
            <wp:extent cx="1966595" cy="977265"/>
            <wp:effectExtent l="0" t="0" r="0" b="0"/>
            <wp:docPr id="142" name="Picture 102" descr="1-VBR-Prereq.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descr="1-VBR-Prereq.png"/>
                    <pic:cNvPicPr>
                      <a:picLocks/>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66595" cy="977265"/>
                    </a:xfrm>
                    <a:prstGeom prst="rect">
                      <a:avLst/>
                    </a:prstGeom>
                    <a:noFill/>
                    <a:ln>
                      <a:noFill/>
                    </a:ln>
                  </pic:spPr>
                </pic:pic>
              </a:graphicData>
            </a:graphic>
          </wp:inline>
        </w:drawing>
      </w:r>
    </w:p>
    <w:p w14:paraId="2D31F43C" w14:textId="77777777" w:rsidR="00D40FA8" w:rsidRDefault="00D40FA8" w:rsidP="00D40FA8">
      <w:r>
        <w:t>5. Accept the warning about vCPU count and proceed on through the wizard</w:t>
      </w:r>
    </w:p>
    <w:p w14:paraId="707367ED" w14:textId="77777777" w:rsidR="00D40FA8" w:rsidRPr="00B5732E" w:rsidRDefault="00F43454" w:rsidP="00D40FA8">
      <w:pPr>
        <w:jc w:val="center"/>
        <w:rPr>
          <w:lang w:val="en-US"/>
        </w:rPr>
      </w:pPr>
      <w:r>
        <w:rPr>
          <w:noProof/>
          <w:lang w:eastAsia="en-NZ"/>
        </w:rPr>
        <w:lastRenderedPageBreak/>
        <w:drawing>
          <wp:inline distT="0" distB="0" distL="0" distR="0" wp14:anchorId="2F12269F" wp14:editId="1A0D2AA9">
            <wp:extent cx="2379980" cy="1791335"/>
            <wp:effectExtent l="0" t="0" r="0" b="0"/>
            <wp:docPr id="141"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79980" cy="1791335"/>
                    </a:xfrm>
                    <a:prstGeom prst="rect">
                      <a:avLst/>
                    </a:prstGeom>
                    <a:noFill/>
                    <a:ln>
                      <a:noFill/>
                    </a:ln>
                  </pic:spPr>
                </pic:pic>
              </a:graphicData>
            </a:graphic>
          </wp:inline>
        </w:drawing>
      </w:r>
    </w:p>
    <w:p w14:paraId="1666EFE7" w14:textId="77777777" w:rsidR="00D40FA8" w:rsidRPr="00B5732E" w:rsidRDefault="00F43454" w:rsidP="00D40FA8">
      <w:pPr>
        <w:jc w:val="center"/>
        <w:rPr>
          <w:lang w:val="en-US"/>
        </w:rPr>
      </w:pPr>
      <w:r>
        <w:rPr>
          <w:noProof/>
          <w:lang w:eastAsia="en-NZ"/>
        </w:rPr>
        <w:drawing>
          <wp:inline distT="0" distB="0" distL="0" distR="0" wp14:anchorId="47309F34" wp14:editId="0F32872C">
            <wp:extent cx="2379980" cy="1778635"/>
            <wp:effectExtent l="0" t="0" r="0" b="0"/>
            <wp:docPr id="140"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79980" cy="1778635"/>
                    </a:xfrm>
                    <a:prstGeom prst="rect">
                      <a:avLst/>
                    </a:prstGeom>
                    <a:noFill/>
                    <a:ln>
                      <a:noFill/>
                    </a:ln>
                  </pic:spPr>
                </pic:pic>
              </a:graphicData>
            </a:graphic>
          </wp:inline>
        </w:drawing>
      </w:r>
    </w:p>
    <w:p w14:paraId="060E2DB0" w14:textId="77777777" w:rsidR="00D40FA8" w:rsidRPr="00B5732E" w:rsidRDefault="00F43454" w:rsidP="00D40FA8">
      <w:pPr>
        <w:jc w:val="center"/>
        <w:rPr>
          <w:lang w:val="en-US"/>
        </w:rPr>
      </w:pPr>
      <w:r>
        <w:rPr>
          <w:noProof/>
          <w:lang w:eastAsia="en-NZ"/>
        </w:rPr>
        <w:drawing>
          <wp:inline distT="0" distB="0" distL="0" distR="0" wp14:anchorId="54BC1A57" wp14:editId="4F9DA526">
            <wp:extent cx="2417445" cy="1804035"/>
            <wp:effectExtent l="0" t="0" r="0" b="0"/>
            <wp:docPr id="139"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17445" cy="1804035"/>
                    </a:xfrm>
                    <a:prstGeom prst="rect">
                      <a:avLst/>
                    </a:prstGeom>
                    <a:noFill/>
                    <a:ln>
                      <a:noFill/>
                    </a:ln>
                  </pic:spPr>
                </pic:pic>
              </a:graphicData>
            </a:graphic>
          </wp:inline>
        </w:drawing>
      </w:r>
    </w:p>
    <w:p w14:paraId="68FB7853" w14:textId="77777777" w:rsidR="00D40FA8" w:rsidRPr="00B5732E" w:rsidRDefault="00F43454" w:rsidP="00D40FA8">
      <w:pPr>
        <w:jc w:val="center"/>
        <w:rPr>
          <w:b/>
          <w:bCs/>
          <w:color w:val="365F91"/>
          <w:sz w:val="28"/>
          <w:szCs w:val="28"/>
          <w:lang w:val="en-US"/>
        </w:rPr>
      </w:pPr>
      <w:r>
        <w:rPr>
          <w:noProof/>
          <w:lang w:eastAsia="en-NZ"/>
        </w:rPr>
        <w:drawing>
          <wp:inline distT="0" distB="0" distL="0" distR="0" wp14:anchorId="0A1CE630" wp14:editId="69F9CCD2">
            <wp:extent cx="2417445" cy="1804035"/>
            <wp:effectExtent l="0" t="0" r="0" b="0"/>
            <wp:docPr id="138"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17445" cy="1804035"/>
                    </a:xfrm>
                    <a:prstGeom prst="rect">
                      <a:avLst/>
                    </a:prstGeom>
                    <a:noFill/>
                    <a:ln>
                      <a:noFill/>
                    </a:ln>
                  </pic:spPr>
                </pic:pic>
              </a:graphicData>
            </a:graphic>
          </wp:inline>
        </w:drawing>
      </w:r>
    </w:p>
    <w:p w14:paraId="1243FB9F" w14:textId="77777777" w:rsidR="00D40FA8" w:rsidRDefault="00D40FA8" w:rsidP="00D40FA8">
      <w:r>
        <w:t xml:space="preserve">6. Since I’m a fan of PowerShell I included it’s </w:t>
      </w:r>
      <w:proofErr w:type="spellStart"/>
      <w:r>
        <w:t>snapin</w:t>
      </w:r>
      <w:proofErr w:type="spellEnd"/>
    </w:p>
    <w:p w14:paraId="5518B2B7" w14:textId="77777777" w:rsidR="00D40FA8" w:rsidRPr="00B5732E" w:rsidRDefault="00F43454" w:rsidP="00D40FA8">
      <w:pPr>
        <w:ind w:left="360"/>
        <w:jc w:val="center"/>
        <w:rPr>
          <w:lang w:val="en-US"/>
        </w:rPr>
      </w:pPr>
      <w:r>
        <w:rPr>
          <w:noProof/>
          <w:lang w:eastAsia="en-NZ"/>
        </w:rPr>
        <w:lastRenderedPageBreak/>
        <w:drawing>
          <wp:inline distT="0" distB="0" distL="0" distR="0" wp14:anchorId="3A878EF0" wp14:editId="43EDDA36">
            <wp:extent cx="2404745" cy="1804035"/>
            <wp:effectExtent l="0" t="0" r="0" b="0"/>
            <wp:docPr id="137" name="Picture 132" descr="2-VBR-PowerShe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descr="2-VBR-PowerShell.png"/>
                    <pic:cNvPicPr>
                      <a:picLocks/>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04745" cy="1804035"/>
                    </a:xfrm>
                    <a:prstGeom prst="rect">
                      <a:avLst/>
                    </a:prstGeom>
                    <a:noFill/>
                    <a:ln>
                      <a:noFill/>
                    </a:ln>
                  </pic:spPr>
                </pic:pic>
              </a:graphicData>
            </a:graphic>
          </wp:inline>
        </w:drawing>
      </w:r>
    </w:p>
    <w:p w14:paraId="2F8CF9E9" w14:textId="77777777" w:rsidR="00D40FA8" w:rsidRDefault="00D40FA8" w:rsidP="00D40FA8">
      <w:r>
        <w:t xml:space="preserve">7. Select </w:t>
      </w:r>
      <w:r w:rsidRPr="00CC42A8">
        <w:rPr>
          <w:b/>
        </w:rPr>
        <w:t>Use existing instance of SQL Server</w:t>
      </w:r>
      <w:r>
        <w:t xml:space="preserve"> and enter the SQL server instance on DC, </w:t>
      </w:r>
      <w:r w:rsidRPr="00CC42A8">
        <w:rPr>
          <w:b/>
        </w:rPr>
        <w:t>DC\SQLEXPRESS</w:t>
      </w:r>
      <w:r>
        <w:t>, leave the default database name</w:t>
      </w:r>
    </w:p>
    <w:p w14:paraId="4E5C3AE8" w14:textId="77777777" w:rsidR="00D40FA8" w:rsidRPr="00B5732E" w:rsidRDefault="00F43454" w:rsidP="00D40FA8">
      <w:pPr>
        <w:ind w:left="360"/>
        <w:jc w:val="center"/>
        <w:rPr>
          <w:lang w:val="en-US"/>
        </w:rPr>
      </w:pPr>
      <w:r>
        <w:rPr>
          <w:noProof/>
          <w:lang w:eastAsia="en-NZ"/>
        </w:rPr>
        <w:drawing>
          <wp:inline distT="0" distB="0" distL="0" distR="0" wp14:anchorId="7D7B4A74" wp14:editId="033C65FE">
            <wp:extent cx="2417445" cy="1804035"/>
            <wp:effectExtent l="0" t="0" r="0" b="0"/>
            <wp:docPr id="136"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7445" cy="1804035"/>
                    </a:xfrm>
                    <a:prstGeom prst="rect">
                      <a:avLst/>
                    </a:prstGeom>
                    <a:noFill/>
                    <a:ln>
                      <a:noFill/>
                    </a:ln>
                  </pic:spPr>
                </pic:pic>
              </a:graphicData>
            </a:graphic>
          </wp:inline>
        </w:drawing>
      </w:r>
    </w:p>
    <w:p w14:paraId="434CB943" w14:textId="77777777" w:rsidR="00D40FA8" w:rsidRDefault="00D40FA8" w:rsidP="00D40FA8">
      <w:r>
        <w:t xml:space="preserve">8. Enter the usual password, </w:t>
      </w:r>
      <w:r w:rsidRPr="00CC42A8">
        <w:rPr>
          <w:b/>
        </w:rPr>
        <w:t>VMware1!</w:t>
      </w:r>
      <w:r>
        <w:t xml:space="preserve">, for the </w:t>
      </w:r>
      <w:proofErr w:type="spellStart"/>
      <w:r w:rsidRPr="00CC42A8">
        <w:rPr>
          <w:b/>
        </w:rPr>
        <w:t>svc_veeam</w:t>
      </w:r>
      <w:proofErr w:type="spellEnd"/>
      <w:r>
        <w:t xml:space="preserve"> service account</w:t>
      </w:r>
    </w:p>
    <w:p w14:paraId="716C1727" w14:textId="77777777" w:rsidR="00D40FA8" w:rsidRPr="00B5732E" w:rsidRDefault="00F43454" w:rsidP="00D40FA8">
      <w:pPr>
        <w:ind w:left="360"/>
        <w:jc w:val="center"/>
        <w:rPr>
          <w:lang w:val="en-US"/>
        </w:rPr>
      </w:pPr>
      <w:r>
        <w:rPr>
          <w:noProof/>
          <w:lang w:eastAsia="en-NZ"/>
        </w:rPr>
        <w:drawing>
          <wp:inline distT="0" distB="0" distL="0" distR="0" wp14:anchorId="6AF4A41A" wp14:editId="5B4C38D6">
            <wp:extent cx="2404745" cy="1828800"/>
            <wp:effectExtent l="0" t="0" r="0" b="0"/>
            <wp:docPr id="135"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04745" cy="1828800"/>
                    </a:xfrm>
                    <a:prstGeom prst="rect">
                      <a:avLst/>
                    </a:prstGeom>
                    <a:noFill/>
                    <a:ln>
                      <a:noFill/>
                    </a:ln>
                  </pic:spPr>
                </pic:pic>
              </a:graphicData>
            </a:graphic>
          </wp:inline>
        </w:drawing>
      </w:r>
    </w:p>
    <w:p w14:paraId="5AC12EE0" w14:textId="77777777" w:rsidR="00D40FA8" w:rsidRPr="00B5732E" w:rsidRDefault="00F43454" w:rsidP="00D40FA8">
      <w:pPr>
        <w:ind w:left="360"/>
        <w:jc w:val="center"/>
        <w:rPr>
          <w:lang w:val="en-US"/>
        </w:rPr>
      </w:pPr>
      <w:r>
        <w:rPr>
          <w:noProof/>
          <w:lang w:eastAsia="en-NZ"/>
        </w:rPr>
        <w:drawing>
          <wp:inline distT="0" distB="0" distL="0" distR="0" wp14:anchorId="2D3C7675" wp14:editId="15C81EFD">
            <wp:extent cx="2404745" cy="1791335"/>
            <wp:effectExtent l="0" t="0" r="0" b="0"/>
            <wp:docPr id="134"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4745" cy="1791335"/>
                    </a:xfrm>
                    <a:prstGeom prst="rect">
                      <a:avLst/>
                    </a:prstGeom>
                    <a:noFill/>
                    <a:ln>
                      <a:noFill/>
                    </a:ln>
                  </pic:spPr>
                </pic:pic>
              </a:graphicData>
            </a:graphic>
          </wp:inline>
        </w:drawing>
      </w:r>
    </w:p>
    <w:p w14:paraId="40301D05" w14:textId="77777777" w:rsidR="00D40FA8" w:rsidRPr="00B5732E" w:rsidRDefault="00F43454" w:rsidP="00D40FA8">
      <w:pPr>
        <w:ind w:left="360"/>
        <w:jc w:val="center"/>
        <w:rPr>
          <w:lang w:val="en-US"/>
        </w:rPr>
      </w:pPr>
      <w:r>
        <w:rPr>
          <w:noProof/>
          <w:lang w:eastAsia="en-NZ"/>
        </w:rPr>
        <w:lastRenderedPageBreak/>
        <w:drawing>
          <wp:inline distT="0" distB="0" distL="0" distR="0" wp14:anchorId="377D3BCF" wp14:editId="3914D668">
            <wp:extent cx="2379980" cy="1828800"/>
            <wp:effectExtent l="0" t="0" r="0" b="0"/>
            <wp:docPr id="133"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79980" cy="1828800"/>
                    </a:xfrm>
                    <a:prstGeom prst="rect">
                      <a:avLst/>
                    </a:prstGeom>
                    <a:noFill/>
                    <a:ln>
                      <a:noFill/>
                    </a:ln>
                  </pic:spPr>
                </pic:pic>
              </a:graphicData>
            </a:graphic>
          </wp:inline>
        </w:drawing>
      </w:r>
    </w:p>
    <w:p w14:paraId="10D613E6" w14:textId="77777777" w:rsidR="00D40FA8" w:rsidRPr="00B5732E" w:rsidRDefault="00F43454" w:rsidP="00D40FA8">
      <w:pPr>
        <w:ind w:left="360"/>
        <w:jc w:val="center"/>
        <w:rPr>
          <w:lang w:val="en-US"/>
        </w:rPr>
      </w:pPr>
      <w:r>
        <w:rPr>
          <w:noProof/>
          <w:lang w:eastAsia="en-NZ"/>
        </w:rPr>
        <w:drawing>
          <wp:inline distT="0" distB="0" distL="0" distR="0" wp14:anchorId="20516786" wp14:editId="4D8C4B63">
            <wp:extent cx="2379980" cy="1791335"/>
            <wp:effectExtent l="0" t="0" r="0" b="0"/>
            <wp:docPr id="13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79980" cy="1791335"/>
                    </a:xfrm>
                    <a:prstGeom prst="rect">
                      <a:avLst/>
                    </a:prstGeom>
                    <a:noFill/>
                    <a:ln>
                      <a:noFill/>
                    </a:ln>
                  </pic:spPr>
                </pic:pic>
              </a:graphicData>
            </a:graphic>
          </wp:inline>
        </w:drawing>
      </w:r>
    </w:p>
    <w:p w14:paraId="7FC6122D" w14:textId="77777777" w:rsidR="00D40FA8" w:rsidRDefault="00D40FA8" w:rsidP="00D40FA8">
      <w:r>
        <w:t>9. Once the installer has completed you will find a shortcut on the desktop</w:t>
      </w:r>
    </w:p>
    <w:p w14:paraId="6CB44E51" w14:textId="77777777" w:rsidR="00D40FA8" w:rsidRPr="00B5732E" w:rsidRDefault="00F43454" w:rsidP="00D40FA8">
      <w:pPr>
        <w:ind w:left="360"/>
        <w:jc w:val="center"/>
        <w:rPr>
          <w:lang w:val="en-US"/>
        </w:rPr>
      </w:pPr>
      <w:r>
        <w:rPr>
          <w:noProof/>
          <w:lang w:eastAsia="en-NZ"/>
        </w:rPr>
        <w:drawing>
          <wp:inline distT="0" distB="0" distL="0" distR="0" wp14:anchorId="6E32D47A" wp14:editId="694A93A7">
            <wp:extent cx="763905" cy="864235"/>
            <wp:effectExtent l="0" t="0" r="0" b="0"/>
            <wp:docPr id="131"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63905" cy="864235"/>
                    </a:xfrm>
                    <a:prstGeom prst="rect">
                      <a:avLst/>
                    </a:prstGeom>
                    <a:noFill/>
                    <a:ln>
                      <a:noFill/>
                    </a:ln>
                  </pic:spPr>
                </pic:pic>
              </a:graphicData>
            </a:graphic>
          </wp:inline>
        </w:drawing>
      </w:r>
    </w:p>
    <w:p w14:paraId="5C2D70EF" w14:textId="77777777" w:rsidR="00D40FA8" w:rsidRDefault="00D40FA8" w:rsidP="00D40FA8">
      <w:r>
        <w:t xml:space="preserve">10. Now that the software is installed head on over to the Veeam web site to learn how to use it </w:t>
      </w:r>
      <w:hyperlink r:id="rId150" w:history="1">
        <w:r w:rsidRPr="00253163">
          <w:rPr>
            <w:rStyle w:val="Hyperlink"/>
          </w:rPr>
          <w:t>http://www.veeam.com/vmware-esx-backup/resources.html</w:t>
        </w:r>
      </w:hyperlink>
      <w:r>
        <w:t xml:space="preserve"> </w:t>
      </w:r>
    </w:p>
    <w:p w14:paraId="5652763C" w14:textId="77777777" w:rsidR="004B564D" w:rsidRDefault="004B564D" w:rsidP="004B564D"/>
    <w:sectPr w:rsidR="004B564D" w:rsidSect="00D63DE5">
      <w:footerReference w:type="even" r:id="rId151"/>
      <w:footerReference w:type="default" r:id="rId15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00C6C" w14:textId="77777777" w:rsidR="00A513BE" w:rsidRDefault="00A513BE" w:rsidP="00D63DE5">
      <w:pPr>
        <w:spacing w:before="0" w:after="0" w:line="240" w:lineRule="auto"/>
      </w:pPr>
      <w:r>
        <w:separator/>
      </w:r>
    </w:p>
  </w:endnote>
  <w:endnote w:type="continuationSeparator" w:id="0">
    <w:p w14:paraId="3A92840A" w14:textId="77777777" w:rsidR="00A513BE" w:rsidRDefault="00A513BE" w:rsidP="00D63D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005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7ABF9" w14:textId="77777777" w:rsidR="00F43454" w:rsidRDefault="00F43454" w:rsidP="00D63D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79</w:t>
    </w:r>
    <w:r>
      <w:rPr>
        <w:rStyle w:val="PageNumber"/>
      </w:rPr>
      <w:fldChar w:fldCharType="end"/>
    </w:r>
  </w:p>
  <w:p w14:paraId="30AD25C8" w14:textId="77777777" w:rsidR="00F43454" w:rsidRDefault="00F434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4255E" w14:textId="77777777" w:rsidR="00F43454" w:rsidRDefault="00F43454" w:rsidP="00D63D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82</w:t>
    </w:r>
    <w:r>
      <w:rPr>
        <w:rStyle w:val="PageNumber"/>
      </w:rPr>
      <w:fldChar w:fldCharType="end"/>
    </w:r>
  </w:p>
  <w:p w14:paraId="092A8A0D" w14:textId="77777777" w:rsidR="00F43454" w:rsidRDefault="00F434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BBA1C" w14:textId="77777777" w:rsidR="00A513BE" w:rsidRDefault="00A513BE" w:rsidP="00D63DE5">
      <w:pPr>
        <w:spacing w:before="0" w:after="0" w:line="240" w:lineRule="auto"/>
      </w:pPr>
      <w:r>
        <w:separator/>
      </w:r>
    </w:p>
  </w:footnote>
  <w:footnote w:type="continuationSeparator" w:id="0">
    <w:p w14:paraId="041991D2" w14:textId="77777777" w:rsidR="00A513BE" w:rsidRDefault="00A513BE" w:rsidP="00D63DE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86770E"/>
    <w:multiLevelType w:val="hybridMultilevel"/>
    <w:tmpl w:val="36584164"/>
    <w:lvl w:ilvl="0" w:tplc="04090001">
      <w:start w:val="1"/>
      <w:numFmt w:val="bullet"/>
      <w:lvlText w:val=""/>
      <w:lvlJc w:val="left"/>
      <w:pPr>
        <w:ind w:left="754" w:hanging="360"/>
      </w:pPr>
      <w:rPr>
        <w:rFonts w:ascii="Symbol" w:hAnsi="Symbol" w:hint="default"/>
      </w:rPr>
    </w:lvl>
    <w:lvl w:ilvl="1" w:tplc="04090003">
      <w:start w:val="1"/>
      <w:numFmt w:val="bullet"/>
      <w:lvlText w:val="o"/>
      <w:lvlJc w:val="left"/>
      <w:pPr>
        <w:ind w:left="1474" w:hanging="360"/>
      </w:pPr>
      <w:rPr>
        <w:rFonts w:ascii="Courier New" w:hAnsi="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 w15:restartNumberingAfterBreak="0">
    <w:nsid w:val="3ACE3866"/>
    <w:multiLevelType w:val="hybridMultilevel"/>
    <w:tmpl w:val="DE1A3C9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43D460D2"/>
    <w:multiLevelType w:val="hybridMultilevel"/>
    <w:tmpl w:val="2F843C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4A6C50F3"/>
    <w:multiLevelType w:val="hybridMultilevel"/>
    <w:tmpl w:val="A98866F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58532410"/>
    <w:multiLevelType w:val="hybridMultilevel"/>
    <w:tmpl w:val="A98866F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638F3F9A"/>
    <w:multiLevelType w:val="hybridMultilevel"/>
    <w:tmpl w:val="F7FAFBFA"/>
    <w:lvl w:ilvl="0" w:tplc="14090001">
      <w:start w:val="1"/>
      <w:numFmt w:val="bullet"/>
      <w:lvlText w:val=""/>
      <w:lvlJc w:val="left"/>
      <w:pPr>
        <w:ind w:left="720" w:hanging="360"/>
      </w:pPr>
      <w:rPr>
        <w:rFonts w:ascii="Symbol" w:hAnsi="Symbol" w:hint="default"/>
      </w:rPr>
    </w:lvl>
    <w:lvl w:ilvl="1" w:tplc="2E98D33E">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675271E0"/>
    <w:multiLevelType w:val="hybridMultilevel"/>
    <w:tmpl w:val="0360F6B6"/>
    <w:lvl w:ilvl="0" w:tplc="14090001">
      <w:start w:val="1"/>
      <w:numFmt w:val="bullet"/>
      <w:lvlText w:val=""/>
      <w:lvlJc w:val="left"/>
      <w:pPr>
        <w:ind w:left="720" w:hanging="360"/>
      </w:pPr>
      <w:rPr>
        <w:rFonts w:ascii="Symbol" w:hAnsi="Symbol" w:hint="default"/>
      </w:rPr>
    </w:lvl>
    <w:lvl w:ilvl="1" w:tplc="6830733E">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748036AF"/>
    <w:multiLevelType w:val="hybridMultilevel"/>
    <w:tmpl w:val="45F88C4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7E2E6F69"/>
    <w:multiLevelType w:val="hybridMultilevel"/>
    <w:tmpl w:val="9DAE84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8"/>
  </w:num>
  <w:num w:numId="6">
    <w:abstractNumId w:val="7"/>
  </w:num>
  <w:num w:numId="7">
    <w:abstractNumId w:val="4"/>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083"/>
    <w:rsid w:val="000110C4"/>
    <w:rsid w:val="000143BC"/>
    <w:rsid w:val="000164DB"/>
    <w:rsid w:val="00035DF3"/>
    <w:rsid w:val="00054B16"/>
    <w:rsid w:val="00062799"/>
    <w:rsid w:val="00082D7D"/>
    <w:rsid w:val="0008714D"/>
    <w:rsid w:val="000A1009"/>
    <w:rsid w:val="000A5B3E"/>
    <w:rsid w:val="000B23A5"/>
    <w:rsid w:val="000B38EF"/>
    <w:rsid w:val="000D6127"/>
    <w:rsid w:val="000E056D"/>
    <w:rsid w:val="000E5C70"/>
    <w:rsid w:val="00110DE1"/>
    <w:rsid w:val="001305FB"/>
    <w:rsid w:val="00130ECA"/>
    <w:rsid w:val="00137683"/>
    <w:rsid w:val="00150C2B"/>
    <w:rsid w:val="0017073A"/>
    <w:rsid w:val="00190726"/>
    <w:rsid w:val="00193CC7"/>
    <w:rsid w:val="00195A0A"/>
    <w:rsid w:val="00197078"/>
    <w:rsid w:val="001A6DD2"/>
    <w:rsid w:val="001C6DDB"/>
    <w:rsid w:val="001E3DB1"/>
    <w:rsid w:val="001F08B0"/>
    <w:rsid w:val="001F2B20"/>
    <w:rsid w:val="00275856"/>
    <w:rsid w:val="002936B3"/>
    <w:rsid w:val="002A74BC"/>
    <w:rsid w:val="002C65A6"/>
    <w:rsid w:val="002D5704"/>
    <w:rsid w:val="002D69DF"/>
    <w:rsid w:val="002E0955"/>
    <w:rsid w:val="002F37E0"/>
    <w:rsid w:val="00301075"/>
    <w:rsid w:val="003049FF"/>
    <w:rsid w:val="00315DD5"/>
    <w:rsid w:val="003174A0"/>
    <w:rsid w:val="00321AA0"/>
    <w:rsid w:val="00337632"/>
    <w:rsid w:val="00361087"/>
    <w:rsid w:val="00382CCE"/>
    <w:rsid w:val="00387681"/>
    <w:rsid w:val="003A6DC6"/>
    <w:rsid w:val="003C6F1E"/>
    <w:rsid w:val="003E7005"/>
    <w:rsid w:val="003F55F4"/>
    <w:rsid w:val="003F6814"/>
    <w:rsid w:val="00411356"/>
    <w:rsid w:val="00420D04"/>
    <w:rsid w:val="0042280E"/>
    <w:rsid w:val="0044118E"/>
    <w:rsid w:val="004539BD"/>
    <w:rsid w:val="004615E5"/>
    <w:rsid w:val="0046582F"/>
    <w:rsid w:val="0049374C"/>
    <w:rsid w:val="00493F28"/>
    <w:rsid w:val="00495587"/>
    <w:rsid w:val="0049765D"/>
    <w:rsid w:val="004B564D"/>
    <w:rsid w:val="004C3F82"/>
    <w:rsid w:val="004E657E"/>
    <w:rsid w:val="004E73F2"/>
    <w:rsid w:val="004F2C75"/>
    <w:rsid w:val="00511167"/>
    <w:rsid w:val="0052129E"/>
    <w:rsid w:val="00524AEB"/>
    <w:rsid w:val="00530643"/>
    <w:rsid w:val="00530F4C"/>
    <w:rsid w:val="00551AE0"/>
    <w:rsid w:val="005531F4"/>
    <w:rsid w:val="00571D47"/>
    <w:rsid w:val="00593292"/>
    <w:rsid w:val="005A1374"/>
    <w:rsid w:val="005A54B2"/>
    <w:rsid w:val="005C43E1"/>
    <w:rsid w:val="005D270E"/>
    <w:rsid w:val="005E0C74"/>
    <w:rsid w:val="005E401E"/>
    <w:rsid w:val="0064236A"/>
    <w:rsid w:val="006450CF"/>
    <w:rsid w:val="00667F10"/>
    <w:rsid w:val="00677B71"/>
    <w:rsid w:val="006854E9"/>
    <w:rsid w:val="00693E38"/>
    <w:rsid w:val="00697CDE"/>
    <w:rsid w:val="006B568C"/>
    <w:rsid w:val="006C0289"/>
    <w:rsid w:val="006C22D9"/>
    <w:rsid w:val="006E72BA"/>
    <w:rsid w:val="00701CCF"/>
    <w:rsid w:val="007060FD"/>
    <w:rsid w:val="00707FF9"/>
    <w:rsid w:val="00715071"/>
    <w:rsid w:val="00723292"/>
    <w:rsid w:val="00746101"/>
    <w:rsid w:val="00750F42"/>
    <w:rsid w:val="00780824"/>
    <w:rsid w:val="007A4067"/>
    <w:rsid w:val="007A6C84"/>
    <w:rsid w:val="007E569F"/>
    <w:rsid w:val="007F4599"/>
    <w:rsid w:val="007F6339"/>
    <w:rsid w:val="00802B9E"/>
    <w:rsid w:val="00804E41"/>
    <w:rsid w:val="00812FEA"/>
    <w:rsid w:val="00825B4E"/>
    <w:rsid w:val="00836E53"/>
    <w:rsid w:val="008430F2"/>
    <w:rsid w:val="00861083"/>
    <w:rsid w:val="00873D18"/>
    <w:rsid w:val="00875C98"/>
    <w:rsid w:val="008A68D2"/>
    <w:rsid w:val="008C4900"/>
    <w:rsid w:val="008E2B99"/>
    <w:rsid w:val="008E5C19"/>
    <w:rsid w:val="00914A11"/>
    <w:rsid w:val="009419CE"/>
    <w:rsid w:val="00960ED6"/>
    <w:rsid w:val="00962985"/>
    <w:rsid w:val="00972437"/>
    <w:rsid w:val="00972D2C"/>
    <w:rsid w:val="00981588"/>
    <w:rsid w:val="00984BFF"/>
    <w:rsid w:val="009E13A7"/>
    <w:rsid w:val="009E3CFA"/>
    <w:rsid w:val="009E642D"/>
    <w:rsid w:val="009F3514"/>
    <w:rsid w:val="00A010C0"/>
    <w:rsid w:val="00A231C7"/>
    <w:rsid w:val="00A2713E"/>
    <w:rsid w:val="00A36DAC"/>
    <w:rsid w:val="00A43E56"/>
    <w:rsid w:val="00A44AD5"/>
    <w:rsid w:val="00A513BE"/>
    <w:rsid w:val="00A562F7"/>
    <w:rsid w:val="00A609B3"/>
    <w:rsid w:val="00A722D5"/>
    <w:rsid w:val="00AA14FC"/>
    <w:rsid w:val="00AC5ABF"/>
    <w:rsid w:val="00AD16CE"/>
    <w:rsid w:val="00AE1E28"/>
    <w:rsid w:val="00AF2655"/>
    <w:rsid w:val="00AF50EA"/>
    <w:rsid w:val="00B01738"/>
    <w:rsid w:val="00B047B4"/>
    <w:rsid w:val="00B23C0A"/>
    <w:rsid w:val="00B35583"/>
    <w:rsid w:val="00B709AD"/>
    <w:rsid w:val="00B7207F"/>
    <w:rsid w:val="00B77590"/>
    <w:rsid w:val="00B9654D"/>
    <w:rsid w:val="00B973AC"/>
    <w:rsid w:val="00BA0594"/>
    <w:rsid w:val="00BA2AAC"/>
    <w:rsid w:val="00BC57BA"/>
    <w:rsid w:val="00BC6CAD"/>
    <w:rsid w:val="00BF5E2E"/>
    <w:rsid w:val="00C26C6B"/>
    <w:rsid w:val="00C32FCA"/>
    <w:rsid w:val="00C57124"/>
    <w:rsid w:val="00C60A97"/>
    <w:rsid w:val="00C628DE"/>
    <w:rsid w:val="00C63D8A"/>
    <w:rsid w:val="00C66FB6"/>
    <w:rsid w:val="00C7096D"/>
    <w:rsid w:val="00C804E7"/>
    <w:rsid w:val="00C83BA7"/>
    <w:rsid w:val="00C93BDA"/>
    <w:rsid w:val="00CA3FA5"/>
    <w:rsid w:val="00CB09FC"/>
    <w:rsid w:val="00CC42A8"/>
    <w:rsid w:val="00CD1D0B"/>
    <w:rsid w:val="00CE3126"/>
    <w:rsid w:val="00CF1F56"/>
    <w:rsid w:val="00D06795"/>
    <w:rsid w:val="00D40FA8"/>
    <w:rsid w:val="00D45F4A"/>
    <w:rsid w:val="00D6159D"/>
    <w:rsid w:val="00D63DE5"/>
    <w:rsid w:val="00D64D16"/>
    <w:rsid w:val="00D8124A"/>
    <w:rsid w:val="00D84484"/>
    <w:rsid w:val="00D85250"/>
    <w:rsid w:val="00DB36EC"/>
    <w:rsid w:val="00DC05D0"/>
    <w:rsid w:val="00DE3274"/>
    <w:rsid w:val="00E046E0"/>
    <w:rsid w:val="00E27D12"/>
    <w:rsid w:val="00E35C3B"/>
    <w:rsid w:val="00E37137"/>
    <w:rsid w:val="00E403F1"/>
    <w:rsid w:val="00E57FBD"/>
    <w:rsid w:val="00E975CB"/>
    <w:rsid w:val="00EB4B70"/>
    <w:rsid w:val="00EB5B4A"/>
    <w:rsid w:val="00ED4924"/>
    <w:rsid w:val="00ED564E"/>
    <w:rsid w:val="00EE16CF"/>
    <w:rsid w:val="00F27E62"/>
    <w:rsid w:val="00F43454"/>
    <w:rsid w:val="00F56321"/>
    <w:rsid w:val="00F66486"/>
    <w:rsid w:val="00F83344"/>
    <w:rsid w:val="00F96347"/>
    <w:rsid w:val="00F96C6F"/>
    <w:rsid w:val="00FB3D5E"/>
    <w:rsid w:val="00FB3F4E"/>
    <w:rsid w:val="00FC659F"/>
    <w:rsid w:val="00FE3769"/>
    <w:rsid w:val="00FE56B7"/>
    <w:rsid w:val="00FE63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AC9EAA"/>
  <w15:docId w15:val="{EF365DC8-5D91-0746-ADA8-AF2B59DD1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E0955"/>
    <w:pPr>
      <w:spacing w:before="120" w:after="120" w:line="276" w:lineRule="auto"/>
    </w:pPr>
    <w:rPr>
      <w:rFonts w:ascii="Times New Roman" w:hAnsi="Times New Roman"/>
      <w:sz w:val="24"/>
      <w:szCs w:val="22"/>
    </w:rPr>
  </w:style>
  <w:style w:type="paragraph" w:styleId="Heading1">
    <w:name w:val="heading 1"/>
    <w:basedOn w:val="Normal"/>
    <w:next w:val="Normal"/>
    <w:link w:val="Heading1Char"/>
    <w:autoRedefine/>
    <w:uiPriority w:val="9"/>
    <w:qFormat/>
    <w:rsid w:val="00A44AD5"/>
    <w:pPr>
      <w:keepNext/>
      <w:pageBreakBefore/>
      <w:spacing w:before="840" w:after="360"/>
      <w:jc w:val="center"/>
      <w:outlineLvl w:val="0"/>
    </w:pPr>
    <w:rPr>
      <w:rFonts w:eastAsia="Times New Roman"/>
      <w:b/>
      <w:bCs/>
      <w:color w:val="1F497D"/>
      <w:sz w:val="32"/>
      <w:szCs w:val="28"/>
    </w:rPr>
  </w:style>
  <w:style w:type="paragraph" w:styleId="Heading2">
    <w:name w:val="heading 2"/>
    <w:basedOn w:val="Normal"/>
    <w:next w:val="Normal"/>
    <w:link w:val="Heading2Char"/>
    <w:uiPriority w:val="9"/>
    <w:unhideWhenUsed/>
    <w:rsid w:val="00BF5E2E"/>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rsid w:val="00530643"/>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1305FB"/>
    <w:pPr>
      <w:keepNext/>
      <w:spacing w:before="240" w:after="60"/>
      <w:outlineLvl w:val="3"/>
    </w:pPr>
    <w:rPr>
      <w:rFonts w:ascii="Calibri" w:eastAsia="Times New Roman"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44AD5"/>
    <w:rPr>
      <w:rFonts w:ascii="Times New Roman" w:eastAsia="Times New Roman" w:hAnsi="Times New Roman" w:cs="Times New Roman"/>
      <w:b/>
      <w:bCs/>
      <w:color w:val="1F497D"/>
      <w:sz w:val="32"/>
      <w:szCs w:val="28"/>
    </w:rPr>
  </w:style>
  <w:style w:type="paragraph" w:styleId="Title">
    <w:name w:val="Title"/>
    <w:basedOn w:val="Normal"/>
    <w:next w:val="Normal"/>
    <w:link w:val="TitleChar"/>
    <w:uiPriority w:val="10"/>
    <w:rsid w:val="0049765D"/>
    <w:pPr>
      <w:pBdr>
        <w:bottom w:val="single" w:sz="8" w:space="4" w:color="4F81BD"/>
      </w:pBdr>
      <w:spacing w:before="840" w:line="240" w:lineRule="auto"/>
      <w:contextualSpacing/>
      <w:jc w:val="center"/>
    </w:pPr>
    <w:rPr>
      <w:rFonts w:eastAsia="Times New Roman"/>
      <w:color w:val="17365D"/>
      <w:spacing w:val="5"/>
      <w:kern w:val="28"/>
      <w:sz w:val="56"/>
      <w:szCs w:val="52"/>
    </w:rPr>
  </w:style>
  <w:style w:type="character" w:customStyle="1" w:styleId="TitleChar">
    <w:name w:val="Title Char"/>
    <w:link w:val="Title"/>
    <w:uiPriority w:val="10"/>
    <w:rsid w:val="0049765D"/>
    <w:rPr>
      <w:rFonts w:ascii="Times New Roman" w:eastAsia="Times New Roman" w:hAnsi="Times New Roman" w:cs="Times New Roman"/>
      <w:color w:val="17365D"/>
      <w:spacing w:val="5"/>
      <w:kern w:val="28"/>
      <w:sz w:val="56"/>
      <w:szCs w:val="52"/>
    </w:rPr>
  </w:style>
  <w:style w:type="character" w:styleId="Emphasis">
    <w:name w:val="Emphasis"/>
    <w:uiPriority w:val="20"/>
    <w:rsid w:val="0049765D"/>
    <w:rPr>
      <w:i/>
      <w:iCs/>
    </w:rPr>
  </w:style>
  <w:style w:type="paragraph" w:styleId="NoSpacing">
    <w:name w:val="No Spacing"/>
    <w:uiPriority w:val="1"/>
    <w:rsid w:val="0049765D"/>
    <w:pPr>
      <w:ind w:firstLine="227"/>
    </w:pPr>
    <w:rPr>
      <w:rFonts w:ascii="Times New Roman" w:hAnsi="Times New Roman"/>
      <w:sz w:val="24"/>
      <w:szCs w:val="22"/>
    </w:rPr>
  </w:style>
  <w:style w:type="paragraph" w:customStyle="1" w:styleId="Copyright">
    <w:name w:val="Copyright"/>
    <w:basedOn w:val="Normal"/>
    <w:link w:val="CopyrightChar"/>
    <w:qFormat/>
    <w:rsid w:val="00962985"/>
    <w:pPr>
      <w:spacing w:line="240" w:lineRule="auto"/>
      <w:jc w:val="center"/>
    </w:pPr>
  </w:style>
  <w:style w:type="character" w:customStyle="1" w:styleId="CopyrightChar">
    <w:name w:val="Copyright Char"/>
    <w:link w:val="Copyright"/>
    <w:rsid w:val="00962985"/>
    <w:rPr>
      <w:rFonts w:ascii="Times New Roman" w:hAnsi="Times New Roman"/>
      <w:sz w:val="24"/>
    </w:rPr>
  </w:style>
  <w:style w:type="paragraph" w:customStyle="1" w:styleId="eBookTitle">
    <w:name w:val="eBook Title"/>
    <w:basedOn w:val="Normal"/>
    <w:link w:val="eBookTitleChar"/>
    <w:qFormat/>
    <w:rsid w:val="00962985"/>
    <w:pPr>
      <w:spacing w:before="840" w:line="240" w:lineRule="auto"/>
      <w:jc w:val="center"/>
    </w:pPr>
    <w:rPr>
      <w:sz w:val="32"/>
    </w:rPr>
  </w:style>
  <w:style w:type="character" w:customStyle="1" w:styleId="eBookTitleChar">
    <w:name w:val="eBook Title Char"/>
    <w:link w:val="eBookTitle"/>
    <w:rsid w:val="00962985"/>
    <w:rPr>
      <w:rFonts w:ascii="Times New Roman" w:hAnsi="Times New Roman"/>
      <w:sz w:val="32"/>
    </w:rPr>
  </w:style>
  <w:style w:type="character" w:customStyle="1" w:styleId="Heading2Char">
    <w:name w:val="Heading 2 Char"/>
    <w:link w:val="Heading2"/>
    <w:uiPriority w:val="9"/>
    <w:rsid w:val="00BF5E2E"/>
    <w:rPr>
      <w:rFonts w:ascii="Cambria" w:eastAsia="Times New Roman" w:hAnsi="Cambria" w:cs="Times New Roman"/>
      <w:b/>
      <w:bCs/>
      <w:color w:val="4F81BD"/>
      <w:sz w:val="26"/>
      <w:szCs w:val="26"/>
    </w:rPr>
  </w:style>
  <w:style w:type="character" w:customStyle="1" w:styleId="apple-converted-space">
    <w:name w:val="apple-converted-space"/>
    <w:basedOn w:val="DefaultParagraphFont"/>
    <w:rsid w:val="00BF5E2E"/>
  </w:style>
  <w:style w:type="character" w:styleId="Hyperlink">
    <w:name w:val="Hyperlink"/>
    <w:uiPriority w:val="99"/>
    <w:unhideWhenUsed/>
    <w:rsid w:val="00530643"/>
    <w:rPr>
      <w:color w:val="0000FF"/>
      <w:u w:val="single"/>
    </w:rPr>
  </w:style>
  <w:style w:type="character" w:customStyle="1" w:styleId="Heading3Char">
    <w:name w:val="Heading 3 Char"/>
    <w:link w:val="Heading3"/>
    <w:uiPriority w:val="9"/>
    <w:rsid w:val="00530643"/>
    <w:rPr>
      <w:rFonts w:ascii="Cambria" w:eastAsia="Times New Roman" w:hAnsi="Cambria" w:cs="Times New Roman"/>
      <w:b/>
      <w:bCs/>
      <w:color w:val="4F81BD"/>
      <w:sz w:val="24"/>
    </w:rPr>
  </w:style>
  <w:style w:type="paragraph" w:customStyle="1" w:styleId="eBookList">
    <w:name w:val="eBook List"/>
    <w:basedOn w:val="Normal"/>
    <w:link w:val="eBookListChar"/>
    <w:autoRedefine/>
    <w:qFormat/>
    <w:rsid w:val="00981588"/>
    <w:pPr>
      <w:spacing w:before="0" w:after="0"/>
      <w:ind w:left="34"/>
    </w:pPr>
  </w:style>
  <w:style w:type="paragraph" w:styleId="BalloonText">
    <w:name w:val="Balloon Text"/>
    <w:basedOn w:val="Normal"/>
    <w:link w:val="BalloonTextChar"/>
    <w:uiPriority w:val="99"/>
    <w:semiHidden/>
    <w:unhideWhenUsed/>
    <w:rsid w:val="00530643"/>
    <w:pPr>
      <w:spacing w:before="0" w:after="0" w:line="240" w:lineRule="auto"/>
    </w:pPr>
    <w:rPr>
      <w:rFonts w:ascii="Tahoma" w:hAnsi="Tahoma" w:cs="Tahoma"/>
      <w:sz w:val="16"/>
      <w:szCs w:val="16"/>
    </w:rPr>
  </w:style>
  <w:style w:type="character" w:customStyle="1" w:styleId="eBookListChar">
    <w:name w:val="eBook List Char"/>
    <w:link w:val="eBookList"/>
    <w:rsid w:val="00981588"/>
    <w:rPr>
      <w:rFonts w:ascii="Times New Roman" w:hAnsi="Times New Roman"/>
      <w:sz w:val="24"/>
      <w:szCs w:val="22"/>
      <w:lang w:eastAsia="en-US"/>
    </w:rPr>
  </w:style>
  <w:style w:type="character" w:customStyle="1" w:styleId="BalloonTextChar">
    <w:name w:val="Balloon Text Char"/>
    <w:link w:val="BalloonText"/>
    <w:uiPriority w:val="99"/>
    <w:semiHidden/>
    <w:rsid w:val="00530643"/>
    <w:rPr>
      <w:rFonts w:ascii="Tahoma" w:hAnsi="Tahoma" w:cs="Tahoma"/>
      <w:sz w:val="16"/>
      <w:szCs w:val="16"/>
    </w:rPr>
  </w:style>
  <w:style w:type="paragraph" w:styleId="TOCHeading">
    <w:name w:val="TOC Heading"/>
    <w:basedOn w:val="Heading1"/>
    <w:next w:val="Normal"/>
    <w:uiPriority w:val="39"/>
    <w:semiHidden/>
    <w:unhideWhenUsed/>
    <w:qFormat/>
    <w:rsid w:val="0008714D"/>
    <w:pPr>
      <w:keepLines/>
      <w:pageBreakBefore w:val="0"/>
      <w:spacing w:before="480" w:after="0"/>
      <w:jc w:val="left"/>
      <w:outlineLvl w:val="9"/>
    </w:pPr>
    <w:rPr>
      <w:rFonts w:ascii="Cambria" w:hAnsi="Cambria"/>
      <w:color w:val="365F91"/>
      <w:sz w:val="28"/>
      <w:lang w:val="en-US" w:eastAsia="ja-JP"/>
    </w:rPr>
  </w:style>
  <w:style w:type="paragraph" w:styleId="TOC1">
    <w:name w:val="toc 1"/>
    <w:basedOn w:val="Normal"/>
    <w:next w:val="Normal"/>
    <w:autoRedefine/>
    <w:uiPriority w:val="39"/>
    <w:unhideWhenUsed/>
    <w:rsid w:val="0008714D"/>
    <w:pPr>
      <w:spacing w:after="100"/>
    </w:pPr>
  </w:style>
  <w:style w:type="paragraph" w:customStyle="1" w:styleId="eBookCode">
    <w:name w:val="eBook Code"/>
    <w:basedOn w:val="Normal"/>
    <w:link w:val="eBookCodeChar"/>
    <w:autoRedefine/>
    <w:qFormat/>
    <w:rsid w:val="007A6C84"/>
    <w:pPr>
      <w:spacing w:before="0" w:after="0"/>
    </w:pPr>
    <w:rPr>
      <w:rFonts w:ascii="Courier New" w:hAnsi="Courier New" w:cs="Courier New"/>
      <w:sz w:val="20"/>
    </w:rPr>
  </w:style>
  <w:style w:type="character" w:customStyle="1" w:styleId="eBookCodeChar">
    <w:name w:val="eBook Code Char"/>
    <w:link w:val="eBookCode"/>
    <w:rsid w:val="007A6C84"/>
    <w:rPr>
      <w:rFonts w:ascii="Courier New" w:hAnsi="Courier New" w:cs="Courier New"/>
      <w:sz w:val="20"/>
    </w:rPr>
  </w:style>
  <w:style w:type="paragraph" w:customStyle="1" w:styleId="eBookHeading2">
    <w:name w:val="eBook Heading 2"/>
    <w:basedOn w:val="Normal"/>
    <w:link w:val="eBookHeading2Char"/>
    <w:qFormat/>
    <w:rsid w:val="00A44AD5"/>
    <w:rPr>
      <w:b/>
      <w:color w:val="1F497D"/>
      <w:sz w:val="28"/>
      <w:szCs w:val="28"/>
    </w:rPr>
  </w:style>
  <w:style w:type="character" w:styleId="FollowedHyperlink">
    <w:name w:val="FollowedHyperlink"/>
    <w:uiPriority w:val="99"/>
    <w:semiHidden/>
    <w:unhideWhenUsed/>
    <w:rsid w:val="00A44AD5"/>
    <w:rPr>
      <w:color w:val="800080"/>
      <w:u w:val="single"/>
    </w:rPr>
  </w:style>
  <w:style w:type="character" w:customStyle="1" w:styleId="eBookHeading2Char">
    <w:name w:val="eBook Heading 2 Char"/>
    <w:link w:val="eBookHeading2"/>
    <w:rsid w:val="00A44AD5"/>
    <w:rPr>
      <w:rFonts w:ascii="Times New Roman" w:hAnsi="Times New Roman"/>
      <w:b/>
      <w:color w:val="1F497D"/>
      <w:sz w:val="28"/>
      <w:szCs w:val="28"/>
    </w:rPr>
  </w:style>
  <w:style w:type="table" w:styleId="TableGrid">
    <w:name w:val="Table Grid"/>
    <w:basedOn w:val="TableNormal"/>
    <w:uiPriority w:val="59"/>
    <w:rsid w:val="000164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305FB"/>
    <w:pPr>
      <w:ind w:left="240"/>
    </w:pPr>
  </w:style>
  <w:style w:type="paragraph" w:styleId="TOC3">
    <w:name w:val="toc 3"/>
    <w:basedOn w:val="Normal"/>
    <w:next w:val="Normal"/>
    <w:autoRedefine/>
    <w:uiPriority w:val="39"/>
    <w:unhideWhenUsed/>
    <w:rsid w:val="001305FB"/>
    <w:pPr>
      <w:ind w:left="480"/>
    </w:pPr>
  </w:style>
  <w:style w:type="character" w:customStyle="1" w:styleId="Heading4Char">
    <w:name w:val="Heading 4 Char"/>
    <w:link w:val="Heading4"/>
    <w:uiPriority w:val="9"/>
    <w:rsid w:val="001305FB"/>
    <w:rPr>
      <w:rFonts w:ascii="Calibri" w:eastAsia="Times New Roman" w:hAnsi="Calibri" w:cs="Times New Roman"/>
      <w:b/>
      <w:bCs/>
      <w:sz w:val="28"/>
      <w:szCs w:val="28"/>
      <w:lang w:eastAsia="en-US"/>
    </w:rPr>
  </w:style>
  <w:style w:type="paragraph" w:styleId="Footer">
    <w:name w:val="footer"/>
    <w:basedOn w:val="Normal"/>
    <w:link w:val="FooterChar"/>
    <w:uiPriority w:val="99"/>
    <w:unhideWhenUsed/>
    <w:rsid w:val="00D63DE5"/>
    <w:pPr>
      <w:tabs>
        <w:tab w:val="center" w:pos="4320"/>
        <w:tab w:val="right" w:pos="8640"/>
      </w:tabs>
    </w:pPr>
  </w:style>
  <w:style w:type="character" w:customStyle="1" w:styleId="FooterChar">
    <w:name w:val="Footer Char"/>
    <w:link w:val="Footer"/>
    <w:uiPriority w:val="99"/>
    <w:rsid w:val="00D63DE5"/>
    <w:rPr>
      <w:rFonts w:ascii="Times New Roman" w:hAnsi="Times New Roman"/>
      <w:sz w:val="24"/>
      <w:szCs w:val="22"/>
      <w:lang w:val="en-NZ"/>
    </w:rPr>
  </w:style>
  <w:style w:type="character" w:styleId="PageNumber">
    <w:name w:val="page number"/>
    <w:basedOn w:val="DefaultParagraphFont"/>
    <w:uiPriority w:val="99"/>
    <w:semiHidden/>
    <w:unhideWhenUsed/>
    <w:rsid w:val="00D63DE5"/>
  </w:style>
  <w:style w:type="character" w:styleId="IntenseEmphasis">
    <w:name w:val="Intense Emphasis"/>
    <w:uiPriority w:val="21"/>
    <w:qFormat/>
    <w:rsid w:val="000143BC"/>
    <w:rPr>
      <w:b/>
      <w:bCs/>
      <w:i/>
      <w:iCs/>
      <w:color w:val="4F81BD"/>
    </w:rPr>
  </w:style>
  <w:style w:type="character" w:styleId="UnresolvedMention">
    <w:name w:val="Unresolved Mention"/>
    <w:uiPriority w:val="99"/>
    <w:semiHidden/>
    <w:unhideWhenUsed/>
    <w:rsid w:val="00984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43443">
      <w:bodyDiv w:val="1"/>
      <w:marLeft w:val="0"/>
      <w:marRight w:val="0"/>
      <w:marTop w:val="0"/>
      <w:marBottom w:val="0"/>
      <w:divBdr>
        <w:top w:val="none" w:sz="0" w:space="0" w:color="auto"/>
        <w:left w:val="none" w:sz="0" w:space="0" w:color="auto"/>
        <w:bottom w:val="none" w:sz="0" w:space="0" w:color="auto"/>
        <w:right w:val="none" w:sz="0" w:space="0" w:color="auto"/>
      </w:divBdr>
    </w:div>
    <w:div w:id="269510324">
      <w:bodyDiv w:val="1"/>
      <w:marLeft w:val="0"/>
      <w:marRight w:val="0"/>
      <w:marTop w:val="0"/>
      <w:marBottom w:val="0"/>
      <w:divBdr>
        <w:top w:val="none" w:sz="0" w:space="0" w:color="auto"/>
        <w:left w:val="none" w:sz="0" w:space="0" w:color="auto"/>
        <w:bottom w:val="none" w:sz="0" w:space="0" w:color="auto"/>
        <w:right w:val="none" w:sz="0" w:space="0" w:color="auto"/>
      </w:divBdr>
    </w:div>
    <w:div w:id="11893727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image" Target="media/image84.png"/><Relationship Id="rId11" Type="http://schemas.openxmlformats.org/officeDocument/2006/relationships/hyperlink" Target="https://www.reddit.com/r/AutoLab/"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5.png"/><Relationship Id="rId80" Type="http://schemas.openxmlformats.org/officeDocument/2006/relationships/hyperlink" Target="http://ttylinux.net/" TargetMode="External"/><Relationship Id="rId85" Type="http://schemas.openxmlformats.org/officeDocument/2006/relationships/image" Target="media/image68.png"/><Relationship Id="rId150" Type="http://schemas.openxmlformats.org/officeDocument/2006/relationships/hyperlink" Target="http://www.veeam.com/vmware-esx-backup/resources.html" TargetMode="External"/><Relationship Id="rId12" Type="http://schemas.openxmlformats.org/officeDocument/2006/relationships/hyperlink" Target="mailto:feedback@labguides.com" TargetMode="Externa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www.jedi.be/blog/2010/12/09/automated-vmware-esx-installation-even-in-vmware-fusion/"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www.vmware.com/go/download/vcloud-director" TargetMode="External"/><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hyperlink" Target="http://www.jedi.be/blog/2010/12/09/automated-vmware-esx-installation-even-in-vmware-fusion/" TargetMode="External"/><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6.emf"/><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www.vmware.com/go/try-vcloud-director"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www.ravellosystems.com"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hyperlink" Target="http://www.veeam.com/virtual-server-management-one-free/resources.html" TargetMode="External"/><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hyperlink" Target="http://vc.lab.local/vsphere-client" TargetMode="External"/><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www.centos.org/modules/tinycontent/index.php?id=30" TargetMode="External"/><Relationship Id="rId98" Type="http://schemas.openxmlformats.org/officeDocument/2006/relationships/hyperlink" Target="https://vshield.lab.local" TargetMode="External"/><Relationship Id="rId121" Type="http://schemas.openxmlformats.org/officeDocument/2006/relationships/image" Target="media/image98.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3.png"/><Relationship Id="rId137"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www.professionalvmware.com/" TargetMode="External"/><Relationship Id="rId31" Type="http://schemas.openxmlformats.org/officeDocument/2006/relationships/hyperlink" Target="http://www.labguides.com/AutoLab" TargetMode="External"/><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yperlink" Target="http://www.labguides.com/" TargetMode="External"/><Relationship Id="rId26" Type="http://schemas.openxmlformats.org/officeDocument/2006/relationships/image" Target="media/image14.png"/><Relationship Id="rId47" Type="http://schemas.openxmlformats.org/officeDocument/2006/relationships/hyperlink" Target="http://go.microsoft.com/fwlink/?LinkID=228417&amp;clcid=0x409" TargetMode="External"/><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hyperlink" Target="http://www.oracle.com/technetwork/products/express-edition/downloads/inde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st_000\AppData\Roaming\Microsoft\Templates\eBo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EBA2D6-C2B4-B348-BF6E-496733B82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C:\Users\alast_000\AppData\Roaming\Microsoft\Templates\eBook.dotx</Template>
  <TotalTime>1294</TotalTime>
  <Pages>78</Pages>
  <Words>9874</Words>
  <Characters>61617</Characters>
  <Application>Microsoft Office Word</Application>
  <DocSecurity>0</DocSecurity>
  <Lines>1081</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70910</CharactersWithSpaces>
  <SharedDoc>false</SharedDoc>
  <HLinks>
    <vt:vector size="240" baseType="variant">
      <vt:variant>
        <vt:i4>4194386</vt:i4>
      </vt:variant>
      <vt:variant>
        <vt:i4>189</vt:i4>
      </vt:variant>
      <vt:variant>
        <vt:i4>0</vt:i4>
      </vt:variant>
      <vt:variant>
        <vt:i4>5</vt:i4>
      </vt:variant>
      <vt:variant>
        <vt:lpwstr>http://www.veeam.com/vmware-esx-backup/resources.html</vt:lpwstr>
      </vt:variant>
      <vt:variant>
        <vt:lpwstr/>
      </vt:variant>
      <vt:variant>
        <vt:i4>7733365</vt:i4>
      </vt:variant>
      <vt:variant>
        <vt:i4>186</vt:i4>
      </vt:variant>
      <vt:variant>
        <vt:i4>0</vt:i4>
      </vt:variant>
      <vt:variant>
        <vt:i4>5</vt:i4>
      </vt:variant>
      <vt:variant>
        <vt:lpwstr>http://www.veeam.com/virtual-server-management-one-free/resources.html</vt:lpwstr>
      </vt:variant>
      <vt:variant>
        <vt:lpwstr/>
      </vt:variant>
      <vt:variant>
        <vt:i4>2359397</vt:i4>
      </vt:variant>
      <vt:variant>
        <vt:i4>183</vt:i4>
      </vt:variant>
      <vt:variant>
        <vt:i4>0</vt:i4>
      </vt:variant>
      <vt:variant>
        <vt:i4>5</vt:i4>
      </vt:variant>
      <vt:variant>
        <vt:lpwstr>http://vc.lab.local/vsphere-client</vt:lpwstr>
      </vt:variant>
      <vt:variant>
        <vt:lpwstr/>
      </vt:variant>
      <vt:variant>
        <vt:i4>2555954</vt:i4>
      </vt:variant>
      <vt:variant>
        <vt:i4>180</vt:i4>
      </vt:variant>
      <vt:variant>
        <vt:i4>0</vt:i4>
      </vt:variant>
      <vt:variant>
        <vt:i4>5</vt:i4>
      </vt:variant>
      <vt:variant>
        <vt:lpwstr>https://vshield.lab.local/</vt:lpwstr>
      </vt:variant>
      <vt:variant>
        <vt:lpwstr/>
      </vt:variant>
      <vt:variant>
        <vt:i4>327691</vt:i4>
      </vt:variant>
      <vt:variant>
        <vt:i4>177</vt:i4>
      </vt:variant>
      <vt:variant>
        <vt:i4>0</vt:i4>
      </vt:variant>
      <vt:variant>
        <vt:i4>5</vt:i4>
      </vt:variant>
      <vt:variant>
        <vt:lpwstr>http://www.centos.org/modules/tinycontent/index.php?id=30</vt:lpwstr>
      </vt:variant>
      <vt:variant>
        <vt:lpwstr/>
      </vt:variant>
      <vt:variant>
        <vt:i4>1835090</vt:i4>
      </vt:variant>
      <vt:variant>
        <vt:i4>174</vt:i4>
      </vt:variant>
      <vt:variant>
        <vt:i4>0</vt:i4>
      </vt:variant>
      <vt:variant>
        <vt:i4>5</vt:i4>
      </vt:variant>
      <vt:variant>
        <vt:lpwstr>http://www.vmware.com/go/try-vcloud-director</vt:lpwstr>
      </vt:variant>
      <vt:variant>
        <vt:lpwstr/>
      </vt:variant>
      <vt:variant>
        <vt:i4>1704015</vt:i4>
      </vt:variant>
      <vt:variant>
        <vt:i4>171</vt:i4>
      </vt:variant>
      <vt:variant>
        <vt:i4>0</vt:i4>
      </vt:variant>
      <vt:variant>
        <vt:i4>5</vt:i4>
      </vt:variant>
      <vt:variant>
        <vt:lpwstr>http://www.vmware.com/go/download/vcloud-director</vt:lpwstr>
      </vt:variant>
      <vt:variant>
        <vt:lpwstr/>
      </vt:variant>
      <vt:variant>
        <vt:i4>7733346</vt:i4>
      </vt:variant>
      <vt:variant>
        <vt:i4>168</vt:i4>
      </vt:variant>
      <vt:variant>
        <vt:i4>0</vt:i4>
      </vt:variant>
      <vt:variant>
        <vt:i4>5</vt:i4>
      </vt:variant>
      <vt:variant>
        <vt:lpwstr>http://www.oracle.com/technetwork/products/express-edition/downloads/index.html</vt:lpwstr>
      </vt:variant>
      <vt:variant>
        <vt:lpwstr/>
      </vt:variant>
      <vt:variant>
        <vt:i4>6160413</vt:i4>
      </vt:variant>
      <vt:variant>
        <vt:i4>165</vt:i4>
      </vt:variant>
      <vt:variant>
        <vt:i4>0</vt:i4>
      </vt:variant>
      <vt:variant>
        <vt:i4>5</vt:i4>
      </vt:variant>
      <vt:variant>
        <vt:lpwstr>http://ttylinux.net/</vt:lpwstr>
      </vt:variant>
      <vt:variant>
        <vt:lpwstr/>
      </vt:variant>
      <vt:variant>
        <vt:i4>2162757</vt:i4>
      </vt:variant>
      <vt:variant>
        <vt:i4>162</vt:i4>
      </vt:variant>
      <vt:variant>
        <vt:i4>0</vt:i4>
      </vt:variant>
      <vt:variant>
        <vt:i4>5</vt:i4>
      </vt:variant>
      <vt:variant>
        <vt:lpwstr>http://www.jedi.be/blog/2010/12/09/automated-vmware-esx-installation-even-in-vmware-fusion/</vt:lpwstr>
      </vt:variant>
      <vt:variant>
        <vt:lpwstr>admin_privilege</vt:lpwstr>
      </vt:variant>
      <vt:variant>
        <vt:i4>4391006</vt:i4>
      </vt:variant>
      <vt:variant>
        <vt:i4>159</vt:i4>
      </vt:variant>
      <vt:variant>
        <vt:i4>0</vt:i4>
      </vt:variant>
      <vt:variant>
        <vt:i4>5</vt:i4>
      </vt:variant>
      <vt:variant>
        <vt:lpwstr>http://go.microsoft.com/fwlink/?LinkID=228417&amp;clcid=0x409</vt:lpwstr>
      </vt:variant>
      <vt:variant>
        <vt:lpwstr/>
      </vt:variant>
      <vt:variant>
        <vt:i4>5374031</vt:i4>
      </vt:variant>
      <vt:variant>
        <vt:i4>156</vt:i4>
      </vt:variant>
      <vt:variant>
        <vt:i4>0</vt:i4>
      </vt:variant>
      <vt:variant>
        <vt:i4>5</vt:i4>
      </vt:variant>
      <vt:variant>
        <vt:lpwstr>http://www.labguides.com/AutoLab</vt:lpwstr>
      </vt:variant>
      <vt:variant>
        <vt:lpwstr/>
      </vt:variant>
      <vt:variant>
        <vt:i4>6160413</vt:i4>
      </vt:variant>
      <vt:variant>
        <vt:i4>153</vt:i4>
      </vt:variant>
      <vt:variant>
        <vt:i4>0</vt:i4>
      </vt:variant>
      <vt:variant>
        <vt:i4>5</vt:i4>
      </vt:variant>
      <vt:variant>
        <vt:lpwstr>http://ttylinux.net/</vt:lpwstr>
      </vt:variant>
      <vt:variant>
        <vt:lpwstr/>
      </vt:variant>
      <vt:variant>
        <vt:i4>1310780</vt:i4>
      </vt:variant>
      <vt:variant>
        <vt:i4>146</vt:i4>
      </vt:variant>
      <vt:variant>
        <vt:i4>0</vt:i4>
      </vt:variant>
      <vt:variant>
        <vt:i4>5</vt:i4>
      </vt:variant>
      <vt:variant>
        <vt:lpwstr/>
      </vt:variant>
      <vt:variant>
        <vt:lpwstr>_Toc382288516</vt:lpwstr>
      </vt:variant>
      <vt:variant>
        <vt:i4>1310780</vt:i4>
      </vt:variant>
      <vt:variant>
        <vt:i4>140</vt:i4>
      </vt:variant>
      <vt:variant>
        <vt:i4>0</vt:i4>
      </vt:variant>
      <vt:variant>
        <vt:i4>5</vt:i4>
      </vt:variant>
      <vt:variant>
        <vt:lpwstr/>
      </vt:variant>
      <vt:variant>
        <vt:lpwstr>_Toc382288515</vt:lpwstr>
      </vt:variant>
      <vt:variant>
        <vt:i4>1310780</vt:i4>
      </vt:variant>
      <vt:variant>
        <vt:i4>134</vt:i4>
      </vt:variant>
      <vt:variant>
        <vt:i4>0</vt:i4>
      </vt:variant>
      <vt:variant>
        <vt:i4>5</vt:i4>
      </vt:variant>
      <vt:variant>
        <vt:lpwstr/>
      </vt:variant>
      <vt:variant>
        <vt:lpwstr>_Toc382288514</vt:lpwstr>
      </vt:variant>
      <vt:variant>
        <vt:i4>1310780</vt:i4>
      </vt:variant>
      <vt:variant>
        <vt:i4>128</vt:i4>
      </vt:variant>
      <vt:variant>
        <vt:i4>0</vt:i4>
      </vt:variant>
      <vt:variant>
        <vt:i4>5</vt:i4>
      </vt:variant>
      <vt:variant>
        <vt:lpwstr/>
      </vt:variant>
      <vt:variant>
        <vt:lpwstr>_Toc382288513</vt:lpwstr>
      </vt:variant>
      <vt:variant>
        <vt:i4>1310780</vt:i4>
      </vt:variant>
      <vt:variant>
        <vt:i4>122</vt:i4>
      </vt:variant>
      <vt:variant>
        <vt:i4>0</vt:i4>
      </vt:variant>
      <vt:variant>
        <vt:i4>5</vt:i4>
      </vt:variant>
      <vt:variant>
        <vt:lpwstr/>
      </vt:variant>
      <vt:variant>
        <vt:lpwstr>_Toc382288512</vt:lpwstr>
      </vt:variant>
      <vt:variant>
        <vt:i4>1310780</vt:i4>
      </vt:variant>
      <vt:variant>
        <vt:i4>116</vt:i4>
      </vt:variant>
      <vt:variant>
        <vt:i4>0</vt:i4>
      </vt:variant>
      <vt:variant>
        <vt:i4>5</vt:i4>
      </vt:variant>
      <vt:variant>
        <vt:lpwstr/>
      </vt:variant>
      <vt:variant>
        <vt:lpwstr>_Toc382288511</vt:lpwstr>
      </vt:variant>
      <vt:variant>
        <vt:i4>1310780</vt:i4>
      </vt:variant>
      <vt:variant>
        <vt:i4>110</vt:i4>
      </vt:variant>
      <vt:variant>
        <vt:i4>0</vt:i4>
      </vt:variant>
      <vt:variant>
        <vt:i4>5</vt:i4>
      </vt:variant>
      <vt:variant>
        <vt:lpwstr/>
      </vt:variant>
      <vt:variant>
        <vt:lpwstr>_Toc382288510</vt:lpwstr>
      </vt:variant>
      <vt:variant>
        <vt:i4>1376316</vt:i4>
      </vt:variant>
      <vt:variant>
        <vt:i4>104</vt:i4>
      </vt:variant>
      <vt:variant>
        <vt:i4>0</vt:i4>
      </vt:variant>
      <vt:variant>
        <vt:i4>5</vt:i4>
      </vt:variant>
      <vt:variant>
        <vt:lpwstr/>
      </vt:variant>
      <vt:variant>
        <vt:lpwstr>_Toc382288509</vt:lpwstr>
      </vt:variant>
      <vt:variant>
        <vt:i4>1376316</vt:i4>
      </vt:variant>
      <vt:variant>
        <vt:i4>98</vt:i4>
      </vt:variant>
      <vt:variant>
        <vt:i4>0</vt:i4>
      </vt:variant>
      <vt:variant>
        <vt:i4>5</vt:i4>
      </vt:variant>
      <vt:variant>
        <vt:lpwstr/>
      </vt:variant>
      <vt:variant>
        <vt:lpwstr>_Toc382288508</vt:lpwstr>
      </vt:variant>
      <vt:variant>
        <vt:i4>1376316</vt:i4>
      </vt:variant>
      <vt:variant>
        <vt:i4>92</vt:i4>
      </vt:variant>
      <vt:variant>
        <vt:i4>0</vt:i4>
      </vt:variant>
      <vt:variant>
        <vt:i4>5</vt:i4>
      </vt:variant>
      <vt:variant>
        <vt:lpwstr/>
      </vt:variant>
      <vt:variant>
        <vt:lpwstr>_Toc382288507</vt:lpwstr>
      </vt:variant>
      <vt:variant>
        <vt:i4>1376316</vt:i4>
      </vt:variant>
      <vt:variant>
        <vt:i4>86</vt:i4>
      </vt:variant>
      <vt:variant>
        <vt:i4>0</vt:i4>
      </vt:variant>
      <vt:variant>
        <vt:i4>5</vt:i4>
      </vt:variant>
      <vt:variant>
        <vt:lpwstr/>
      </vt:variant>
      <vt:variant>
        <vt:lpwstr>_Toc382288506</vt:lpwstr>
      </vt:variant>
      <vt:variant>
        <vt:i4>1376316</vt:i4>
      </vt:variant>
      <vt:variant>
        <vt:i4>80</vt:i4>
      </vt:variant>
      <vt:variant>
        <vt:i4>0</vt:i4>
      </vt:variant>
      <vt:variant>
        <vt:i4>5</vt:i4>
      </vt:variant>
      <vt:variant>
        <vt:lpwstr/>
      </vt:variant>
      <vt:variant>
        <vt:lpwstr>_Toc382288505</vt:lpwstr>
      </vt:variant>
      <vt:variant>
        <vt:i4>1376316</vt:i4>
      </vt:variant>
      <vt:variant>
        <vt:i4>74</vt:i4>
      </vt:variant>
      <vt:variant>
        <vt:i4>0</vt:i4>
      </vt:variant>
      <vt:variant>
        <vt:i4>5</vt:i4>
      </vt:variant>
      <vt:variant>
        <vt:lpwstr/>
      </vt:variant>
      <vt:variant>
        <vt:lpwstr>_Toc382288504</vt:lpwstr>
      </vt:variant>
      <vt:variant>
        <vt:i4>1376316</vt:i4>
      </vt:variant>
      <vt:variant>
        <vt:i4>68</vt:i4>
      </vt:variant>
      <vt:variant>
        <vt:i4>0</vt:i4>
      </vt:variant>
      <vt:variant>
        <vt:i4>5</vt:i4>
      </vt:variant>
      <vt:variant>
        <vt:lpwstr/>
      </vt:variant>
      <vt:variant>
        <vt:lpwstr>_Toc382288503</vt:lpwstr>
      </vt:variant>
      <vt:variant>
        <vt:i4>1376316</vt:i4>
      </vt:variant>
      <vt:variant>
        <vt:i4>62</vt:i4>
      </vt:variant>
      <vt:variant>
        <vt:i4>0</vt:i4>
      </vt:variant>
      <vt:variant>
        <vt:i4>5</vt:i4>
      </vt:variant>
      <vt:variant>
        <vt:lpwstr/>
      </vt:variant>
      <vt:variant>
        <vt:lpwstr>_Toc382288502</vt:lpwstr>
      </vt:variant>
      <vt:variant>
        <vt:i4>1376316</vt:i4>
      </vt:variant>
      <vt:variant>
        <vt:i4>56</vt:i4>
      </vt:variant>
      <vt:variant>
        <vt:i4>0</vt:i4>
      </vt:variant>
      <vt:variant>
        <vt:i4>5</vt:i4>
      </vt:variant>
      <vt:variant>
        <vt:lpwstr/>
      </vt:variant>
      <vt:variant>
        <vt:lpwstr>_Toc382288501</vt:lpwstr>
      </vt:variant>
      <vt:variant>
        <vt:i4>1376316</vt:i4>
      </vt:variant>
      <vt:variant>
        <vt:i4>50</vt:i4>
      </vt:variant>
      <vt:variant>
        <vt:i4>0</vt:i4>
      </vt:variant>
      <vt:variant>
        <vt:i4>5</vt:i4>
      </vt:variant>
      <vt:variant>
        <vt:lpwstr/>
      </vt:variant>
      <vt:variant>
        <vt:lpwstr>_Toc382288500</vt:lpwstr>
      </vt:variant>
      <vt:variant>
        <vt:i4>1835069</vt:i4>
      </vt:variant>
      <vt:variant>
        <vt:i4>44</vt:i4>
      </vt:variant>
      <vt:variant>
        <vt:i4>0</vt:i4>
      </vt:variant>
      <vt:variant>
        <vt:i4>5</vt:i4>
      </vt:variant>
      <vt:variant>
        <vt:lpwstr/>
      </vt:variant>
      <vt:variant>
        <vt:lpwstr>_Toc382288499</vt:lpwstr>
      </vt:variant>
      <vt:variant>
        <vt:i4>1835069</vt:i4>
      </vt:variant>
      <vt:variant>
        <vt:i4>38</vt:i4>
      </vt:variant>
      <vt:variant>
        <vt:i4>0</vt:i4>
      </vt:variant>
      <vt:variant>
        <vt:i4>5</vt:i4>
      </vt:variant>
      <vt:variant>
        <vt:lpwstr/>
      </vt:variant>
      <vt:variant>
        <vt:lpwstr>_Toc382288498</vt:lpwstr>
      </vt:variant>
      <vt:variant>
        <vt:i4>1835069</vt:i4>
      </vt:variant>
      <vt:variant>
        <vt:i4>32</vt:i4>
      </vt:variant>
      <vt:variant>
        <vt:i4>0</vt:i4>
      </vt:variant>
      <vt:variant>
        <vt:i4>5</vt:i4>
      </vt:variant>
      <vt:variant>
        <vt:lpwstr/>
      </vt:variant>
      <vt:variant>
        <vt:lpwstr>_Toc382288497</vt:lpwstr>
      </vt:variant>
      <vt:variant>
        <vt:i4>1835069</vt:i4>
      </vt:variant>
      <vt:variant>
        <vt:i4>26</vt:i4>
      </vt:variant>
      <vt:variant>
        <vt:i4>0</vt:i4>
      </vt:variant>
      <vt:variant>
        <vt:i4>5</vt:i4>
      </vt:variant>
      <vt:variant>
        <vt:lpwstr/>
      </vt:variant>
      <vt:variant>
        <vt:lpwstr>_Toc382288496</vt:lpwstr>
      </vt:variant>
      <vt:variant>
        <vt:i4>1835069</vt:i4>
      </vt:variant>
      <vt:variant>
        <vt:i4>20</vt:i4>
      </vt:variant>
      <vt:variant>
        <vt:i4>0</vt:i4>
      </vt:variant>
      <vt:variant>
        <vt:i4>5</vt:i4>
      </vt:variant>
      <vt:variant>
        <vt:lpwstr/>
      </vt:variant>
      <vt:variant>
        <vt:lpwstr>_Toc382288495</vt:lpwstr>
      </vt:variant>
      <vt:variant>
        <vt:i4>1835069</vt:i4>
      </vt:variant>
      <vt:variant>
        <vt:i4>14</vt:i4>
      </vt:variant>
      <vt:variant>
        <vt:i4>0</vt:i4>
      </vt:variant>
      <vt:variant>
        <vt:i4>5</vt:i4>
      </vt:variant>
      <vt:variant>
        <vt:lpwstr/>
      </vt:variant>
      <vt:variant>
        <vt:lpwstr>_Toc382288494</vt:lpwstr>
      </vt:variant>
      <vt:variant>
        <vt:i4>7012430</vt:i4>
      </vt:variant>
      <vt:variant>
        <vt:i4>9</vt:i4>
      </vt:variant>
      <vt:variant>
        <vt:i4>0</vt:i4>
      </vt:variant>
      <vt:variant>
        <vt:i4>5</vt:i4>
      </vt:variant>
      <vt:variant>
        <vt:lpwstr>mailto:feedback@labguides.com</vt:lpwstr>
      </vt:variant>
      <vt:variant>
        <vt:lpwstr/>
      </vt:variant>
      <vt:variant>
        <vt:i4>3145774</vt:i4>
      </vt:variant>
      <vt:variant>
        <vt:i4>6</vt:i4>
      </vt:variant>
      <vt:variant>
        <vt:i4>0</vt:i4>
      </vt:variant>
      <vt:variant>
        <vt:i4>5</vt:i4>
      </vt:variant>
      <vt:variant>
        <vt:lpwstr>http://www.labguides.com/forums</vt:lpwstr>
      </vt:variant>
      <vt:variant>
        <vt:lpwstr/>
      </vt:variant>
      <vt:variant>
        <vt:i4>3211323</vt:i4>
      </vt:variant>
      <vt:variant>
        <vt:i4>3</vt:i4>
      </vt:variant>
      <vt:variant>
        <vt:i4>0</vt:i4>
      </vt:variant>
      <vt:variant>
        <vt:i4>5</vt:i4>
      </vt:variant>
      <vt:variant>
        <vt:lpwstr>http://www.professionalvmware.com/</vt:lpwstr>
      </vt:variant>
      <vt:variant>
        <vt:lpwstr/>
      </vt:variant>
      <vt:variant>
        <vt:i4>4784155</vt:i4>
      </vt:variant>
      <vt:variant>
        <vt:i4>0</vt:i4>
      </vt:variant>
      <vt:variant>
        <vt:i4>0</vt:i4>
      </vt:variant>
      <vt:variant>
        <vt:i4>5</vt:i4>
      </vt:variant>
      <vt:variant>
        <vt:lpwstr>http://www.labguides.com/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Alastair Cooke</dc:creator>
  <cp:lastModifiedBy>Alastair Cooke</cp:lastModifiedBy>
  <cp:revision>43</cp:revision>
  <cp:lastPrinted>2018-07-19T07:09:00Z</cp:lastPrinted>
  <dcterms:created xsi:type="dcterms:W3CDTF">2013-03-24T08:34:00Z</dcterms:created>
  <dcterms:modified xsi:type="dcterms:W3CDTF">2018-07-20T00:53:00Z</dcterms:modified>
</cp:coreProperties>
</file>